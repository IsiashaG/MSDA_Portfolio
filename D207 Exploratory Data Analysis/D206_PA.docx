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0A5A" w14:textId="4C83C853" w:rsidR="00107286" w:rsidRPr="0011155E" w:rsidRDefault="00000000" w:rsidP="002908D2">
      <w:pPr>
        <w:pStyle w:val="Title"/>
        <w:spacing w:line="480" w:lineRule="auto"/>
        <w:rPr>
          <w:rFonts w:asciiTheme="minorHAnsi" w:hAnsiTheme="minorHAnsi" w:cstheme="minorHAnsi"/>
          <w:b/>
          <w:bCs/>
        </w:rPr>
      </w:pPr>
      <w:sdt>
        <w:sdtPr>
          <w:rPr>
            <w:rFonts w:asciiTheme="minorHAnsi" w:hAnsiTheme="minorHAnsi" w:cstheme="minorHAnsi"/>
            <w:b/>
            <w:bCs/>
          </w:rPr>
          <w:alias w:val="Title"/>
          <w:tag w:val=""/>
          <w:id w:val="726351117"/>
          <w:placeholder>
            <w:docPart w:val="F619703BC56AD14F866CFAB62BCA1F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75DE8" w:rsidRPr="0011155E">
            <w:rPr>
              <w:rFonts w:asciiTheme="minorHAnsi" w:hAnsiTheme="minorHAnsi" w:cstheme="minorHAnsi"/>
              <w:b/>
              <w:bCs/>
            </w:rPr>
            <w:t>D20</w:t>
          </w:r>
          <w:r w:rsidR="00FD3488" w:rsidRPr="0011155E">
            <w:rPr>
              <w:rFonts w:asciiTheme="minorHAnsi" w:hAnsiTheme="minorHAnsi" w:cstheme="minorHAnsi"/>
              <w:b/>
              <w:bCs/>
            </w:rPr>
            <w:t>6</w:t>
          </w:r>
          <w:r w:rsidR="00E75DE8" w:rsidRPr="0011155E">
            <w:rPr>
              <w:rFonts w:asciiTheme="minorHAnsi" w:hAnsiTheme="minorHAnsi" w:cstheme="minorHAnsi"/>
              <w:b/>
              <w:bCs/>
            </w:rPr>
            <w:t xml:space="preserve">- Data </w:t>
          </w:r>
          <w:r w:rsidR="00FD3488" w:rsidRPr="0011155E">
            <w:rPr>
              <w:rFonts w:asciiTheme="minorHAnsi" w:hAnsiTheme="minorHAnsi" w:cstheme="minorHAnsi"/>
              <w:b/>
              <w:bCs/>
            </w:rPr>
            <w:t>Cleaning</w:t>
          </w:r>
          <w:r w:rsidR="00E75DE8" w:rsidRPr="0011155E">
            <w:rPr>
              <w:rFonts w:asciiTheme="minorHAnsi" w:hAnsiTheme="minorHAnsi" w:cstheme="minorHAnsi"/>
              <w:b/>
              <w:bCs/>
            </w:rPr>
            <w:t xml:space="preserve"> Performance Assessment</w:t>
          </w:r>
        </w:sdtContent>
      </w:sdt>
    </w:p>
    <w:p w14:paraId="2D989BCE" w14:textId="466AD83B" w:rsidR="00107286" w:rsidRPr="0011155E" w:rsidRDefault="00105B7B" w:rsidP="002908D2">
      <w:pPr>
        <w:pStyle w:val="Title2"/>
        <w:spacing w:line="480" w:lineRule="auto"/>
        <w:rPr>
          <w:rFonts w:asciiTheme="minorHAnsi" w:hAnsiTheme="minorHAnsi" w:cstheme="minorHAnsi"/>
          <w:b/>
          <w:bCs/>
        </w:rPr>
      </w:pPr>
      <w:r w:rsidRPr="0011155E">
        <w:rPr>
          <w:rFonts w:asciiTheme="minorHAnsi" w:hAnsiTheme="minorHAnsi" w:cstheme="minorHAnsi"/>
          <w:b/>
          <w:bCs/>
        </w:rPr>
        <w:t xml:space="preserve">Western Governs University </w:t>
      </w:r>
    </w:p>
    <w:p w14:paraId="5AFE1714" w14:textId="7781F2F4" w:rsidR="00105B7B" w:rsidRPr="0011155E" w:rsidRDefault="00105B7B">
      <w:pPr>
        <w:pStyle w:val="TableFigure"/>
        <w:rPr>
          <w:rFonts w:asciiTheme="minorHAnsi" w:hAnsiTheme="minorHAnsi" w:cstheme="minorHAnsi"/>
          <w:b/>
          <w:bCs/>
        </w:rPr>
      </w:pPr>
    </w:p>
    <w:p w14:paraId="4F526364" w14:textId="26BBCAC5" w:rsidR="00C05AB1" w:rsidRPr="0011155E" w:rsidRDefault="00C05AB1">
      <w:pPr>
        <w:pStyle w:val="TableFigure"/>
        <w:rPr>
          <w:rFonts w:asciiTheme="minorHAnsi" w:hAnsiTheme="minorHAnsi" w:cstheme="minorHAnsi"/>
          <w:b/>
          <w:bCs/>
        </w:rPr>
      </w:pPr>
    </w:p>
    <w:p w14:paraId="0D5EC06F" w14:textId="07092623" w:rsidR="00C05AB1" w:rsidRPr="0011155E" w:rsidRDefault="00C05AB1">
      <w:pPr>
        <w:pStyle w:val="TableFigure"/>
        <w:rPr>
          <w:rFonts w:asciiTheme="minorHAnsi" w:hAnsiTheme="minorHAnsi" w:cstheme="minorHAnsi"/>
          <w:b/>
          <w:bCs/>
        </w:rPr>
      </w:pPr>
    </w:p>
    <w:p w14:paraId="0508CEF5" w14:textId="3DF82FFF" w:rsidR="00C05AB1" w:rsidRPr="0011155E" w:rsidRDefault="00C05AB1">
      <w:pPr>
        <w:pStyle w:val="TableFigure"/>
        <w:rPr>
          <w:rFonts w:asciiTheme="minorHAnsi" w:hAnsiTheme="minorHAnsi" w:cstheme="minorHAnsi"/>
          <w:b/>
          <w:bCs/>
        </w:rPr>
      </w:pPr>
    </w:p>
    <w:p w14:paraId="75561CCE" w14:textId="039BFC82" w:rsidR="00C05AB1" w:rsidRPr="0011155E" w:rsidRDefault="00C05AB1">
      <w:pPr>
        <w:pStyle w:val="TableFigure"/>
        <w:rPr>
          <w:rFonts w:asciiTheme="minorHAnsi" w:hAnsiTheme="minorHAnsi" w:cstheme="minorHAnsi"/>
          <w:b/>
          <w:bCs/>
        </w:rPr>
      </w:pPr>
    </w:p>
    <w:p w14:paraId="1232A979" w14:textId="3C9C3ACF" w:rsidR="00C05AB1" w:rsidRPr="0011155E" w:rsidRDefault="00C05AB1">
      <w:pPr>
        <w:pStyle w:val="TableFigure"/>
        <w:rPr>
          <w:rFonts w:asciiTheme="minorHAnsi" w:hAnsiTheme="minorHAnsi" w:cstheme="minorHAnsi"/>
          <w:b/>
          <w:bCs/>
        </w:rPr>
      </w:pPr>
    </w:p>
    <w:p w14:paraId="5088E559" w14:textId="2ED3727B" w:rsidR="00C05AB1" w:rsidRPr="0011155E" w:rsidRDefault="00C05AB1">
      <w:pPr>
        <w:pStyle w:val="TableFigure"/>
        <w:rPr>
          <w:rFonts w:asciiTheme="minorHAnsi" w:hAnsiTheme="minorHAnsi" w:cstheme="minorHAnsi"/>
          <w:b/>
          <w:bCs/>
        </w:rPr>
      </w:pPr>
    </w:p>
    <w:p w14:paraId="00DBA8C9" w14:textId="05E6E12B" w:rsidR="00C05AB1" w:rsidRPr="0011155E" w:rsidRDefault="00C05AB1">
      <w:pPr>
        <w:pStyle w:val="TableFigure"/>
        <w:rPr>
          <w:rFonts w:asciiTheme="minorHAnsi" w:hAnsiTheme="minorHAnsi" w:cstheme="minorHAnsi"/>
          <w:b/>
          <w:bCs/>
        </w:rPr>
      </w:pPr>
    </w:p>
    <w:p w14:paraId="0558E04E" w14:textId="3DA1B95B" w:rsidR="00C05AB1" w:rsidRPr="0011155E" w:rsidRDefault="00C05AB1">
      <w:pPr>
        <w:pStyle w:val="TableFigure"/>
        <w:rPr>
          <w:rFonts w:asciiTheme="minorHAnsi" w:hAnsiTheme="minorHAnsi" w:cstheme="minorHAnsi"/>
          <w:b/>
          <w:bCs/>
        </w:rPr>
      </w:pPr>
    </w:p>
    <w:p w14:paraId="0050A84A" w14:textId="77777777" w:rsidR="00C05AB1" w:rsidRPr="0011155E" w:rsidRDefault="00C05AB1">
      <w:pPr>
        <w:pStyle w:val="TableFigure"/>
        <w:rPr>
          <w:rFonts w:asciiTheme="minorHAnsi" w:hAnsiTheme="minorHAnsi" w:cstheme="minorHAnsi"/>
          <w:b/>
          <w:bCs/>
        </w:rPr>
      </w:pPr>
    </w:p>
    <w:p w14:paraId="7F3E168A" w14:textId="0BF3B8C7" w:rsidR="00105B7B" w:rsidRPr="0011155E" w:rsidRDefault="00105B7B">
      <w:pPr>
        <w:pStyle w:val="TableFigure"/>
        <w:rPr>
          <w:rFonts w:asciiTheme="minorHAnsi" w:hAnsiTheme="minorHAnsi" w:cstheme="minorHAnsi"/>
          <w:b/>
          <w:bCs/>
        </w:rPr>
      </w:pPr>
    </w:p>
    <w:p w14:paraId="20045B86" w14:textId="6237E41E" w:rsidR="00105B7B" w:rsidRPr="0011155E" w:rsidRDefault="00105B7B">
      <w:pPr>
        <w:pStyle w:val="TableFigure"/>
        <w:rPr>
          <w:rFonts w:asciiTheme="minorHAnsi" w:hAnsiTheme="minorHAnsi" w:cstheme="minorHAnsi"/>
          <w:b/>
          <w:bCs/>
        </w:rPr>
      </w:pPr>
    </w:p>
    <w:p w14:paraId="153734D5" w14:textId="01F2925E" w:rsidR="00105B7B" w:rsidRPr="0011155E" w:rsidRDefault="00105B7B">
      <w:pPr>
        <w:pStyle w:val="TableFigure"/>
        <w:rPr>
          <w:rFonts w:asciiTheme="minorHAnsi" w:hAnsiTheme="minorHAnsi" w:cstheme="minorHAnsi"/>
          <w:b/>
          <w:bCs/>
        </w:rPr>
      </w:pPr>
    </w:p>
    <w:p w14:paraId="51E5E276" w14:textId="7B2D9930" w:rsidR="00105B7B" w:rsidRPr="0011155E" w:rsidRDefault="00105B7B">
      <w:pPr>
        <w:pStyle w:val="TableFigure"/>
        <w:rPr>
          <w:rFonts w:asciiTheme="minorHAnsi" w:hAnsiTheme="minorHAnsi" w:cstheme="minorHAnsi"/>
          <w:b/>
          <w:bCs/>
        </w:rPr>
      </w:pPr>
    </w:p>
    <w:p w14:paraId="1F5AD2DB" w14:textId="7A57DE51" w:rsidR="00105B7B" w:rsidRPr="0011155E" w:rsidRDefault="00105B7B">
      <w:pPr>
        <w:pStyle w:val="TableFigure"/>
        <w:rPr>
          <w:rFonts w:asciiTheme="minorHAnsi" w:hAnsiTheme="minorHAnsi" w:cstheme="minorHAnsi"/>
          <w:b/>
          <w:bCs/>
        </w:rPr>
      </w:pPr>
    </w:p>
    <w:p w14:paraId="55E52DA8" w14:textId="117290F7" w:rsidR="00105B7B" w:rsidRPr="0011155E" w:rsidRDefault="00105B7B">
      <w:pPr>
        <w:pStyle w:val="TableFigure"/>
        <w:rPr>
          <w:rFonts w:asciiTheme="minorHAnsi" w:hAnsiTheme="minorHAnsi" w:cstheme="minorHAnsi"/>
          <w:b/>
          <w:bCs/>
        </w:rPr>
      </w:pPr>
    </w:p>
    <w:sdt>
      <w:sdtPr>
        <w:rPr>
          <w:rFonts w:asciiTheme="minorHAnsi" w:eastAsiaTheme="minorEastAsia" w:hAnsiTheme="minorHAnsi" w:cstheme="minorHAnsi"/>
          <w:b/>
          <w:bCs/>
          <w:kern w:val="24"/>
          <w:szCs w:val="24"/>
          <w:lang w:eastAsia="ja-JP"/>
        </w:rPr>
        <w:id w:val="-1861801149"/>
        <w:docPartObj>
          <w:docPartGallery w:val="Table of Contents"/>
          <w:docPartUnique/>
        </w:docPartObj>
      </w:sdtPr>
      <w:sdtEndPr>
        <w:rPr>
          <w:rFonts w:eastAsia="Times New Roman"/>
          <w:noProof/>
          <w:kern w:val="0"/>
          <w:lang w:eastAsia="en-US"/>
        </w:rPr>
      </w:sdtEndPr>
      <w:sdtContent>
        <w:p w14:paraId="3FDE743D" w14:textId="6733C7C9" w:rsidR="0043336D" w:rsidRPr="0011155E" w:rsidRDefault="0043336D" w:rsidP="00BF3C1A">
          <w:pPr>
            <w:pStyle w:val="TOCHeading"/>
            <w:spacing w:before="240" w:after="240"/>
            <w:rPr>
              <w:rFonts w:asciiTheme="minorHAnsi" w:hAnsiTheme="minorHAnsi" w:cstheme="minorHAnsi"/>
              <w:b/>
              <w:bCs/>
            </w:rPr>
          </w:pPr>
          <w:r w:rsidRPr="0011155E">
            <w:rPr>
              <w:rFonts w:asciiTheme="minorHAnsi" w:hAnsiTheme="minorHAnsi" w:cstheme="minorHAnsi"/>
              <w:b/>
              <w:bCs/>
            </w:rPr>
            <w:t>Table of Contents</w:t>
          </w:r>
        </w:p>
        <w:p w14:paraId="156609DD" w14:textId="1587A009" w:rsidR="00874E91" w:rsidRPr="0011155E" w:rsidRDefault="0043336D" w:rsidP="00BF3C1A">
          <w:pPr>
            <w:pStyle w:val="TOC2"/>
            <w:spacing w:before="240" w:after="240"/>
            <w:rPr>
              <w:rFonts w:asciiTheme="minorHAnsi" w:hAnsiTheme="minorHAnsi"/>
              <w:noProof/>
              <w:sz w:val="24"/>
              <w:szCs w:val="24"/>
            </w:rPr>
          </w:pPr>
          <w:r w:rsidRPr="0011155E">
            <w:rPr>
              <w:rFonts w:asciiTheme="minorHAnsi" w:hAnsiTheme="minorHAnsi"/>
              <w:i/>
              <w:iCs/>
            </w:rPr>
            <w:fldChar w:fldCharType="begin"/>
          </w:r>
          <w:r w:rsidRPr="0011155E">
            <w:rPr>
              <w:rFonts w:asciiTheme="minorHAnsi" w:hAnsiTheme="minorHAnsi"/>
            </w:rPr>
            <w:instrText xml:space="preserve"> TOC \o "1-3" \h \z \u </w:instrText>
          </w:r>
          <w:r w:rsidRPr="0011155E">
            <w:rPr>
              <w:rFonts w:asciiTheme="minorHAnsi" w:hAnsiTheme="minorHAnsi"/>
              <w:i/>
              <w:iCs/>
            </w:rPr>
            <w:fldChar w:fldCharType="separate"/>
          </w:r>
          <w:hyperlink w:anchor="_Toc126087327" w:history="1">
            <w:r w:rsidR="00874E91" w:rsidRPr="0011155E">
              <w:rPr>
                <w:rStyle w:val="Hyperlink"/>
                <w:rFonts w:asciiTheme="minorHAnsi" w:eastAsiaTheme="majorEastAsia" w:hAnsiTheme="minorHAnsi"/>
                <w:noProof/>
              </w:rPr>
              <w:t>Part I: Research Question and Variables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_Toc126087327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3</w:t>
            </w:r>
            <w:r w:rsidR="00874E91" w:rsidRPr="0011155E">
              <w:rPr>
                <w:rFonts w:asciiTheme="minorHAnsi" w:hAnsiTheme="minorHAnsi"/>
                <w:noProof/>
                <w:webHidden/>
              </w:rPr>
              <w:fldChar w:fldCharType="end"/>
            </w:r>
          </w:hyperlink>
        </w:p>
        <w:p w14:paraId="06950F92" w14:textId="6E1E47C1" w:rsidR="00874E91" w:rsidRPr="0011155E" w:rsidRDefault="00000000" w:rsidP="00BF3C1A">
          <w:pPr>
            <w:pStyle w:val="TOC3"/>
            <w:tabs>
              <w:tab w:val="right" w:leader="dot" w:pos="9350"/>
            </w:tabs>
            <w:spacing w:before="120" w:after="120"/>
            <w:ind w:left="475"/>
            <w:rPr>
              <w:rFonts w:asciiTheme="minorHAnsi" w:hAnsiTheme="minorHAnsi"/>
              <w:noProof/>
              <w:sz w:val="24"/>
              <w:szCs w:val="24"/>
            </w:rPr>
          </w:pPr>
          <w:hyperlink w:anchor="_Toc126087328" w:history="1">
            <w:r w:rsidR="00874E91" w:rsidRPr="0011155E">
              <w:rPr>
                <w:rStyle w:val="Hyperlink"/>
                <w:rFonts w:asciiTheme="minorHAnsi" w:eastAsiaTheme="majorEastAsia" w:hAnsiTheme="minorHAnsi"/>
                <w:noProof/>
              </w:rPr>
              <w:t>Section A. Research Question</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_Toc126087328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3</w:t>
            </w:r>
            <w:r w:rsidR="00874E91" w:rsidRPr="0011155E">
              <w:rPr>
                <w:rFonts w:asciiTheme="minorHAnsi" w:hAnsiTheme="minorHAnsi"/>
                <w:noProof/>
                <w:webHidden/>
              </w:rPr>
              <w:fldChar w:fldCharType="end"/>
            </w:r>
          </w:hyperlink>
        </w:p>
        <w:p w14:paraId="1F8314EE" w14:textId="79282BCA" w:rsidR="00874E91" w:rsidRPr="0011155E" w:rsidRDefault="00000000" w:rsidP="00BF3C1A">
          <w:pPr>
            <w:pStyle w:val="TOC3"/>
            <w:tabs>
              <w:tab w:val="right" w:leader="dot" w:pos="9350"/>
            </w:tabs>
            <w:spacing w:before="120" w:after="120"/>
            <w:ind w:left="475"/>
            <w:rPr>
              <w:rFonts w:asciiTheme="minorHAnsi" w:hAnsiTheme="minorHAnsi"/>
              <w:noProof/>
              <w:sz w:val="24"/>
              <w:szCs w:val="24"/>
            </w:rPr>
          </w:pPr>
          <w:hyperlink w:anchor="_Toc126087329" w:history="1">
            <w:r w:rsidR="00874E91" w:rsidRPr="0011155E">
              <w:rPr>
                <w:rStyle w:val="Hyperlink"/>
                <w:rFonts w:asciiTheme="minorHAnsi" w:eastAsiaTheme="majorEastAsia" w:hAnsiTheme="minorHAnsi"/>
                <w:noProof/>
              </w:rPr>
              <w:t>Section B. Required Variables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_Toc126087329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3</w:t>
            </w:r>
            <w:r w:rsidR="00874E91" w:rsidRPr="0011155E">
              <w:rPr>
                <w:rFonts w:asciiTheme="minorHAnsi" w:hAnsiTheme="minorHAnsi"/>
                <w:noProof/>
                <w:webHidden/>
              </w:rPr>
              <w:fldChar w:fldCharType="end"/>
            </w:r>
          </w:hyperlink>
        </w:p>
        <w:p w14:paraId="02C6AD7B" w14:textId="44B830ED" w:rsidR="00874E91" w:rsidRPr="0011155E" w:rsidRDefault="00000000" w:rsidP="00BF3C1A">
          <w:pPr>
            <w:pStyle w:val="TOC2"/>
            <w:spacing w:before="240" w:after="240"/>
            <w:rPr>
              <w:rFonts w:asciiTheme="minorHAnsi" w:hAnsiTheme="minorHAnsi"/>
              <w:noProof/>
              <w:sz w:val="24"/>
              <w:szCs w:val="24"/>
            </w:rPr>
          </w:pPr>
          <w:hyperlink w:anchor="_Toc126087330" w:history="1">
            <w:r w:rsidR="00874E91" w:rsidRPr="0011155E">
              <w:rPr>
                <w:rStyle w:val="Hyperlink"/>
                <w:rFonts w:asciiTheme="minorHAnsi" w:hAnsiTheme="minorHAnsi"/>
                <w:noProof/>
              </w:rPr>
              <w:t>Part II: Data-Cleaning Plan (Detection)</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_Toc126087330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5</w:t>
            </w:r>
            <w:r w:rsidR="00874E91" w:rsidRPr="0011155E">
              <w:rPr>
                <w:rFonts w:asciiTheme="minorHAnsi" w:hAnsiTheme="minorHAnsi"/>
                <w:noProof/>
                <w:webHidden/>
              </w:rPr>
              <w:fldChar w:fldCharType="end"/>
            </w:r>
          </w:hyperlink>
        </w:p>
        <w:p w14:paraId="1AF9F1F2" w14:textId="6722FE70"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1" w:history="1">
            <w:r w:rsidR="00874E91" w:rsidRPr="0011155E">
              <w:rPr>
                <w:rStyle w:val="Hyperlink"/>
                <w:rFonts w:asciiTheme="minorHAnsi" w:eastAsiaTheme="majorEastAsia" w:hAnsiTheme="minorHAnsi"/>
                <w:noProof/>
              </w:rPr>
              <w:t>Section C1: Plan to find Anomalies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_Toc126087331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5</w:t>
            </w:r>
            <w:r w:rsidR="00874E91" w:rsidRPr="0011155E">
              <w:rPr>
                <w:rFonts w:asciiTheme="minorHAnsi" w:hAnsiTheme="minorHAnsi"/>
                <w:noProof/>
                <w:webHidden/>
              </w:rPr>
              <w:fldChar w:fldCharType="end"/>
            </w:r>
          </w:hyperlink>
        </w:p>
        <w:p w14:paraId="01C3957B" w14:textId="3120847A"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2" w:history="1">
            <w:r w:rsidR="00874E91" w:rsidRPr="0011155E">
              <w:rPr>
                <w:rStyle w:val="Hyperlink"/>
                <w:rFonts w:asciiTheme="minorHAnsi" w:eastAsiaTheme="majorEastAsia" w:hAnsiTheme="minorHAnsi"/>
                <w:noProof/>
              </w:rPr>
              <w:t>Section C2: Justification of Approach</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_Toc126087332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6</w:t>
            </w:r>
            <w:r w:rsidR="00874E91" w:rsidRPr="0011155E">
              <w:rPr>
                <w:rFonts w:asciiTheme="minorHAnsi" w:hAnsiTheme="minorHAnsi"/>
                <w:noProof/>
                <w:webHidden/>
              </w:rPr>
              <w:fldChar w:fldCharType="end"/>
            </w:r>
          </w:hyperlink>
        </w:p>
        <w:p w14:paraId="474A3B84" w14:textId="23F419DF"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3" w:history="1">
            <w:r w:rsidR="00874E91" w:rsidRPr="0011155E">
              <w:rPr>
                <w:rStyle w:val="Hyperlink"/>
                <w:rFonts w:asciiTheme="minorHAnsi" w:eastAsiaTheme="majorEastAsia" w:hAnsiTheme="minorHAnsi"/>
                <w:noProof/>
              </w:rPr>
              <w:t>Section C3: Justification of Tools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_Toc126087333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7</w:t>
            </w:r>
            <w:r w:rsidR="00874E91" w:rsidRPr="0011155E">
              <w:rPr>
                <w:rFonts w:asciiTheme="minorHAnsi" w:hAnsiTheme="minorHAnsi"/>
                <w:noProof/>
                <w:webHidden/>
              </w:rPr>
              <w:fldChar w:fldCharType="end"/>
            </w:r>
          </w:hyperlink>
        </w:p>
        <w:p w14:paraId="05DA1AC4" w14:textId="6DB2DA16"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4" w:history="1">
            <w:r w:rsidR="00874E91" w:rsidRPr="0011155E">
              <w:rPr>
                <w:rStyle w:val="Hyperlink"/>
                <w:rFonts w:asciiTheme="minorHAnsi" w:eastAsiaTheme="majorEastAsia" w:hAnsiTheme="minorHAnsi"/>
                <w:noProof/>
              </w:rPr>
              <w:t>Section C4: Provide the Code</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_Toc126087334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8</w:t>
            </w:r>
            <w:r w:rsidR="00874E91" w:rsidRPr="0011155E">
              <w:rPr>
                <w:rFonts w:asciiTheme="minorHAnsi" w:hAnsiTheme="minorHAnsi"/>
                <w:noProof/>
                <w:webHidden/>
              </w:rPr>
              <w:fldChar w:fldCharType="end"/>
            </w:r>
          </w:hyperlink>
        </w:p>
        <w:p w14:paraId="1B417339" w14:textId="2A2EDDF3" w:rsidR="00874E91" w:rsidRPr="0011155E" w:rsidRDefault="00000000" w:rsidP="00BF3C1A">
          <w:pPr>
            <w:pStyle w:val="TOC2"/>
            <w:spacing w:before="240" w:after="240"/>
            <w:rPr>
              <w:rFonts w:asciiTheme="minorHAnsi" w:hAnsiTheme="minorHAnsi"/>
              <w:noProof/>
              <w:sz w:val="24"/>
              <w:szCs w:val="24"/>
            </w:rPr>
          </w:pPr>
          <w:hyperlink w:anchor="_Toc126087335" w:history="1">
            <w:r w:rsidR="00874E91" w:rsidRPr="0011155E">
              <w:rPr>
                <w:rStyle w:val="Hyperlink"/>
                <w:rFonts w:asciiTheme="minorHAnsi" w:hAnsiTheme="minorHAnsi"/>
                <w:noProof/>
              </w:rPr>
              <w:t>Part III: Data Cleaning (Treatment)</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_Toc126087335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11</w:t>
            </w:r>
            <w:r w:rsidR="00874E91" w:rsidRPr="0011155E">
              <w:rPr>
                <w:rFonts w:asciiTheme="minorHAnsi" w:hAnsiTheme="minorHAnsi"/>
                <w:noProof/>
                <w:webHidden/>
              </w:rPr>
              <w:fldChar w:fldCharType="end"/>
            </w:r>
          </w:hyperlink>
        </w:p>
        <w:p w14:paraId="38EE1704" w14:textId="6465D334"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6" w:history="1">
            <w:r w:rsidR="00874E91" w:rsidRPr="0011155E">
              <w:rPr>
                <w:rStyle w:val="Hyperlink"/>
                <w:rFonts w:asciiTheme="minorHAnsi" w:eastAsiaTheme="majorEastAsia" w:hAnsiTheme="minorHAnsi"/>
                <w:noProof/>
              </w:rPr>
              <w:t>Section D1: Cleaning Findings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_Toc126087336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11</w:t>
            </w:r>
            <w:r w:rsidR="00874E91" w:rsidRPr="0011155E">
              <w:rPr>
                <w:rFonts w:asciiTheme="minorHAnsi" w:hAnsiTheme="minorHAnsi"/>
                <w:noProof/>
                <w:webHidden/>
              </w:rPr>
              <w:fldChar w:fldCharType="end"/>
            </w:r>
          </w:hyperlink>
        </w:p>
        <w:p w14:paraId="20F5CEF8" w14:textId="72075C17"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7" w:history="1">
            <w:r w:rsidR="00874E91" w:rsidRPr="0011155E">
              <w:rPr>
                <w:rStyle w:val="Hyperlink"/>
                <w:rFonts w:asciiTheme="minorHAnsi" w:eastAsiaTheme="majorEastAsia" w:hAnsiTheme="minorHAnsi"/>
                <w:noProof/>
              </w:rPr>
              <w:t>Section D2: Justification of Mitigation Methods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_Toc126087337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13</w:t>
            </w:r>
            <w:r w:rsidR="00874E91" w:rsidRPr="0011155E">
              <w:rPr>
                <w:rFonts w:asciiTheme="minorHAnsi" w:hAnsiTheme="minorHAnsi"/>
                <w:noProof/>
                <w:webHidden/>
              </w:rPr>
              <w:fldChar w:fldCharType="end"/>
            </w:r>
          </w:hyperlink>
        </w:p>
        <w:p w14:paraId="1111C3C2" w14:textId="7B8A07F7"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8" w:history="1">
            <w:r w:rsidR="00874E91" w:rsidRPr="0011155E">
              <w:rPr>
                <w:rStyle w:val="Hyperlink"/>
                <w:rFonts w:asciiTheme="minorHAnsi" w:eastAsiaTheme="majorEastAsia" w:hAnsiTheme="minorHAnsi"/>
                <w:noProof/>
              </w:rPr>
              <w:t>Section D3:  Summary of the Outcomes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_Toc126087338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17</w:t>
            </w:r>
            <w:r w:rsidR="00874E91" w:rsidRPr="0011155E">
              <w:rPr>
                <w:rFonts w:asciiTheme="minorHAnsi" w:hAnsiTheme="minorHAnsi"/>
                <w:noProof/>
                <w:webHidden/>
              </w:rPr>
              <w:fldChar w:fldCharType="end"/>
            </w:r>
          </w:hyperlink>
        </w:p>
        <w:p w14:paraId="718F9DC6" w14:textId="095DCCE2"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39" w:history="1">
            <w:r w:rsidR="00874E91" w:rsidRPr="0011155E">
              <w:rPr>
                <w:rStyle w:val="Hyperlink"/>
                <w:rFonts w:asciiTheme="minorHAnsi" w:eastAsiaTheme="majorEastAsia" w:hAnsiTheme="minorHAnsi"/>
                <w:noProof/>
              </w:rPr>
              <w:t>Section D4: Mitigation Code</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_Toc126087339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19</w:t>
            </w:r>
            <w:r w:rsidR="00874E91" w:rsidRPr="0011155E">
              <w:rPr>
                <w:rFonts w:asciiTheme="minorHAnsi" w:hAnsiTheme="minorHAnsi"/>
                <w:noProof/>
                <w:webHidden/>
              </w:rPr>
              <w:fldChar w:fldCharType="end"/>
            </w:r>
          </w:hyperlink>
        </w:p>
        <w:p w14:paraId="2DA4ACE4" w14:textId="3067F460"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0" w:history="1">
            <w:r w:rsidR="00874E91" w:rsidRPr="0011155E">
              <w:rPr>
                <w:rStyle w:val="Hyperlink"/>
                <w:rFonts w:asciiTheme="minorHAnsi" w:eastAsiaTheme="majorEastAsia" w:hAnsiTheme="minorHAnsi"/>
                <w:noProof/>
              </w:rPr>
              <w:t>Section D5: Cleaning Data</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_Toc126087340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24</w:t>
            </w:r>
            <w:r w:rsidR="00874E91" w:rsidRPr="0011155E">
              <w:rPr>
                <w:rFonts w:asciiTheme="minorHAnsi" w:hAnsiTheme="minorHAnsi"/>
                <w:noProof/>
                <w:webHidden/>
              </w:rPr>
              <w:fldChar w:fldCharType="end"/>
            </w:r>
          </w:hyperlink>
        </w:p>
        <w:p w14:paraId="21897954" w14:textId="4717536F"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1" w:history="1">
            <w:r w:rsidR="00874E91" w:rsidRPr="0011155E">
              <w:rPr>
                <w:rStyle w:val="Hyperlink"/>
                <w:rFonts w:asciiTheme="minorHAnsi" w:eastAsiaTheme="majorEastAsia" w:hAnsiTheme="minorHAnsi"/>
                <w:noProof/>
              </w:rPr>
              <w:t>Section D6: Limitations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_Toc126087341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24</w:t>
            </w:r>
            <w:r w:rsidR="00874E91" w:rsidRPr="0011155E">
              <w:rPr>
                <w:rFonts w:asciiTheme="minorHAnsi" w:hAnsiTheme="minorHAnsi"/>
                <w:noProof/>
                <w:webHidden/>
              </w:rPr>
              <w:fldChar w:fldCharType="end"/>
            </w:r>
          </w:hyperlink>
        </w:p>
        <w:p w14:paraId="32003E78" w14:textId="4D3283A2"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2" w:history="1">
            <w:r w:rsidR="00874E91" w:rsidRPr="0011155E">
              <w:rPr>
                <w:rStyle w:val="Hyperlink"/>
                <w:rFonts w:asciiTheme="minorHAnsi" w:eastAsiaTheme="majorEastAsia" w:hAnsiTheme="minorHAnsi"/>
                <w:noProof/>
              </w:rPr>
              <w:t>Section D7.  Impact of the Limitations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_Toc126087342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24</w:t>
            </w:r>
            <w:r w:rsidR="00874E91" w:rsidRPr="0011155E">
              <w:rPr>
                <w:rFonts w:asciiTheme="minorHAnsi" w:hAnsiTheme="minorHAnsi"/>
                <w:noProof/>
                <w:webHidden/>
              </w:rPr>
              <w:fldChar w:fldCharType="end"/>
            </w:r>
          </w:hyperlink>
        </w:p>
        <w:p w14:paraId="4E6948DA" w14:textId="215EB4F9" w:rsidR="00874E91" w:rsidRPr="0011155E" w:rsidRDefault="00000000" w:rsidP="00BF3C1A">
          <w:pPr>
            <w:pStyle w:val="TOC2"/>
            <w:spacing w:before="240" w:after="240"/>
            <w:rPr>
              <w:rFonts w:asciiTheme="minorHAnsi" w:hAnsiTheme="minorHAnsi"/>
              <w:noProof/>
              <w:sz w:val="24"/>
              <w:szCs w:val="24"/>
            </w:rPr>
          </w:pPr>
          <w:hyperlink w:anchor="_Toc126087343" w:history="1">
            <w:r w:rsidR="00874E91" w:rsidRPr="0011155E">
              <w:rPr>
                <w:rStyle w:val="Hyperlink"/>
                <w:rFonts w:asciiTheme="minorHAnsi" w:eastAsiaTheme="majorEastAsia" w:hAnsiTheme="minorHAnsi"/>
                <w:noProof/>
              </w:rPr>
              <w:t>Part IV: PCA</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_Toc126087343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25</w:t>
            </w:r>
            <w:r w:rsidR="00874E91" w:rsidRPr="0011155E">
              <w:rPr>
                <w:rFonts w:asciiTheme="minorHAnsi" w:hAnsiTheme="minorHAnsi"/>
                <w:noProof/>
                <w:webHidden/>
              </w:rPr>
              <w:fldChar w:fldCharType="end"/>
            </w:r>
          </w:hyperlink>
        </w:p>
        <w:p w14:paraId="381CA312" w14:textId="536EC919"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4" w:history="1">
            <w:r w:rsidR="00874E91" w:rsidRPr="0011155E">
              <w:rPr>
                <w:rStyle w:val="Hyperlink"/>
                <w:rFonts w:asciiTheme="minorHAnsi" w:eastAsiaTheme="majorEastAsia" w:hAnsiTheme="minorHAnsi"/>
                <w:noProof/>
              </w:rPr>
              <w:t>Section E1: Principal Components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_Toc126087344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25</w:t>
            </w:r>
            <w:r w:rsidR="00874E91" w:rsidRPr="0011155E">
              <w:rPr>
                <w:rFonts w:asciiTheme="minorHAnsi" w:hAnsiTheme="minorHAnsi"/>
                <w:noProof/>
                <w:webHidden/>
              </w:rPr>
              <w:fldChar w:fldCharType="end"/>
            </w:r>
          </w:hyperlink>
        </w:p>
        <w:p w14:paraId="3DA8B524" w14:textId="2C16A22A"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5" w:history="1">
            <w:r w:rsidR="00874E91" w:rsidRPr="0011155E">
              <w:rPr>
                <w:rStyle w:val="Hyperlink"/>
                <w:rFonts w:asciiTheme="minorHAnsi" w:eastAsiaTheme="majorEastAsia" w:hAnsiTheme="minorHAnsi"/>
                <w:noProof/>
              </w:rPr>
              <w:t>Section E2: Criteria Used</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_Toc126087345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26</w:t>
            </w:r>
            <w:r w:rsidR="00874E91" w:rsidRPr="0011155E">
              <w:rPr>
                <w:rFonts w:asciiTheme="minorHAnsi" w:hAnsiTheme="minorHAnsi"/>
                <w:noProof/>
                <w:webHidden/>
              </w:rPr>
              <w:fldChar w:fldCharType="end"/>
            </w:r>
          </w:hyperlink>
        </w:p>
        <w:p w14:paraId="0C3A0A7C" w14:textId="77139415"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6" w:history="1">
            <w:r w:rsidR="00874E91" w:rsidRPr="0011155E">
              <w:rPr>
                <w:rStyle w:val="Hyperlink"/>
                <w:rFonts w:asciiTheme="minorHAnsi" w:eastAsiaTheme="majorEastAsia" w:hAnsiTheme="minorHAnsi"/>
                <w:noProof/>
              </w:rPr>
              <w:t>Section E3: Benefits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_Toc126087346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27</w:t>
            </w:r>
            <w:r w:rsidR="00874E91" w:rsidRPr="0011155E">
              <w:rPr>
                <w:rFonts w:asciiTheme="minorHAnsi" w:hAnsiTheme="minorHAnsi"/>
                <w:noProof/>
                <w:webHidden/>
              </w:rPr>
              <w:fldChar w:fldCharType="end"/>
            </w:r>
          </w:hyperlink>
        </w:p>
        <w:p w14:paraId="29B0F9CF" w14:textId="33456C79"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7" w:history="1">
            <w:r w:rsidR="00874E91" w:rsidRPr="0011155E">
              <w:rPr>
                <w:rStyle w:val="Hyperlink"/>
                <w:rFonts w:asciiTheme="minorHAnsi" w:eastAsiaTheme="majorEastAsia" w:hAnsiTheme="minorHAnsi"/>
                <w:noProof/>
              </w:rPr>
              <w:t>Section F: Video</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_Toc126087347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27</w:t>
            </w:r>
            <w:r w:rsidR="00874E91" w:rsidRPr="0011155E">
              <w:rPr>
                <w:rFonts w:asciiTheme="minorHAnsi" w:hAnsiTheme="minorHAnsi"/>
                <w:noProof/>
                <w:webHidden/>
              </w:rPr>
              <w:fldChar w:fldCharType="end"/>
            </w:r>
          </w:hyperlink>
        </w:p>
        <w:p w14:paraId="056C4DF9" w14:textId="23908E6F"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8" w:history="1">
            <w:r w:rsidR="00874E91" w:rsidRPr="0011155E">
              <w:rPr>
                <w:rStyle w:val="Hyperlink"/>
                <w:rFonts w:asciiTheme="minorHAnsi" w:eastAsiaTheme="majorEastAsia" w:hAnsiTheme="minorHAnsi"/>
                <w:noProof/>
              </w:rPr>
              <w:t>Section G: Third-Party Code References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_Toc126087348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28</w:t>
            </w:r>
            <w:r w:rsidR="00874E91" w:rsidRPr="0011155E">
              <w:rPr>
                <w:rFonts w:asciiTheme="minorHAnsi" w:hAnsiTheme="minorHAnsi"/>
                <w:noProof/>
                <w:webHidden/>
              </w:rPr>
              <w:fldChar w:fldCharType="end"/>
            </w:r>
          </w:hyperlink>
        </w:p>
        <w:p w14:paraId="26F7FFC8" w14:textId="66B2CA0C" w:rsidR="00874E91" w:rsidRPr="0011155E" w:rsidRDefault="00000000" w:rsidP="00BF3C1A">
          <w:pPr>
            <w:pStyle w:val="TOC3"/>
            <w:tabs>
              <w:tab w:val="right" w:leader="dot" w:pos="9350"/>
            </w:tabs>
            <w:spacing w:before="240" w:after="240"/>
            <w:rPr>
              <w:rFonts w:asciiTheme="minorHAnsi" w:hAnsiTheme="minorHAnsi"/>
              <w:noProof/>
              <w:sz w:val="24"/>
              <w:szCs w:val="24"/>
            </w:rPr>
          </w:pPr>
          <w:hyperlink w:anchor="_Toc126087349" w:history="1">
            <w:r w:rsidR="00874E91" w:rsidRPr="0011155E">
              <w:rPr>
                <w:rStyle w:val="Hyperlink"/>
                <w:rFonts w:asciiTheme="minorHAnsi" w:eastAsiaTheme="majorEastAsia" w:hAnsiTheme="minorHAnsi"/>
                <w:noProof/>
              </w:rPr>
              <w:t>Section H: References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_Toc126087349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28</w:t>
            </w:r>
            <w:r w:rsidR="00874E91" w:rsidRPr="0011155E">
              <w:rPr>
                <w:rFonts w:asciiTheme="minorHAnsi" w:hAnsiTheme="minorHAnsi"/>
                <w:noProof/>
                <w:webHidden/>
              </w:rPr>
              <w:fldChar w:fldCharType="end"/>
            </w:r>
          </w:hyperlink>
        </w:p>
        <w:p w14:paraId="4891FA6C" w14:textId="461FFC79" w:rsidR="0043336D" w:rsidRPr="0011155E" w:rsidRDefault="0043336D" w:rsidP="00BF3C1A">
          <w:pPr>
            <w:spacing w:before="240" w:after="240"/>
            <w:rPr>
              <w:rFonts w:asciiTheme="minorHAnsi" w:hAnsiTheme="minorHAnsi" w:cstheme="minorHAnsi"/>
              <w:b/>
              <w:bCs/>
            </w:rPr>
          </w:pPr>
          <w:r w:rsidRPr="0011155E">
            <w:rPr>
              <w:rFonts w:asciiTheme="minorHAnsi" w:hAnsiTheme="minorHAnsi" w:cstheme="minorHAnsi"/>
              <w:b/>
              <w:bCs/>
              <w:noProof/>
            </w:rPr>
            <w:fldChar w:fldCharType="end"/>
          </w:r>
        </w:p>
      </w:sdtContent>
    </w:sdt>
    <w:p w14:paraId="6B6F117F" w14:textId="1F4AE6C0" w:rsidR="00874E91" w:rsidRPr="0011155E" w:rsidRDefault="00874E91" w:rsidP="00874E91">
      <w:pPr>
        <w:pStyle w:val="Heading2"/>
        <w:rPr>
          <w:rFonts w:asciiTheme="minorHAnsi" w:hAnsiTheme="minorHAnsi" w:cstheme="minorHAnsi"/>
        </w:rPr>
      </w:pPr>
      <w:bookmarkStart w:id="0" w:name="_Toc126087327"/>
    </w:p>
    <w:p w14:paraId="1783268C" w14:textId="4B73D839" w:rsidR="00BF3C1A" w:rsidRPr="0011155E" w:rsidRDefault="00BF3C1A" w:rsidP="00BF3C1A">
      <w:pPr>
        <w:rPr>
          <w:rFonts w:asciiTheme="minorHAnsi" w:hAnsiTheme="minorHAnsi" w:cstheme="minorHAnsi"/>
        </w:rPr>
      </w:pPr>
    </w:p>
    <w:p w14:paraId="363AF007" w14:textId="77777777" w:rsidR="00BF3C1A" w:rsidRPr="0011155E" w:rsidRDefault="00BF3C1A" w:rsidP="00BF3C1A">
      <w:pPr>
        <w:rPr>
          <w:rFonts w:asciiTheme="minorHAnsi" w:hAnsiTheme="minorHAnsi" w:cstheme="minorHAnsi"/>
        </w:rPr>
      </w:pPr>
    </w:p>
    <w:p w14:paraId="0C1AE3B9" w14:textId="49CA5F45" w:rsidR="00874E91" w:rsidRPr="0011155E" w:rsidRDefault="00874E91" w:rsidP="00874E91">
      <w:pPr>
        <w:pStyle w:val="Heading2"/>
        <w:rPr>
          <w:rFonts w:asciiTheme="minorHAnsi" w:hAnsiTheme="minorHAnsi" w:cstheme="minorHAnsi"/>
        </w:rPr>
      </w:pPr>
      <w:r w:rsidRPr="0011155E">
        <w:rPr>
          <w:rFonts w:asciiTheme="minorHAnsi" w:hAnsiTheme="minorHAnsi" w:cstheme="minorHAnsi"/>
        </w:rPr>
        <w:lastRenderedPageBreak/>
        <w:t>Part I: Research Question and Variables</w:t>
      </w:r>
      <w:bookmarkEnd w:id="0"/>
      <w:r w:rsidRPr="0011155E">
        <w:rPr>
          <w:rFonts w:asciiTheme="minorHAnsi" w:hAnsiTheme="minorHAnsi" w:cstheme="minorHAnsi"/>
        </w:rPr>
        <w:t xml:space="preserve"> </w:t>
      </w:r>
    </w:p>
    <w:p w14:paraId="73B5C85C" w14:textId="77777777" w:rsidR="00756B0E" w:rsidRPr="0011155E" w:rsidRDefault="00756B0E" w:rsidP="00756B0E">
      <w:pPr>
        <w:rPr>
          <w:rFonts w:asciiTheme="minorHAnsi" w:hAnsiTheme="minorHAnsi" w:cstheme="minorHAnsi"/>
        </w:rPr>
      </w:pPr>
    </w:p>
    <w:p w14:paraId="75BACD1C" w14:textId="77777777" w:rsidR="00874E91" w:rsidRPr="0011155E" w:rsidRDefault="00874E91" w:rsidP="00874E91">
      <w:pPr>
        <w:rPr>
          <w:rFonts w:asciiTheme="minorHAnsi" w:hAnsiTheme="minorHAnsi" w:cstheme="minorHAnsi"/>
        </w:rPr>
      </w:pPr>
    </w:p>
    <w:p w14:paraId="64550EE6" w14:textId="2D58D607" w:rsidR="00105B7B" w:rsidRPr="0011155E" w:rsidRDefault="00105B7B" w:rsidP="00874E91">
      <w:pPr>
        <w:pStyle w:val="Heading3"/>
        <w:rPr>
          <w:rFonts w:asciiTheme="minorHAnsi" w:hAnsiTheme="minorHAnsi" w:cstheme="minorHAnsi"/>
        </w:rPr>
      </w:pPr>
      <w:bookmarkStart w:id="1" w:name="_Toc126087328"/>
      <w:r w:rsidRPr="0011155E">
        <w:rPr>
          <w:rFonts w:asciiTheme="minorHAnsi" w:hAnsiTheme="minorHAnsi" w:cstheme="minorHAnsi"/>
        </w:rPr>
        <w:t>Section A. Research Question</w:t>
      </w:r>
      <w:bookmarkEnd w:id="1"/>
    </w:p>
    <w:p w14:paraId="44179DCA" w14:textId="77777777" w:rsidR="00874E91" w:rsidRPr="0011155E" w:rsidRDefault="00874E91" w:rsidP="00874E91">
      <w:pPr>
        <w:rPr>
          <w:rFonts w:asciiTheme="minorHAnsi" w:eastAsiaTheme="majorEastAsia" w:hAnsiTheme="minorHAnsi" w:cstheme="minorHAnsi"/>
        </w:rPr>
      </w:pPr>
    </w:p>
    <w:p w14:paraId="08224054" w14:textId="5E489AFA" w:rsidR="00105B7B" w:rsidRPr="0011155E" w:rsidRDefault="00874E91" w:rsidP="00C175EC">
      <w:pPr>
        <w:spacing w:line="360" w:lineRule="auto"/>
        <w:rPr>
          <w:rFonts w:asciiTheme="minorHAnsi" w:hAnsiTheme="minorHAnsi" w:cstheme="minorHAnsi"/>
        </w:rPr>
      </w:pPr>
      <w:r w:rsidRPr="0011155E">
        <w:rPr>
          <w:rFonts w:asciiTheme="minorHAnsi" w:hAnsiTheme="minorHAnsi" w:cstheme="minorHAnsi"/>
        </w:rPr>
        <w:t>Do</w:t>
      </w:r>
      <w:r w:rsidR="00C175EC">
        <w:rPr>
          <w:rFonts w:asciiTheme="minorHAnsi" w:hAnsiTheme="minorHAnsi" w:cstheme="minorHAnsi"/>
        </w:rPr>
        <w:t xml:space="preserve"> </w:t>
      </w:r>
      <w:r w:rsidRPr="0011155E">
        <w:rPr>
          <w:rFonts w:asciiTheme="minorHAnsi" w:hAnsiTheme="minorHAnsi" w:cstheme="minorHAnsi"/>
        </w:rPr>
        <w:t>customer</w:t>
      </w:r>
      <w:r w:rsidR="002908D2" w:rsidRPr="0011155E">
        <w:rPr>
          <w:rFonts w:asciiTheme="minorHAnsi" w:hAnsiTheme="minorHAnsi" w:cstheme="minorHAnsi"/>
        </w:rPr>
        <w:t>s</w:t>
      </w:r>
      <w:r w:rsidRPr="0011155E">
        <w:rPr>
          <w:rFonts w:asciiTheme="minorHAnsi" w:hAnsiTheme="minorHAnsi" w:cstheme="minorHAnsi"/>
        </w:rPr>
        <w:t xml:space="preserve"> experiencing the most outages </w:t>
      </w:r>
      <w:r w:rsidR="00C175EC">
        <w:rPr>
          <w:rFonts w:asciiTheme="minorHAnsi" w:hAnsiTheme="minorHAnsi" w:cstheme="minorHAnsi"/>
        </w:rPr>
        <w:t>with their</w:t>
      </w:r>
      <w:r w:rsidR="002908D2" w:rsidRPr="0011155E">
        <w:rPr>
          <w:rFonts w:asciiTheme="minorHAnsi" w:hAnsiTheme="minorHAnsi" w:cstheme="minorHAnsi"/>
        </w:rPr>
        <w:t xml:space="preserve"> service </w:t>
      </w:r>
      <w:r w:rsidRPr="0011155E">
        <w:rPr>
          <w:rFonts w:asciiTheme="minorHAnsi" w:hAnsiTheme="minorHAnsi" w:cstheme="minorHAnsi"/>
        </w:rPr>
        <w:t>and equipment failure increase the cancellation of servic</w:t>
      </w:r>
      <w:r w:rsidR="00C175EC">
        <w:rPr>
          <w:rFonts w:asciiTheme="minorHAnsi" w:hAnsiTheme="minorHAnsi" w:cstheme="minorHAnsi"/>
        </w:rPr>
        <w:t>e</w:t>
      </w:r>
      <w:r w:rsidRPr="0011155E">
        <w:rPr>
          <w:rFonts w:asciiTheme="minorHAnsi" w:hAnsiTheme="minorHAnsi" w:cstheme="minorHAnsi"/>
        </w:rPr>
        <w:t xml:space="preserve">? </w:t>
      </w:r>
    </w:p>
    <w:p w14:paraId="250A91F0" w14:textId="015883C1" w:rsidR="00105B7B" w:rsidRPr="0011155E" w:rsidRDefault="00105B7B" w:rsidP="00FD3488">
      <w:pPr>
        <w:pStyle w:val="Heading2"/>
        <w:rPr>
          <w:rFonts w:asciiTheme="minorHAnsi" w:eastAsia="Times New Roman" w:hAnsiTheme="minorHAnsi" w:cstheme="minorHAnsi"/>
          <w:color w:val="333333"/>
        </w:rPr>
      </w:pPr>
    </w:p>
    <w:p w14:paraId="3BC32E0C" w14:textId="77777777" w:rsidR="00756B0E" w:rsidRPr="0011155E" w:rsidRDefault="00756B0E" w:rsidP="00756B0E">
      <w:pPr>
        <w:rPr>
          <w:rFonts w:asciiTheme="minorHAnsi" w:hAnsiTheme="minorHAnsi" w:cstheme="minorHAnsi"/>
        </w:rPr>
      </w:pPr>
    </w:p>
    <w:p w14:paraId="218D593D" w14:textId="59FA0B1D" w:rsidR="00105B7B" w:rsidRPr="00C175EC" w:rsidRDefault="00105B7B" w:rsidP="00874E91">
      <w:pPr>
        <w:pStyle w:val="Heading3"/>
        <w:rPr>
          <w:rFonts w:asciiTheme="minorHAnsi" w:hAnsiTheme="minorHAnsi" w:cstheme="minorHAnsi"/>
        </w:rPr>
      </w:pPr>
      <w:bookmarkStart w:id="2" w:name="_Toc126087329"/>
      <w:r w:rsidRPr="0011155E">
        <w:rPr>
          <w:rFonts w:asciiTheme="minorHAnsi" w:hAnsiTheme="minorHAnsi" w:cstheme="minorHAnsi"/>
        </w:rPr>
        <w:t xml:space="preserve">Section </w:t>
      </w:r>
      <w:r w:rsidR="00FD3488" w:rsidRPr="0011155E">
        <w:rPr>
          <w:rFonts w:asciiTheme="minorHAnsi" w:hAnsiTheme="minorHAnsi" w:cstheme="minorHAnsi"/>
        </w:rPr>
        <w:t>B</w:t>
      </w:r>
      <w:r w:rsidRPr="0011155E">
        <w:rPr>
          <w:rFonts w:asciiTheme="minorHAnsi" w:hAnsiTheme="minorHAnsi" w:cstheme="minorHAnsi"/>
        </w:rPr>
        <w:t xml:space="preserve">. </w:t>
      </w:r>
      <w:r w:rsidR="00FD3488" w:rsidRPr="00C175EC">
        <w:rPr>
          <w:rFonts w:asciiTheme="minorHAnsi" w:hAnsiTheme="minorHAnsi" w:cstheme="minorHAnsi"/>
        </w:rPr>
        <w:t>Required Variables</w:t>
      </w:r>
      <w:bookmarkEnd w:id="2"/>
    </w:p>
    <w:p w14:paraId="688934AC" w14:textId="77777777" w:rsidR="00874E91" w:rsidRPr="00C175EC" w:rsidRDefault="00874E91" w:rsidP="00874E91">
      <w:pPr>
        <w:rPr>
          <w:rFonts w:asciiTheme="minorHAnsi" w:hAnsiTheme="minorHAnsi" w:cstheme="minorHAnsi"/>
        </w:rPr>
      </w:pPr>
    </w:p>
    <w:p w14:paraId="67AA9170" w14:textId="27843217" w:rsidR="00874E91" w:rsidRPr="00C175EC" w:rsidRDefault="00874E91" w:rsidP="00874E91">
      <w:pPr>
        <w:rPr>
          <w:rFonts w:asciiTheme="minorHAnsi" w:hAnsiTheme="minorHAnsi" w:cstheme="minorHAnsi"/>
        </w:rPr>
      </w:pPr>
      <w:r w:rsidRPr="00C175EC">
        <w:rPr>
          <w:rFonts w:asciiTheme="minorHAnsi" w:hAnsiTheme="minorHAnsi" w:cstheme="minorHAnsi"/>
        </w:rPr>
        <w:t>The following variables were in the churn data set:</w:t>
      </w:r>
    </w:p>
    <w:p w14:paraId="457F9249" w14:textId="77777777" w:rsidR="00874E91" w:rsidRPr="00C175EC" w:rsidRDefault="00874E91" w:rsidP="00874E91">
      <w:pPr>
        <w:rPr>
          <w:rFonts w:asciiTheme="minorHAnsi" w:hAnsiTheme="minorHAnsi" w:cstheme="minorHAnsi"/>
        </w:rPr>
      </w:pPr>
    </w:p>
    <w:tbl>
      <w:tblPr>
        <w:tblStyle w:val="TableGrid"/>
        <w:tblW w:w="10120" w:type="dxa"/>
        <w:tblLook w:val="04A0" w:firstRow="1" w:lastRow="0" w:firstColumn="1" w:lastColumn="0" w:noHBand="0" w:noVBand="1"/>
      </w:tblPr>
      <w:tblGrid>
        <w:gridCol w:w="2309"/>
        <w:gridCol w:w="1583"/>
        <w:gridCol w:w="3755"/>
        <w:gridCol w:w="2473"/>
      </w:tblGrid>
      <w:tr w:rsidR="00874E91" w:rsidRPr="00C175EC" w14:paraId="65DC3665" w14:textId="77777777" w:rsidTr="00756B0E">
        <w:trPr>
          <w:trHeight w:val="275"/>
        </w:trPr>
        <w:tc>
          <w:tcPr>
            <w:tcW w:w="2309" w:type="dxa"/>
          </w:tcPr>
          <w:p w14:paraId="66E01F61" w14:textId="0DB76638"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Variable Name</w:t>
            </w:r>
          </w:p>
        </w:tc>
        <w:tc>
          <w:tcPr>
            <w:tcW w:w="1583" w:type="dxa"/>
          </w:tcPr>
          <w:p w14:paraId="3F20AA33" w14:textId="1A9B1923"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Data Type</w:t>
            </w:r>
          </w:p>
        </w:tc>
        <w:tc>
          <w:tcPr>
            <w:tcW w:w="3755" w:type="dxa"/>
          </w:tcPr>
          <w:p w14:paraId="632E37D3" w14:textId="4B2006E4"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Description</w:t>
            </w:r>
          </w:p>
        </w:tc>
        <w:tc>
          <w:tcPr>
            <w:tcW w:w="2473" w:type="dxa"/>
          </w:tcPr>
          <w:p w14:paraId="7F20768F" w14:textId="26B534FE"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Example</w:t>
            </w:r>
          </w:p>
        </w:tc>
      </w:tr>
      <w:tr w:rsidR="00874E91" w:rsidRPr="00C175EC" w14:paraId="0DAC2468" w14:textId="77777777" w:rsidTr="00756B0E">
        <w:trPr>
          <w:trHeight w:val="275"/>
        </w:trPr>
        <w:tc>
          <w:tcPr>
            <w:tcW w:w="2309" w:type="dxa"/>
          </w:tcPr>
          <w:p w14:paraId="4C1FA53F" w14:textId="2EF2CF77" w:rsidR="00874E91" w:rsidRPr="00C175EC" w:rsidRDefault="00874E91" w:rsidP="00874E91">
            <w:pPr>
              <w:rPr>
                <w:rFonts w:asciiTheme="minorHAnsi" w:hAnsiTheme="minorHAnsi" w:cstheme="minorHAnsi"/>
              </w:rPr>
            </w:pPr>
            <w:r w:rsidRPr="00C175EC">
              <w:rPr>
                <w:rFonts w:asciiTheme="minorHAnsi" w:hAnsiTheme="minorHAnsi" w:cstheme="minorHAnsi"/>
              </w:rPr>
              <w:t>Case Order</w:t>
            </w:r>
          </w:p>
        </w:tc>
        <w:tc>
          <w:tcPr>
            <w:tcW w:w="1583" w:type="dxa"/>
          </w:tcPr>
          <w:p w14:paraId="75133295" w14:textId="5923D0BF" w:rsidR="00874E91" w:rsidRPr="00C175EC" w:rsidRDefault="00874E91" w:rsidP="00874E91">
            <w:pPr>
              <w:rPr>
                <w:rFonts w:asciiTheme="minorHAnsi" w:hAnsiTheme="minorHAnsi" w:cstheme="minorHAnsi"/>
              </w:rPr>
            </w:pPr>
            <w:r w:rsidRPr="00C175EC">
              <w:rPr>
                <w:rFonts w:asciiTheme="minorHAnsi" w:hAnsiTheme="minorHAnsi" w:cstheme="minorHAnsi"/>
              </w:rPr>
              <w:t>Q</w:t>
            </w:r>
            <w:r w:rsidR="003751A6" w:rsidRPr="00C175EC">
              <w:rPr>
                <w:rFonts w:asciiTheme="minorHAnsi" w:hAnsiTheme="minorHAnsi" w:cstheme="minorHAnsi"/>
              </w:rPr>
              <w:t xml:space="preserve">ualitative </w:t>
            </w:r>
          </w:p>
        </w:tc>
        <w:tc>
          <w:tcPr>
            <w:tcW w:w="3755" w:type="dxa"/>
          </w:tcPr>
          <w:p w14:paraId="7C887004" w14:textId="0DB20B1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Placeholder for order of data </w:t>
            </w:r>
          </w:p>
        </w:tc>
        <w:tc>
          <w:tcPr>
            <w:tcW w:w="2473" w:type="dxa"/>
          </w:tcPr>
          <w:p w14:paraId="193E4D41" w14:textId="20B03C42" w:rsidR="00874E91" w:rsidRPr="00C175EC" w:rsidRDefault="00874E91" w:rsidP="00874E91">
            <w:pPr>
              <w:rPr>
                <w:rFonts w:asciiTheme="minorHAnsi" w:hAnsiTheme="minorHAnsi" w:cstheme="minorHAnsi"/>
              </w:rPr>
            </w:pPr>
            <w:r w:rsidRPr="00C175EC">
              <w:rPr>
                <w:rFonts w:asciiTheme="minorHAnsi" w:hAnsiTheme="minorHAnsi" w:cstheme="minorHAnsi"/>
              </w:rPr>
              <w:t>15</w:t>
            </w:r>
          </w:p>
        </w:tc>
      </w:tr>
      <w:tr w:rsidR="00874E91" w:rsidRPr="00C175EC" w14:paraId="2C3F9A4D" w14:textId="77777777" w:rsidTr="00756B0E">
        <w:trPr>
          <w:trHeight w:val="275"/>
        </w:trPr>
        <w:tc>
          <w:tcPr>
            <w:tcW w:w="2309" w:type="dxa"/>
          </w:tcPr>
          <w:p w14:paraId="1FFD5F82" w14:textId="15925A7F" w:rsidR="00874E91" w:rsidRPr="00C175EC" w:rsidRDefault="00874E91" w:rsidP="00874E91">
            <w:pPr>
              <w:rPr>
                <w:rFonts w:asciiTheme="minorHAnsi" w:hAnsiTheme="minorHAnsi" w:cstheme="minorHAnsi"/>
              </w:rPr>
            </w:pPr>
            <w:r w:rsidRPr="00C175EC">
              <w:rPr>
                <w:rFonts w:asciiTheme="minorHAnsi" w:hAnsiTheme="minorHAnsi" w:cstheme="minorHAnsi"/>
              </w:rPr>
              <w:t>Customer_id</w:t>
            </w:r>
          </w:p>
        </w:tc>
        <w:tc>
          <w:tcPr>
            <w:tcW w:w="1583" w:type="dxa"/>
          </w:tcPr>
          <w:p w14:paraId="5645BAC5" w14:textId="77777777" w:rsidR="00874E91" w:rsidRPr="00C175EC" w:rsidRDefault="00874E91" w:rsidP="00874E91">
            <w:pPr>
              <w:rPr>
                <w:rFonts w:asciiTheme="minorHAnsi" w:hAnsiTheme="minorHAnsi" w:cstheme="minorHAnsi"/>
              </w:rPr>
            </w:pPr>
          </w:p>
        </w:tc>
        <w:tc>
          <w:tcPr>
            <w:tcW w:w="3755" w:type="dxa"/>
          </w:tcPr>
          <w:p w14:paraId="4C1AE86A" w14:textId="0D09BD5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Distinct customer identification  </w:t>
            </w:r>
          </w:p>
        </w:tc>
        <w:tc>
          <w:tcPr>
            <w:tcW w:w="2473" w:type="dxa"/>
          </w:tcPr>
          <w:p w14:paraId="3F5303F9" w14:textId="1A326BB7" w:rsidR="00874E91" w:rsidRPr="00C175EC" w:rsidRDefault="00874E91" w:rsidP="00874E91">
            <w:pPr>
              <w:rPr>
                <w:rFonts w:asciiTheme="minorHAnsi" w:hAnsiTheme="minorHAnsi" w:cstheme="minorHAnsi"/>
              </w:rPr>
            </w:pPr>
            <w:r w:rsidRPr="00C175EC">
              <w:rPr>
                <w:rFonts w:asciiTheme="minorHAnsi" w:hAnsiTheme="minorHAnsi" w:cstheme="minorHAnsi"/>
              </w:rPr>
              <w:t>H68068</w:t>
            </w:r>
          </w:p>
        </w:tc>
      </w:tr>
      <w:tr w:rsidR="00874E91" w:rsidRPr="00C175EC" w14:paraId="1D0C1B69" w14:textId="77777777" w:rsidTr="00756B0E">
        <w:trPr>
          <w:trHeight w:val="259"/>
        </w:trPr>
        <w:tc>
          <w:tcPr>
            <w:tcW w:w="2309" w:type="dxa"/>
          </w:tcPr>
          <w:p w14:paraId="1F0F4854" w14:textId="1F1353B7" w:rsidR="00874E91" w:rsidRPr="00C175EC" w:rsidRDefault="00874E91" w:rsidP="00874E91">
            <w:pPr>
              <w:rPr>
                <w:rFonts w:asciiTheme="minorHAnsi" w:hAnsiTheme="minorHAnsi" w:cstheme="minorHAnsi"/>
              </w:rPr>
            </w:pPr>
            <w:r w:rsidRPr="00C175EC">
              <w:rPr>
                <w:rFonts w:asciiTheme="minorHAnsi" w:hAnsiTheme="minorHAnsi" w:cstheme="minorHAnsi"/>
              </w:rPr>
              <w:t>Interaction</w:t>
            </w:r>
          </w:p>
        </w:tc>
        <w:tc>
          <w:tcPr>
            <w:tcW w:w="1583" w:type="dxa"/>
          </w:tcPr>
          <w:p w14:paraId="28567584" w14:textId="23FF81A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Qualitative </w:t>
            </w:r>
          </w:p>
        </w:tc>
        <w:tc>
          <w:tcPr>
            <w:tcW w:w="3755" w:type="dxa"/>
          </w:tcPr>
          <w:p w14:paraId="17E708DF" w14:textId="5BC47FF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Specific identification # for each customer interaction </w:t>
            </w:r>
          </w:p>
        </w:tc>
        <w:tc>
          <w:tcPr>
            <w:tcW w:w="2473" w:type="dxa"/>
          </w:tcPr>
          <w:p w14:paraId="154C042B" w14:textId="24DE8EDC" w:rsidR="00874E91" w:rsidRPr="00C175EC" w:rsidRDefault="00874E91" w:rsidP="00874E91">
            <w:pPr>
              <w:rPr>
                <w:rFonts w:asciiTheme="minorHAnsi" w:hAnsiTheme="minorHAnsi" w:cstheme="minorHAnsi"/>
              </w:rPr>
            </w:pPr>
            <w:r w:rsidRPr="00C175EC">
              <w:rPr>
                <w:rFonts w:asciiTheme="minorHAnsi" w:hAnsiTheme="minorHAnsi" w:cstheme="minorHAnsi"/>
              </w:rPr>
              <w:t>8dc7ad15-2f59-4c77-9640-6f2c0000b3fc</w:t>
            </w:r>
          </w:p>
        </w:tc>
      </w:tr>
      <w:tr w:rsidR="00874E91" w:rsidRPr="00C175EC" w14:paraId="69897D4D" w14:textId="77777777" w:rsidTr="00756B0E">
        <w:trPr>
          <w:trHeight w:val="275"/>
        </w:trPr>
        <w:tc>
          <w:tcPr>
            <w:tcW w:w="2309" w:type="dxa"/>
          </w:tcPr>
          <w:p w14:paraId="74844DC1" w14:textId="3075876E" w:rsidR="00874E91" w:rsidRPr="00C175EC" w:rsidRDefault="00874E91" w:rsidP="00874E91">
            <w:pPr>
              <w:rPr>
                <w:rFonts w:asciiTheme="minorHAnsi" w:hAnsiTheme="minorHAnsi" w:cstheme="minorHAnsi"/>
              </w:rPr>
            </w:pPr>
            <w:r w:rsidRPr="00C175EC">
              <w:rPr>
                <w:rFonts w:asciiTheme="minorHAnsi" w:hAnsiTheme="minorHAnsi" w:cstheme="minorHAnsi"/>
              </w:rPr>
              <w:t>City</w:t>
            </w:r>
          </w:p>
        </w:tc>
        <w:tc>
          <w:tcPr>
            <w:tcW w:w="1583" w:type="dxa"/>
          </w:tcPr>
          <w:p w14:paraId="12A7D150" w14:textId="65357FE8"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B15A8A1" w14:textId="26FF654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city of residence </w:t>
            </w:r>
          </w:p>
        </w:tc>
        <w:tc>
          <w:tcPr>
            <w:tcW w:w="2473" w:type="dxa"/>
          </w:tcPr>
          <w:p w14:paraId="18F2F5AB" w14:textId="088E2EA5" w:rsidR="00874E91" w:rsidRPr="00C175EC" w:rsidRDefault="00874E91" w:rsidP="00874E91">
            <w:pPr>
              <w:rPr>
                <w:rFonts w:asciiTheme="minorHAnsi" w:hAnsiTheme="minorHAnsi" w:cstheme="minorHAnsi"/>
              </w:rPr>
            </w:pPr>
            <w:r w:rsidRPr="00C175EC">
              <w:rPr>
                <w:rFonts w:asciiTheme="minorHAnsi" w:hAnsiTheme="minorHAnsi" w:cstheme="minorHAnsi"/>
              </w:rPr>
              <w:t>Hillside</w:t>
            </w:r>
          </w:p>
        </w:tc>
      </w:tr>
      <w:tr w:rsidR="00874E91" w:rsidRPr="00C175EC" w14:paraId="0EB6677F" w14:textId="77777777" w:rsidTr="00756B0E">
        <w:trPr>
          <w:trHeight w:val="275"/>
        </w:trPr>
        <w:tc>
          <w:tcPr>
            <w:tcW w:w="2309" w:type="dxa"/>
          </w:tcPr>
          <w:p w14:paraId="5A98F4F9" w14:textId="5DB7C654" w:rsidR="00874E91" w:rsidRPr="00C175EC" w:rsidRDefault="00874E91" w:rsidP="00874E91">
            <w:pPr>
              <w:rPr>
                <w:rFonts w:asciiTheme="minorHAnsi" w:hAnsiTheme="minorHAnsi" w:cstheme="minorHAnsi"/>
              </w:rPr>
            </w:pPr>
            <w:r w:rsidRPr="00C175EC">
              <w:rPr>
                <w:rFonts w:asciiTheme="minorHAnsi" w:hAnsiTheme="minorHAnsi" w:cstheme="minorHAnsi"/>
              </w:rPr>
              <w:t>State</w:t>
            </w:r>
          </w:p>
        </w:tc>
        <w:tc>
          <w:tcPr>
            <w:tcW w:w="1583" w:type="dxa"/>
          </w:tcPr>
          <w:p w14:paraId="38FAD3EB" w14:textId="49CA790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9A0A196" w14:textId="17DB7957" w:rsidR="00874E91" w:rsidRPr="00C175EC" w:rsidRDefault="00874E91" w:rsidP="00874E91">
            <w:pPr>
              <w:rPr>
                <w:rFonts w:asciiTheme="minorHAnsi" w:hAnsiTheme="minorHAnsi" w:cstheme="minorHAnsi"/>
              </w:rPr>
            </w:pPr>
            <w:r w:rsidRPr="00C175EC">
              <w:rPr>
                <w:rFonts w:asciiTheme="minorHAnsi" w:hAnsiTheme="minorHAnsi" w:cstheme="minorHAnsi"/>
              </w:rPr>
              <w:t>Customer state of residence</w:t>
            </w:r>
          </w:p>
        </w:tc>
        <w:tc>
          <w:tcPr>
            <w:tcW w:w="2473" w:type="dxa"/>
          </w:tcPr>
          <w:p w14:paraId="7263A858" w14:textId="09449CFC" w:rsidR="00874E91" w:rsidRPr="00C175EC" w:rsidRDefault="00874E91" w:rsidP="00874E91">
            <w:pPr>
              <w:rPr>
                <w:rFonts w:asciiTheme="minorHAnsi" w:hAnsiTheme="minorHAnsi" w:cstheme="minorHAnsi"/>
              </w:rPr>
            </w:pPr>
            <w:r w:rsidRPr="00C175EC">
              <w:rPr>
                <w:rFonts w:asciiTheme="minorHAnsi" w:hAnsiTheme="minorHAnsi" w:cstheme="minorHAnsi"/>
              </w:rPr>
              <w:t>IL</w:t>
            </w:r>
          </w:p>
        </w:tc>
      </w:tr>
      <w:tr w:rsidR="00874E91" w:rsidRPr="00C175EC" w14:paraId="5DFA229A" w14:textId="77777777" w:rsidTr="00756B0E">
        <w:trPr>
          <w:trHeight w:val="275"/>
        </w:trPr>
        <w:tc>
          <w:tcPr>
            <w:tcW w:w="2309" w:type="dxa"/>
          </w:tcPr>
          <w:p w14:paraId="06AD3B4C" w14:textId="23A2BC80" w:rsidR="00874E91" w:rsidRPr="00C175EC" w:rsidRDefault="00874E91" w:rsidP="00874E91">
            <w:pPr>
              <w:rPr>
                <w:rFonts w:asciiTheme="minorHAnsi" w:hAnsiTheme="minorHAnsi" w:cstheme="minorHAnsi"/>
              </w:rPr>
            </w:pPr>
            <w:r w:rsidRPr="00C175EC">
              <w:rPr>
                <w:rFonts w:asciiTheme="minorHAnsi" w:hAnsiTheme="minorHAnsi" w:cstheme="minorHAnsi"/>
              </w:rPr>
              <w:t>County</w:t>
            </w:r>
          </w:p>
        </w:tc>
        <w:tc>
          <w:tcPr>
            <w:tcW w:w="1583" w:type="dxa"/>
          </w:tcPr>
          <w:p w14:paraId="3EC88303" w14:textId="779141ED"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D56F0F8" w14:textId="4885D40C" w:rsidR="00874E91" w:rsidRPr="00C175EC" w:rsidRDefault="00874E91" w:rsidP="00874E91">
            <w:pPr>
              <w:rPr>
                <w:rFonts w:asciiTheme="minorHAnsi" w:hAnsiTheme="minorHAnsi" w:cstheme="minorHAnsi"/>
              </w:rPr>
            </w:pPr>
            <w:r w:rsidRPr="00C175EC">
              <w:rPr>
                <w:rFonts w:asciiTheme="minorHAnsi" w:hAnsiTheme="minorHAnsi" w:cstheme="minorHAnsi"/>
              </w:rPr>
              <w:t>Customer county of residence</w:t>
            </w:r>
          </w:p>
        </w:tc>
        <w:tc>
          <w:tcPr>
            <w:tcW w:w="2473" w:type="dxa"/>
          </w:tcPr>
          <w:p w14:paraId="7B671CA0" w14:textId="015C8A4A" w:rsidR="00874E91" w:rsidRPr="00C175EC" w:rsidRDefault="00874E91" w:rsidP="00874E91">
            <w:pPr>
              <w:rPr>
                <w:rFonts w:asciiTheme="minorHAnsi" w:hAnsiTheme="minorHAnsi" w:cstheme="minorHAnsi"/>
              </w:rPr>
            </w:pPr>
            <w:r w:rsidRPr="00C175EC">
              <w:rPr>
                <w:rFonts w:asciiTheme="minorHAnsi" w:hAnsiTheme="minorHAnsi" w:cstheme="minorHAnsi"/>
              </w:rPr>
              <w:t>Cook</w:t>
            </w:r>
          </w:p>
        </w:tc>
      </w:tr>
      <w:tr w:rsidR="00874E91" w:rsidRPr="00C175EC" w14:paraId="7F178AA2" w14:textId="77777777" w:rsidTr="00756B0E">
        <w:trPr>
          <w:trHeight w:val="275"/>
        </w:trPr>
        <w:tc>
          <w:tcPr>
            <w:tcW w:w="2309" w:type="dxa"/>
          </w:tcPr>
          <w:p w14:paraId="600E6814" w14:textId="0192B3F5"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Zip </w:t>
            </w:r>
          </w:p>
        </w:tc>
        <w:tc>
          <w:tcPr>
            <w:tcW w:w="1583" w:type="dxa"/>
          </w:tcPr>
          <w:p w14:paraId="23BBA3F4" w14:textId="7614781C"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08D9590" w14:textId="05C0146C" w:rsidR="00874E91" w:rsidRPr="00C175EC" w:rsidRDefault="00874E91" w:rsidP="00874E91">
            <w:pPr>
              <w:rPr>
                <w:rFonts w:asciiTheme="minorHAnsi" w:hAnsiTheme="minorHAnsi" w:cstheme="minorHAnsi"/>
              </w:rPr>
            </w:pPr>
            <w:r w:rsidRPr="00C175EC">
              <w:rPr>
                <w:rFonts w:asciiTheme="minorHAnsi" w:hAnsiTheme="minorHAnsi" w:cstheme="minorHAnsi"/>
              </w:rPr>
              <w:t>Customer zip code of residence</w:t>
            </w:r>
          </w:p>
        </w:tc>
        <w:tc>
          <w:tcPr>
            <w:tcW w:w="2473" w:type="dxa"/>
          </w:tcPr>
          <w:p w14:paraId="02AFB1EC" w14:textId="26DC1C94" w:rsidR="00874E91" w:rsidRPr="00C175EC" w:rsidRDefault="00874E91" w:rsidP="00874E91">
            <w:pPr>
              <w:rPr>
                <w:rFonts w:asciiTheme="minorHAnsi" w:hAnsiTheme="minorHAnsi" w:cstheme="minorHAnsi"/>
              </w:rPr>
            </w:pPr>
            <w:r w:rsidRPr="00C175EC">
              <w:rPr>
                <w:rFonts w:asciiTheme="minorHAnsi" w:hAnsiTheme="minorHAnsi" w:cstheme="minorHAnsi"/>
              </w:rPr>
              <w:t>60612</w:t>
            </w:r>
          </w:p>
        </w:tc>
      </w:tr>
      <w:tr w:rsidR="00874E91" w:rsidRPr="00C175EC" w14:paraId="02E0FF38" w14:textId="77777777" w:rsidTr="00756B0E">
        <w:trPr>
          <w:trHeight w:val="275"/>
        </w:trPr>
        <w:tc>
          <w:tcPr>
            <w:tcW w:w="2309" w:type="dxa"/>
          </w:tcPr>
          <w:p w14:paraId="452E5E57" w14:textId="5F6599E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Lat </w:t>
            </w:r>
          </w:p>
        </w:tc>
        <w:tc>
          <w:tcPr>
            <w:tcW w:w="1583" w:type="dxa"/>
          </w:tcPr>
          <w:p w14:paraId="1EE60241" w14:textId="547FA3F0"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8F1387F" w14:textId="2E2E900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GPS coordinates of residence </w:t>
            </w:r>
          </w:p>
        </w:tc>
        <w:tc>
          <w:tcPr>
            <w:tcW w:w="2473" w:type="dxa"/>
          </w:tcPr>
          <w:p w14:paraId="59116BE0" w14:textId="04CA450C"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41.86752</w:t>
            </w:r>
          </w:p>
        </w:tc>
      </w:tr>
      <w:tr w:rsidR="00874E91" w:rsidRPr="00C175EC" w14:paraId="4754AE74" w14:textId="77777777" w:rsidTr="00756B0E">
        <w:trPr>
          <w:trHeight w:val="275"/>
        </w:trPr>
        <w:tc>
          <w:tcPr>
            <w:tcW w:w="2309" w:type="dxa"/>
          </w:tcPr>
          <w:p w14:paraId="0CABBE6B" w14:textId="4703921C" w:rsidR="00874E91" w:rsidRPr="00C175EC" w:rsidRDefault="00874E91" w:rsidP="00874E91">
            <w:pPr>
              <w:rPr>
                <w:rFonts w:asciiTheme="minorHAnsi" w:hAnsiTheme="minorHAnsi" w:cstheme="minorHAnsi"/>
              </w:rPr>
            </w:pPr>
            <w:r w:rsidRPr="00C175EC">
              <w:rPr>
                <w:rFonts w:asciiTheme="minorHAnsi" w:hAnsiTheme="minorHAnsi" w:cstheme="minorHAnsi"/>
              </w:rPr>
              <w:t>Lng</w:t>
            </w:r>
          </w:p>
        </w:tc>
        <w:tc>
          <w:tcPr>
            <w:tcW w:w="1583" w:type="dxa"/>
          </w:tcPr>
          <w:p w14:paraId="33B4D5C2" w14:textId="6F5A384D"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r w:rsidR="00874E91" w:rsidRPr="00C175EC">
              <w:rPr>
                <w:rFonts w:asciiTheme="minorHAnsi" w:hAnsiTheme="minorHAnsi" w:cstheme="minorHAnsi"/>
              </w:rPr>
              <w:t xml:space="preserve"> </w:t>
            </w:r>
          </w:p>
        </w:tc>
        <w:tc>
          <w:tcPr>
            <w:tcW w:w="3755" w:type="dxa"/>
          </w:tcPr>
          <w:p w14:paraId="3B793781" w14:textId="2A2BBD7A" w:rsidR="00874E91" w:rsidRPr="00C175EC" w:rsidRDefault="00874E91" w:rsidP="00874E91">
            <w:pPr>
              <w:rPr>
                <w:rFonts w:asciiTheme="minorHAnsi" w:hAnsiTheme="minorHAnsi" w:cstheme="minorHAnsi"/>
              </w:rPr>
            </w:pPr>
            <w:r w:rsidRPr="00C175EC">
              <w:rPr>
                <w:rFonts w:asciiTheme="minorHAnsi" w:hAnsiTheme="minorHAnsi" w:cstheme="minorHAnsi"/>
              </w:rPr>
              <w:t>GPS coordinates of residence</w:t>
            </w:r>
          </w:p>
        </w:tc>
        <w:tc>
          <w:tcPr>
            <w:tcW w:w="2473" w:type="dxa"/>
          </w:tcPr>
          <w:p w14:paraId="345317C2" w14:textId="357B340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-87.90222</w:t>
            </w:r>
          </w:p>
        </w:tc>
      </w:tr>
      <w:tr w:rsidR="00874E91" w:rsidRPr="00C175EC" w14:paraId="65114E7E" w14:textId="77777777" w:rsidTr="00756B0E">
        <w:trPr>
          <w:trHeight w:val="275"/>
        </w:trPr>
        <w:tc>
          <w:tcPr>
            <w:tcW w:w="2309" w:type="dxa"/>
          </w:tcPr>
          <w:p w14:paraId="16B56EB0" w14:textId="0E868876"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Population </w:t>
            </w:r>
          </w:p>
        </w:tc>
        <w:tc>
          <w:tcPr>
            <w:tcW w:w="1583" w:type="dxa"/>
          </w:tcPr>
          <w:p w14:paraId="4964018C" w14:textId="4F58C324"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1C9C26C3" w14:textId="51329614"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Population of customer residence </w:t>
            </w:r>
          </w:p>
        </w:tc>
        <w:tc>
          <w:tcPr>
            <w:tcW w:w="2473" w:type="dxa"/>
          </w:tcPr>
          <w:p w14:paraId="2D87C495" w14:textId="46828085" w:rsidR="00874E91" w:rsidRPr="00C175EC" w:rsidRDefault="00874E91" w:rsidP="00874E91">
            <w:pPr>
              <w:rPr>
                <w:rFonts w:asciiTheme="minorHAnsi" w:hAnsiTheme="minorHAnsi" w:cstheme="minorHAnsi"/>
              </w:rPr>
            </w:pPr>
            <w:r w:rsidRPr="00C175EC">
              <w:rPr>
                <w:rFonts w:asciiTheme="minorHAnsi" w:hAnsiTheme="minorHAnsi" w:cstheme="minorHAnsi"/>
              </w:rPr>
              <w:t>8165</w:t>
            </w:r>
          </w:p>
        </w:tc>
      </w:tr>
      <w:tr w:rsidR="00874E91" w:rsidRPr="00C175EC" w14:paraId="22C1AD90" w14:textId="77777777" w:rsidTr="00756B0E">
        <w:trPr>
          <w:trHeight w:val="259"/>
        </w:trPr>
        <w:tc>
          <w:tcPr>
            <w:tcW w:w="2309" w:type="dxa"/>
          </w:tcPr>
          <w:p w14:paraId="63FD12F6" w14:textId="7F2BEB3E" w:rsidR="00874E91" w:rsidRPr="00C175EC" w:rsidRDefault="00874E91" w:rsidP="00874E91">
            <w:pPr>
              <w:rPr>
                <w:rFonts w:asciiTheme="minorHAnsi" w:hAnsiTheme="minorHAnsi" w:cstheme="minorHAnsi"/>
              </w:rPr>
            </w:pPr>
            <w:r w:rsidRPr="00C175EC">
              <w:rPr>
                <w:rFonts w:asciiTheme="minorHAnsi" w:hAnsiTheme="minorHAnsi" w:cstheme="minorHAnsi"/>
              </w:rPr>
              <w:t>Area</w:t>
            </w:r>
          </w:p>
        </w:tc>
        <w:tc>
          <w:tcPr>
            <w:tcW w:w="1583" w:type="dxa"/>
          </w:tcPr>
          <w:p w14:paraId="7ECD4360" w14:textId="0D485E29"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Qualitative </w:t>
            </w:r>
          </w:p>
        </w:tc>
        <w:tc>
          <w:tcPr>
            <w:tcW w:w="3755" w:type="dxa"/>
          </w:tcPr>
          <w:p w14:paraId="239EBC2D" w14:textId="516A7F1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Area type (rural, urban, suburban) </w:t>
            </w:r>
          </w:p>
        </w:tc>
        <w:tc>
          <w:tcPr>
            <w:tcW w:w="2473" w:type="dxa"/>
          </w:tcPr>
          <w:p w14:paraId="1BA5DF65" w14:textId="7C074CEF" w:rsidR="00874E91" w:rsidRPr="00C175EC" w:rsidRDefault="00874E91" w:rsidP="00874E91">
            <w:pPr>
              <w:rPr>
                <w:rFonts w:asciiTheme="minorHAnsi" w:hAnsiTheme="minorHAnsi" w:cstheme="minorHAnsi"/>
              </w:rPr>
            </w:pPr>
            <w:r w:rsidRPr="00C175EC">
              <w:rPr>
                <w:rFonts w:asciiTheme="minorHAnsi" w:hAnsiTheme="minorHAnsi" w:cstheme="minorHAnsi"/>
              </w:rPr>
              <w:t>Urban</w:t>
            </w:r>
          </w:p>
        </w:tc>
      </w:tr>
      <w:tr w:rsidR="00874E91" w:rsidRPr="00C175EC" w14:paraId="5AB0637E" w14:textId="77777777" w:rsidTr="00756B0E">
        <w:trPr>
          <w:trHeight w:val="275"/>
        </w:trPr>
        <w:tc>
          <w:tcPr>
            <w:tcW w:w="2309" w:type="dxa"/>
          </w:tcPr>
          <w:p w14:paraId="7B2C238F" w14:textId="355E436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TimeZone </w:t>
            </w:r>
          </w:p>
        </w:tc>
        <w:tc>
          <w:tcPr>
            <w:tcW w:w="1583" w:type="dxa"/>
          </w:tcPr>
          <w:p w14:paraId="675D1244" w14:textId="409A7A76"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892BB80" w14:textId="6886130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Time zone of customer residence </w:t>
            </w:r>
          </w:p>
        </w:tc>
        <w:tc>
          <w:tcPr>
            <w:tcW w:w="2473" w:type="dxa"/>
          </w:tcPr>
          <w:p w14:paraId="303026EB" w14:textId="6E960A95"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America/Chicago</w:t>
            </w:r>
          </w:p>
        </w:tc>
      </w:tr>
      <w:tr w:rsidR="00874E91" w:rsidRPr="00C175EC" w14:paraId="2DF97F80" w14:textId="77777777" w:rsidTr="00756B0E">
        <w:trPr>
          <w:trHeight w:val="275"/>
        </w:trPr>
        <w:tc>
          <w:tcPr>
            <w:tcW w:w="2309" w:type="dxa"/>
          </w:tcPr>
          <w:p w14:paraId="3BE5CCD7" w14:textId="08999765" w:rsidR="00874E91" w:rsidRPr="00C175EC" w:rsidRDefault="00874E91" w:rsidP="00874E91">
            <w:pPr>
              <w:rPr>
                <w:rFonts w:asciiTheme="minorHAnsi" w:hAnsiTheme="minorHAnsi" w:cstheme="minorHAnsi"/>
              </w:rPr>
            </w:pPr>
            <w:r w:rsidRPr="00C175EC">
              <w:rPr>
                <w:rFonts w:asciiTheme="minorHAnsi" w:hAnsiTheme="minorHAnsi" w:cstheme="minorHAnsi"/>
              </w:rPr>
              <w:t>Job</w:t>
            </w:r>
          </w:p>
        </w:tc>
        <w:tc>
          <w:tcPr>
            <w:tcW w:w="1583" w:type="dxa"/>
          </w:tcPr>
          <w:p w14:paraId="79F01571" w14:textId="0158DF6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A7378E1" w14:textId="48A5346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job title </w:t>
            </w:r>
          </w:p>
        </w:tc>
        <w:tc>
          <w:tcPr>
            <w:tcW w:w="2473" w:type="dxa"/>
          </w:tcPr>
          <w:p w14:paraId="0AF107B7" w14:textId="2F101335"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Automotive engineer</w:t>
            </w:r>
          </w:p>
        </w:tc>
      </w:tr>
      <w:tr w:rsidR="00874E91" w:rsidRPr="00C175EC" w14:paraId="27390DE3" w14:textId="77777777" w:rsidTr="00756B0E">
        <w:trPr>
          <w:trHeight w:val="275"/>
        </w:trPr>
        <w:tc>
          <w:tcPr>
            <w:tcW w:w="2309" w:type="dxa"/>
          </w:tcPr>
          <w:p w14:paraId="579D0FD7" w14:textId="3561C0A3"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Children </w:t>
            </w:r>
          </w:p>
        </w:tc>
        <w:tc>
          <w:tcPr>
            <w:tcW w:w="1583" w:type="dxa"/>
          </w:tcPr>
          <w:p w14:paraId="3F7589BE" w14:textId="32DAE89C"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1B320150" w14:textId="4E6B206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children of customer </w:t>
            </w:r>
          </w:p>
        </w:tc>
        <w:tc>
          <w:tcPr>
            <w:tcW w:w="2473" w:type="dxa"/>
          </w:tcPr>
          <w:p w14:paraId="686911E2" w14:textId="7EC7FD97" w:rsidR="00874E91" w:rsidRPr="00C175EC" w:rsidRDefault="00874E91" w:rsidP="00874E91">
            <w:pPr>
              <w:rPr>
                <w:rFonts w:asciiTheme="minorHAnsi" w:hAnsiTheme="minorHAnsi" w:cstheme="minorHAnsi"/>
              </w:rPr>
            </w:pPr>
            <w:r w:rsidRPr="00C175EC">
              <w:rPr>
                <w:rFonts w:asciiTheme="minorHAnsi" w:hAnsiTheme="minorHAnsi" w:cstheme="minorHAnsi"/>
              </w:rPr>
              <w:t>5</w:t>
            </w:r>
          </w:p>
        </w:tc>
      </w:tr>
      <w:tr w:rsidR="00874E91" w:rsidRPr="00C175EC" w14:paraId="2B8EC87D" w14:textId="77777777" w:rsidTr="00756B0E">
        <w:trPr>
          <w:trHeight w:val="275"/>
        </w:trPr>
        <w:tc>
          <w:tcPr>
            <w:tcW w:w="2309" w:type="dxa"/>
          </w:tcPr>
          <w:p w14:paraId="52D67B0E" w14:textId="6A84717F" w:rsidR="00874E91" w:rsidRPr="00C175EC" w:rsidRDefault="00874E91" w:rsidP="00874E91">
            <w:pPr>
              <w:rPr>
                <w:rFonts w:asciiTheme="minorHAnsi" w:hAnsiTheme="minorHAnsi" w:cstheme="minorHAnsi"/>
              </w:rPr>
            </w:pPr>
            <w:r w:rsidRPr="00C175EC">
              <w:rPr>
                <w:rFonts w:asciiTheme="minorHAnsi" w:hAnsiTheme="minorHAnsi" w:cstheme="minorHAnsi"/>
              </w:rPr>
              <w:t>Age</w:t>
            </w:r>
          </w:p>
        </w:tc>
        <w:tc>
          <w:tcPr>
            <w:tcW w:w="1583" w:type="dxa"/>
          </w:tcPr>
          <w:p w14:paraId="093BADC4" w14:textId="131A857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5185FE56" w14:textId="1F81DD46"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Age of customer </w:t>
            </w:r>
          </w:p>
        </w:tc>
        <w:tc>
          <w:tcPr>
            <w:tcW w:w="2473" w:type="dxa"/>
          </w:tcPr>
          <w:p w14:paraId="1C7B03AF" w14:textId="60BD9C85" w:rsidR="00874E91" w:rsidRPr="00C175EC" w:rsidRDefault="00874E91" w:rsidP="00874E91">
            <w:pPr>
              <w:rPr>
                <w:rFonts w:asciiTheme="minorHAnsi" w:hAnsiTheme="minorHAnsi" w:cstheme="minorHAnsi"/>
              </w:rPr>
            </w:pPr>
            <w:r w:rsidRPr="00C175EC">
              <w:rPr>
                <w:rFonts w:asciiTheme="minorHAnsi" w:hAnsiTheme="minorHAnsi" w:cstheme="minorHAnsi"/>
              </w:rPr>
              <w:t>30</w:t>
            </w:r>
          </w:p>
        </w:tc>
      </w:tr>
      <w:tr w:rsidR="00874E91" w:rsidRPr="00C175EC" w14:paraId="5EC26ECB" w14:textId="77777777" w:rsidTr="00756B0E">
        <w:trPr>
          <w:trHeight w:val="275"/>
        </w:trPr>
        <w:tc>
          <w:tcPr>
            <w:tcW w:w="2309" w:type="dxa"/>
          </w:tcPr>
          <w:p w14:paraId="1FAE34A2" w14:textId="7DC449C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Education </w:t>
            </w:r>
          </w:p>
        </w:tc>
        <w:tc>
          <w:tcPr>
            <w:tcW w:w="1583" w:type="dxa"/>
          </w:tcPr>
          <w:p w14:paraId="792600CB" w14:textId="3FDC600A"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1F952B3" w14:textId="507CE98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highest level of education </w:t>
            </w:r>
          </w:p>
        </w:tc>
        <w:tc>
          <w:tcPr>
            <w:tcW w:w="2473" w:type="dxa"/>
          </w:tcPr>
          <w:p w14:paraId="14E666AF" w14:textId="2FB8818B"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Associate's Degree</w:t>
            </w:r>
          </w:p>
        </w:tc>
      </w:tr>
      <w:tr w:rsidR="00874E91" w:rsidRPr="00C175EC" w14:paraId="0A9FC57F" w14:textId="77777777" w:rsidTr="00756B0E">
        <w:trPr>
          <w:trHeight w:val="275"/>
        </w:trPr>
        <w:tc>
          <w:tcPr>
            <w:tcW w:w="2309" w:type="dxa"/>
          </w:tcPr>
          <w:p w14:paraId="64215223" w14:textId="0EFCFA2A" w:rsidR="00874E91" w:rsidRPr="00C175EC" w:rsidRDefault="00874E91" w:rsidP="00874E91">
            <w:pPr>
              <w:rPr>
                <w:rFonts w:asciiTheme="minorHAnsi" w:hAnsiTheme="minorHAnsi" w:cstheme="minorHAnsi"/>
              </w:rPr>
            </w:pPr>
            <w:r w:rsidRPr="00C175EC">
              <w:rPr>
                <w:rFonts w:asciiTheme="minorHAnsi" w:hAnsiTheme="minorHAnsi" w:cstheme="minorHAnsi"/>
              </w:rPr>
              <w:t>Employment</w:t>
            </w:r>
          </w:p>
        </w:tc>
        <w:tc>
          <w:tcPr>
            <w:tcW w:w="1583" w:type="dxa"/>
          </w:tcPr>
          <w:p w14:paraId="6D58F43C" w14:textId="045D2DA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89E94BE" w14:textId="0D7CB99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employment status </w:t>
            </w:r>
          </w:p>
        </w:tc>
        <w:tc>
          <w:tcPr>
            <w:tcW w:w="2473" w:type="dxa"/>
          </w:tcPr>
          <w:p w14:paraId="46BCE2B6" w14:textId="10BEB7C9"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Full Time</w:t>
            </w:r>
          </w:p>
        </w:tc>
      </w:tr>
      <w:tr w:rsidR="00874E91" w:rsidRPr="00C175EC" w14:paraId="4C11ADE8" w14:textId="77777777" w:rsidTr="00756B0E">
        <w:trPr>
          <w:trHeight w:val="275"/>
        </w:trPr>
        <w:tc>
          <w:tcPr>
            <w:tcW w:w="2309" w:type="dxa"/>
          </w:tcPr>
          <w:p w14:paraId="2E6848CB" w14:textId="56317DA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Income </w:t>
            </w:r>
          </w:p>
        </w:tc>
        <w:tc>
          <w:tcPr>
            <w:tcW w:w="1583" w:type="dxa"/>
          </w:tcPr>
          <w:p w14:paraId="71BD5B4D" w14:textId="7B7DC837"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086484B9" w14:textId="380B490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annual income reported </w:t>
            </w:r>
          </w:p>
        </w:tc>
        <w:tc>
          <w:tcPr>
            <w:tcW w:w="2473" w:type="dxa"/>
          </w:tcPr>
          <w:p w14:paraId="1344687A" w14:textId="3C38F828" w:rsidR="00874E91" w:rsidRPr="00C175EC" w:rsidRDefault="00874E91" w:rsidP="00874E91">
            <w:pPr>
              <w:rPr>
                <w:rFonts w:asciiTheme="minorHAnsi" w:hAnsiTheme="minorHAnsi" w:cstheme="minorHAnsi"/>
              </w:rPr>
            </w:pPr>
            <w:r w:rsidRPr="00C175EC">
              <w:rPr>
                <w:rFonts w:asciiTheme="minorHAnsi" w:hAnsiTheme="minorHAnsi" w:cstheme="minorHAnsi"/>
              </w:rPr>
              <w:t>64256.81</w:t>
            </w:r>
          </w:p>
        </w:tc>
      </w:tr>
      <w:tr w:rsidR="00874E91" w:rsidRPr="00C175EC" w14:paraId="71367553" w14:textId="77777777" w:rsidTr="00756B0E">
        <w:trPr>
          <w:trHeight w:val="259"/>
        </w:trPr>
        <w:tc>
          <w:tcPr>
            <w:tcW w:w="2309" w:type="dxa"/>
          </w:tcPr>
          <w:p w14:paraId="5D496C1B" w14:textId="00664FCB"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Martial </w:t>
            </w:r>
          </w:p>
        </w:tc>
        <w:tc>
          <w:tcPr>
            <w:tcW w:w="1583" w:type="dxa"/>
          </w:tcPr>
          <w:p w14:paraId="64C524F1" w14:textId="05AC7D11"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A272948" w14:textId="22FAD1A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marital status </w:t>
            </w:r>
          </w:p>
        </w:tc>
        <w:tc>
          <w:tcPr>
            <w:tcW w:w="2473" w:type="dxa"/>
          </w:tcPr>
          <w:p w14:paraId="4B67B966" w14:textId="2FDA979F" w:rsidR="00874E91" w:rsidRPr="00C175EC" w:rsidRDefault="00874E91" w:rsidP="00874E91">
            <w:pPr>
              <w:rPr>
                <w:rFonts w:asciiTheme="minorHAnsi" w:hAnsiTheme="minorHAnsi" w:cstheme="minorHAnsi"/>
              </w:rPr>
            </w:pPr>
            <w:r w:rsidRPr="00C175EC">
              <w:rPr>
                <w:rFonts w:asciiTheme="minorHAnsi" w:hAnsiTheme="minorHAnsi" w:cstheme="minorHAnsi"/>
              </w:rPr>
              <w:t>Separated</w:t>
            </w:r>
          </w:p>
        </w:tc>
      </w:tr>
      <w:tr w:rsidR="00874E91" w:rsidRPr="00C175EC" w14:paraId="03827A7D" w14:textId="77777777" w:rsidTr="00756B0E">
        <w:trPr>
          <w:trHeight w:val="275"/>
        </w:trPr>
        <w:tc>
          <w:tcPr>
            <w:tcW w:w="2309" w:type="dxa"/>
          </w:tcPr>
          <w:p w14:paraId="513FED75" w14:textId="44BFC4F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Gender </w:t>
            </w:r>
          </w:p>
        </w:tc>
        <w:tc>
          <w:tcPr>
            <w:tcW w:w="1583" w:type="dxa"/>
          </w:tcPr>
          <w:p w14:paraId="1C858888" w14:textId="4546A727"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9D399E1" w14:textId="6FDE3C67" w:rsidR="00874E91" w:rsidRPr="00C175EC" w:rsidRDefault="00874E91" w:rsidP="00874E91">
            <w:pPr>
              <w:rPr>
                <w:rFonts w:asciiTheme="minorHAnsi" w:hAnsiTheme="minorHAnsi" w:cstheme="minorHAnsi"/>
              </w:rPr>
            </w:pPr>
            <w:r w:rsidRPr="00C175EC">
              <w:rPr>
                <w:rFonts w:asciiTheme="minorHAnsi" w:hAnsiTheme="minorHAnsi" w:cstheme="minorHAnsi"/>
              </w:rPr>
              <w:t>Customer gender</w:t>
            </w:r>
          </w:p>
        </w:tc>
        <w:tc>
          <w:tcPr>
            <w:tcW w:w="2473" w:type="dxa"/>
          </w:tcPr>
          <w:p w14:paraId="55C329B9" w14:textId="7337D2A9" w:rsidR="00874E91" w:rsidRPr="00C175EC" w:rsidRDefault="00874E91" w:rsidP="00874E91">
            <w:pPr>
              <w:rPr>
                <w:rFonts w:asciiTheme="minorHAnsi" w:hAnsiTheme="minorHAnsi" w:cstheme="minorHAnsi"/>
              </w:rPr>
            </w:pPr>
            <w:r w:rsidRPr="00C175EC">
              <w:rPr>
                <w:rFonts w:asciiTheme="minorHAnsi" w:hAnsiTheme="minorHAnsi" w:cstheme="minorHAnsi"/>
              </w:rPr>
              <w:t>Male</w:t>
            </w:r>
          </w:p>
        </w:tc>
      </w:tr>
      <w:tr w:rsidR="00874E91" w:rsidRPr="00C175EC" w14:paraId="5B049B03" w14:textId="77777777" w:rsidTr="00756B0E">
        <w:trPr>
          <w:trHeight w:val="275"/>
        </w:trPr>
        <w:tc>
          <w:tcPr>
            <w:tcW w:w="2309" w:type="dxa"/>
          </w:tcPr>
          <w:p w14:paraId="3FA1C502" w14:textId="42A0F916" w:rsidR="00874E91" w:rsidRPr="00C175EC" w:rsidRDefault="00874E91" w:rsidP="00874E91">
            <w:pPr>
              <w:rPr>
                <w:rFonts w:asciiTheme="minorHAnsi" w:hAnsiTheme="minorHAnsi" w:cstheme="minorHAnsi"/>
              </w:rPr>
            </w:pPr>
            <w:r w:rsidRPr="00C175EC">
              <w:rPr>
                <w:rFonts w:asciiTheme="minorHAnsi" w:hAnsiTheme="minorHAnsi" w:cstheme="minorHAnsi"/>
              </w:rPr>
              <w:t>Churn</w:t>
            </w:r>
          </w:p>
        </w:tc>
        <w:tc>
          <w:tcPr>
            <w:tcW w:w="1583" w:type="dxa"/>
          </w:tcPr>
          <w:p w14:paraId="3C0FAF06" w14:textId="636E5DE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0BA5617" w14:textId="7EADF59B"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the customer discontinued services in the last month </w:t>
            </w:r>
          </w:p>
        </w:tc>
        <w:tc>
          <w:tcPr>
            <w:tcW w:w="2473" w:type="dxa"/>
          </w:tcPr>
          <w:p w14:paraId="47859330" w14:textId="58FEF2B5"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1A8E959D" w14:textId="77777777" w:rsidTr="00756B0E">
        <w:trPr>
          <w:trHeight w:val="275"/>
        </w:trPr>
        <w:tc>
          <w:tcPr>
            <w:tcW w:w="2309" w:type="dxa"/>
          </w:tcPr>
          <w:p w14:paraId="5ABB96E8" w14:textId="7636EADD" w:rsidR="00874E91" w:rsidRPr="00C175EC" w:rsidRDefault="00874E91" w:rsidP="00874E91">
            <w:pPr>
              <w:rPr>
                <w:rFonts w:asciiTheme="minorHAnsi" w:hAnsiTheme="minorHAnsi" w:cstheme="minorHAnsi"/>
              </w:rPr>
            </w:pPr>
            <w:r w:rsidRPr="00C175EC">
              <w:rPr>
                <w:rFonts w:asciiTheme="minorHAnsi" w:hAnsiTheme="minorHAnsi" w:cstheme="minorHAnsi"/>
              </w:rPr>
              <w:t>Outage_sec_perweek</w:t>
            </w:r>
          </w:p>
        </w:tc>
        <w:tc>
          <w:tcPr>
            <w:tcW w:w="1583" w:type="dxa"/>
          </w:tcPr>
          <w:p w14:paraId="699933CC" w14:textId="387BE213"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564FA11" w14:textId="1359556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Avg number of seconds per week of system outages in customer’s neighborhood </w:t>
            </w:r>
          </w:p>
        </w:tc>
        <w:tc>
          <w:tcPr>
            <w:tcW w:w="2473" w:type="dxa"/>
          </w:tcPr>
          <w:p w14:paraId="5194B8C1" w14:textId="77777777"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12.63069124</w:t>
            </w:r>
          </w:p>
          <w:p w14:paraId="7DDA39A9" w14:textId="47B1F547" w:rsidR="00874E91" w:rsidRPr="00C175EC" w:rsidRDefault="00874E91" w:rsidP="00874E91">
            <w:pPr>
              <w:jc w:val="center"/>
              <w:rPr>
                <w:rFonts w:asciiTheme="minorHAnsi" w:hAnsiTheme="minorHAnsi" w:cstheme="minorHAnsi"/>
              </w:rPr>
            </w:pPr>
          </w:p>
        </w:tc>
      </w:tr>
      <w:tr w:rsidR="00874E91" w:rsidRPr="00C175EC" w14:paraId="44376EB2" w14:textId="77777777" w:rsidTr="00756B0E">
        <w:trPr>
          <w:trHeight w:val="275"/>
        </w:trPr>
        <w:tc>
          <w:tcPr>
            <w:tcW w:w="2309" w:type="dxa"/>
          </w:tcPr>
          <w:p w14:paraId="6B0E5823" w14:textId="4C22F98E" w:rsidR="00874E91" w:rsidRPr="00C175EC" w:rsidRDefault="00874E91" w:rsidP="00874E91">
            <w:pPr>
              <w:rPr>
                <w:rFonts w:asciiTheme="minorHAnsi" w:hAnsiTheme="minorHAnsi" w:cstheme="minorHAnsi"/>
              </w:rPr>
            </w:pPr>
            <w:r w:rsidRPr="00C175EC">
              <w:rPr>
                <w:rFonts w:asciiTheme="minorHAnsi" w:hAnsiTheme="minorHAnsi" w:cstheme="minorHAnsi"/>
              </w:rPr>
              <w:t>Email</w:t>
            </w:r>
          </w:p>
        </w:tc>
        <w:tc>
          <w:tcPr>
            <w:tcW w:w="1583" w:type="dxa"/>
          </w:tcPr>
          <w:p w14:paraId="20582815" w14:textId="039CD12B"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710680B9" w14:textId="0662BF8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emails sent to customer over past year </w:t>
            </w:r>
          </w:p>
        </w:tc>
        <w:tc>
          <w:tcPr>
            <w:tcW w:w="2473" w:type="dxa"/>
          </w:tcPr>
          <w:p w14:paraId="218523E8" w14:textId="0AEC5DEB" w:rsidR="00874E91" w:rsidRPr="00C175EC" w:rsidRDefault="00874E91" w:rsidP="00874E91">
            <w:pPr>
              <w:rPr>
                <w:rFonts w:asciiTheme="minorHAnsi" w:hAnsiTheme="minorHAnsi" w:cstheme="minorHAnsi"/>
              </w:rPr>
            </w:pPr>
            <w:r w:rsidRPr="00C175EC">
              <w:rPr>
                <w:rFonts w:asciiTheme="minorHAnsi" w:hAnsiTheme="minorHAnsi" w:cstheme="minorHAnsi"/>
              </w:rPr>
              <w:t>10</w:t>
            </w:r>
          </w:p>
        </w:tc>
      </w:tr>
      <w:tr w:rsidR="00874E91" w:rsidRPr="00C175EC" w14:paraId="479FD77C" w14:textId="77777777" w:rsidTr="00756B0E">
        <w:trPr>
          <w:trHeight w:val="275"/>
        </w:trPr>
        <w:tc>
          <w:tcPr>
            <w:tcW w:w="2309" w:type="dxa"/>
          </w:tcPr>
          <w:p w14:paraId="1D9E7876" w14:textId="495DD621" w:rsidR="00874E91" w:rsidRPr="00C175EC" w:rsidRDefault="00874E91" w:rsidP="00874E91">
            <w:pPr>
              <w:rPr>
                <w:rFonts w:asciiTheme="minorHAnsi" w:hAnsiTheme="minorHAnsi" w:cstheme="minorHAnsi"/>
              </w:rPr>
            </w:pPr>
            <w:r w:rsidRPr="00C175EC">
              <w:rPr>
                <w:rFonts w:asciiTheme="minorHAnsi" w:hAnsiTheme="minorHAnsi" w:cstheme="minorHAnsi"/>
              </w:rPr>
              <w:t>Contacts</w:t>
            </w:r>
          </w:p>
        </w:tc>
        <w:tc>
          <w:tcPr>
            <w:tcW w:w="1583" w:type="dxa"/>
          </w:tcPr>
          <w:p w14:paraId="637FF984" w14:textId="3210FF11"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F943510" w14:textId="19EC947F"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times customer contacted technical support </w:t>
            </w:r>
          </w:p>
        </w:tc>
        <w:tc>
          <w:tcPr>
            <w:tcW w:w="2473" w:type="dxa"/>
          </w:tcPr>
          <w:p w14:paraId="33C4872C" w14:textId="28DBB74C"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C175EC" w14:paraId="03CDADDE" w14:textId="77777777" w:rsidTr="00756B0E">
        <w:trPr>
          <w:trHeight w:val="275"/>
        </w:trPr>
        <w:tc>
          <w:tcPr>
            <w:tcW w:w="2309" w:type="dxa"/>
          </w:tcPr>
          <w:p w14:paraId="5A1A7880" w14:textId="0F83F03B" w:rsidR="00874E91" w:rsidRPr="00C175EC" w:rsidRDefault="00874E91" w:rsidP="00874E91">
            <w:pPr>
              <w:rPr>
                <w:rFonts w:asciiTheme="minorHAnsi" w:hAnsiTheme="minorHAnsi" w:cstheme="minorHAnsi"/>
              </w:rPr>
            </w:pPr>
            <w:r w:rsidRPr="00C175EC">
              <w:rPr>
                <w:rFonts w:asciiTheme="minorHAnsi" w:hAnsiTheme="minorHAnsi" w:cstheme="minorHAnsi"/>
              </w:rPr>
              <w:lastRenderedPageBreak/>
              <w:t>Yearly_equip_failure</w:t>
            </w:r>
          </w:p>
        </w:tc>
        <w:tc>
          <w:tcPr>
            <w:tcW w:w="1583" w:type="dxa"/>
          </w:tcPr>
          <w:p w14:paraId="448DB924" w14:textId="49A0CA4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0C047079" w14:textId="1C82331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times customer’s equipment failed and replaced </w:t>
            </w:r>
          </w:p>
        </w:tc>
        <w:tc>
          <w:tcPr>
            <w:tcW w:w="2473" w:type="dxa"/>
          </w:tcPr>
          <w:p w14:paraId="215B95FE" w14:textId="1013978F" w:rsidR="00874E91" w:rsidRPr="00C175EC" w:rsidRDefault="00874E91" w:rsidP="00874E91">
            <w:pPr>
              <w:rPr>
                <w:rFonts w:asciiTheme="minorHAnsi" w:hAnsiTheme="minorHAnsi" w:cstheme="minorHAnsi"/>
              </w:rPr>
            </w:pPr>
            <w:r w:rsidRPr="00C175EC">
              <w:rPr>
                <w:rFonts w:asciiTheme="minorHAnsi" w:hAnsiTheme="minorHAnsi" w:cstheme="minorHAnsi"/>
              </w:rPr>
              <w:t>0</w:t>
            </w:r>
          </w:p>
        </w:tc>
      </w:tr>
      <w:tr w:rsidR="00874E91" w:rsidRPr="00C175EC" w14:paraId="7DF8B88D" w14:textId="77777777" w:rsidTr="00756B0E">
        <w:trPr>
          <w:trHeight w:val="275"/>
        </w:trPr>
        <w:tc>
          <w:tcPr>
            <w:tcW w:w="2309" w:type="dxa"/>
          </w:tcPr>
          <w:p w14:paraId="0493CB95" w14:textId="73BFBB80" w:rsidR="00874E91" w:rsidRPr="00C175EC" w:rsidRDefault="00874E91" w:rsidP="00874E91">
            <w:pPr>
              <w:rPr>
                <w:rFonts w:asciiTheme="minorHAnsi" w:hAnsiTheme="minorHAnsi" w:cstheme="minorHAnsi"/>
              </w:rPr>
            </w:pPr>
            <w:r w:rsidRPr="00C175EC">
              <w:rPr>
                <w:rFonts w:asciiTheme="minorHAnsi" w:hAnsiTheme="minorHAnsi" w:cstheme="minorHAnsi"/>
              </w:rPr>
              <w:t>Techie</w:t>
            </w:r>
          </w:p>
        </w:tc>
        <w:tc>
          <w:tcPr>
            <w:tcW w:w="1583" w:type="dxa"/>
          </w:tcPr>
          <w:p w14:paraId="34F5D3DE" w14:textId="61E664E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r w:rsidR="00756B0E" w:rsidRPr="00C175EC">
              <w:rPr>
                <w:rFonts w:asciiTheme="minorHAnsi" w:hAnsiTheme="minorHAnsi" w:cstheme="minorHAnsi"/>
              </w:rPr>
              <w:t xml:space="preserve"> </w:t>
            </w:r>
          </w:p>
        </w:tc>
        <w:tc>
          <w:tcPr>
            <w:tcW w:w="3755" w:type="dxa"/>
          </w:tcPr>
          <w:p w14:paraId="55CDC317" w14:textId="166360D8" w:rsidR="00874E91" w:rsidRPr="00C175EC" w:rsidRDefault="00874E91" w:rsidP="00874E91">
            <w:pPr>
              <w:rPr>
                <w:rFonts w:asciiTheme="minorHAnsi" w:hAnsiTheme="minorHAnsi" w:cstheme="minorHAnsi"/>
              </w:rPr>
            </w:pPr>
            <w:r w:rsidRPr="00C175EC">
              <w:rPr>
                <w:rFonts w:asciiTheme="minorHAnsi" w:hAnsiTheme="minorHAnsi" w:cstheme="minorHAnsi"/>
              </w:rPr>
              <w:t>If customer considers themselves technically inclined</w:t>
            </w:r>
          </w:p>
        </w:tc>
        <w:tc>
          <w:tcPr>
            <w:tcW w:w="2473" w:type="dxa"/>
          </w:tcPr>
          <w:p w14:paraId="51C22238" w14:textId="6CBBC88E"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3B2042DE" w14:textId="77777777" w:rsidTr="00756B0E">
        <w:trPr>
          <w:trHeight w:val="259"/>
        </w:trPr>
        <w:tc>
          <w:tcPr>
            <w:tcW w:w="2309" w:type="dxa"/>
          </w:tcPr>
          <w:p w14:paraId="49CCE8F1" w14:textId="4DCC5F79" w:rsidR="00874E91" w:rsidRPr="00C175EC" w:rsidRDefault="00874E91" w:rsidP="00874E91">
            <w:pPr>
              <w:rPr>
                <w:rFonts w:asciiTheme="minorHAnsi" w:hAnsiTheme="minorHAnsi" w:cstheme="minorHAnsi"/>
              </w:rPr>
            </w:pPr>
            <w:r w:rsidRPr="00C175EC">
              <w:rPr>
                <w:rFonts w:asciiTheme="minorHAnsi" w:hAnsiTheme="minorHAnsi" w:cstheme="minorHAnsi"/>
              </w:rPr>
              <w:t>Contract</w:t>
            </w:r>
          </w:p>
        </w:tc>
        <w:tc>
          <w:tcPr>
            <w:tcW w:w="1583" w:type="dxa"/>
          </w:tcPr>
          <w:p w14:paraId="551138CC" w14:textId="15A4BC1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0BCBC62" w14:textId="61D3B33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Contract term of the customer </w:t>
            </w:r>
          </w:p>
        </w:tc>
        <w:tc>
          <w:tcPr>
            <w:tcW w:w="2473" w:type="dxa"/>
          </w:tcPr>
          <w:p w14:paraId="3393C003" w14:textId="64CFFE7F" w:rsidR="00874E91" w:rsidRPr="00C175EC" w:rsidRDefault="00874E91" w:rsidP="00874E91">
            <w:pPr>
              <w:rPr>
                <w:rFonts w:asciiTheme="minorHAnsi" w:hAnsiTheme="minorHAnsi" w:cstheme="minorHAnsi"/>
              </w:rPr>
            </w:pPr>
            <w:r w:rsidRPr="00C175EC">
              <w:rPr>
                <w:rFonts w:asciiTheme="minorHAnsi" w:hAnsiTheme="minorHAnsi" w:cstheme="minorHAnsi"/>
              </w:rPr>
              <w:t>Month-to-month</w:t>
            </w:r>
          </w:p>
        </w:tc>
      </w:tr>
      <w:tr w:rsidR="00874E91" w:rsidRPr="00C175EC" w14:paraId="459B9E50" w14:textId="77777777" w:rsidTr="00756B0E">
        <w:trPr>
          <w:trHeight w:val="275"/>
        </w:trPr>
        <w:tc>
          <w:tcPr>
            <w:tcW w:w="2309" w:type="dxa"/>
          </w:tcPr>
          <w:p w14:paraId="5FB214D0" w14:textId="2404F4B6" w:rsidR="00874E91" w:rsidRPr="00C175EC" w:rsidRDefault="00874E91" w:rsidP="00874E91">
            <w:pPr>
              <w:rPr>
                <w:rFonts w:asciiTheme="minorHAnsi" w:hAnsiTheme="minorHAnsi" w:cstheme="minorHAnsi"/>
              </w:rPr>
            </w:pPr>
            <w:r w:rsidRPr="00C175EC">
              <w:rPr>
                <w:rFonts w:asciiTheme="minorHAnsi" w:hAnsiTheme="minorHAnsi" w:cstheme="minorHAnsi"/>
              </w:rPr>
              <w:t>Port_modem</w:t>
            </w:r>
          </w:p>
        </w:tc>
        <w:tc>
          <w:tcPr>
            <w:tcW w:w="1583" w:type="dxa"/>
          </w:tcPr>
          <w:p w14:paraId="4DD56B6B" w14:textId="6BD12EC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F86CB61" w14:textId="5BD4E5E2" w:rsidR="00874E91" w:rsidRPr="00C175EC" w:rsidRDefault="00874E91" w:rsidP="00874E91">
            <w:pPr>
              <w:rPr>
                <w:rFonts w:asciiTheme="minorHAnsi" w:hAnsiTheme="minorHAnsi" w:cstheme="minorHAnsi"/>
              </w:rPr>
            </w:pPr>
            <w:r w:rsidRPr="00C175EC">
              <w:rPr>
                <w:rFonts w:asciiTheme="minorHAnsi" w:hAnsiTheme="minorHAnsi" w:cstheme="minorHAnsi"/>
              </w:rPr>
              <w:t>If customer have portable modem</w:t>
            </w:r>
          </w:p>
        </w:tc>
        <w:tc>
          <w:tcPr>
            <w:tcW w:w="2473" w:type="dxa"/>
          </w:tcPr>
          <w:p w14:paraId="4135041B" w14:textId="6A1F6413"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7C4F5412" w14:textId="77777777" w:rsidTr="00756B0E">
        <w:trPr>
          <w:trHeight w:val="275"/>
        </w:trPr>
        <w:tc>
          <w:tcPr>
            <w:tcW w:w="2309" w:type="dxa"/>
          </w:tcPr>
          <w:p w14:paraId="7E1534E1" w14:textId="4C54A4BC" w:rsidR="00874E91" w:rsidRPr="00C175EC" w:rsidRDefault="00874E91" w:rsidP="00874E91">
            <w:pPr>
              <w:rPr>
                <w:rFonts w:asciiTheme="minorHAnsi" w:hAnsiTheme="minorHAnsi" w:cstheme="minorHAnsi"/>
              </w:rPr>
            </w:pPr>
            <w:r w:rsidRPr="00C175EC">
              <w:rPr>
                <w:rFonts w:asciiTheme="minorHAnsi" w:hAnsiTheme="minorHAnsi" w:cstheme="minorHAnsi"/>
              </w:rPr>
              <w:t>Tablet</w:t>
            </w:r>
          </w:p>
        </w:tc>
        <w:tc>
          <w:tcPr>
            <w:tcW w:w="1583" w:type="dxa"/>
          </w:tcPr>
          <w:p w14:paraId="0E9AA96E" w14:textId="52FD43E4"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5E62A704" w14:textId="45A35EC1" w:rsidR="00874E91" w:rsidRPr="00C175EC" w:rsidRDefault="00874E91" w:rsidP="00874E91">
            <w:pPr>
              <w:rPr>
                <w:rFonts w:asciiTheme="minorHAnsi" w:hAnsiTheme="minorHAnsi" w:cstheme="minorHAnsi"/>
              </w:rPr>
            </w:pPr>
            <w:r w:rsidRPr="00C175EC">
              <w:rPr>
                <w:rFonts w:asciiTheme="minorHAnsi" w:hAnsiTheme="minorHAnsi" w:cstheme="minorHAnsi"/>
              </w:rPr>
              <w:t>If customer own a tablet</w:t>
            </w:r>
          </w:p>
        </w:tc>
        <w:tc>
          <w:tcPr>
            <w:tcW w:w="2473" w:type="dxa"/>
          </w:tcPr>
          <w:p w14:paraId="09AE3E4A" w14:textId="39360B88"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34C23CA3" w14:textId="77777777" w:rsidTr="00756B0E">
        <w:trPr>
          <w:trHeight w:val="275"/>
        </w:trPr>
        <w:tc>
          <w:tcPr>
            <w:tcW w:w="2309" w:type="dxa"/>
          </w:tcPr>
          <w:p w14:paraId="0A5931A6" w14:textId="72B8755A" w:rsidR="00874E91" w:rsidRPr="00C175EC" w:rsidRDefault="00874E91" w:rsidP="00874E91">
            <w:pPr>
              <w:rPr>
                <w:rFonts w:asciiTheme="minorHAnsi" w:hAnsiTheme="minorHAnsi" w:cstheme="minorHAnsi"/>
              </w:rPr>
            </w:pPr>
            <w:r w:rsidRPr="00C175EC">
              <w:rPr>
                <w:rFonts w:asciiTheme="minorHAnsi" w:hAnsiTheme="minorHAnsi" w:cstheme="minorHAnsi"/>
              </w:rPr>
              <w:t>InternetService</w:t>
            </w:r>
          </w:p>
        </w:tc>
        <w:tc>
          <w:tcPr>
            <w:tcW w:w="1583" w:type="dxa"/>
          </w:tcPr>
          <w:p w14:paraId="1AD27191" w14:textId="59225E5D"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65B8D5D" w14:textId="6A7A0F3E" w:rsidR="00874E91" w:rsidRPr="00C175EC" w:rsidRDefault="00874E91" w:rsidP="00874E91">
            <w:pPr>
              <w:rPr>
                <w:rFonts w:asciiTheme="minorHAnsi" w:hAnsiTheme="minorHAnsi" w:cstheme="minorHAnsi"/>
              </w:rPr>
            </w:pPr>
            <w:r w:rsidRPr="00C175EC">
              <w:rPr>
                <w:rFonts w:asciiTheme="minorHAnsi" w:hAnsiTheme="minorHAnsi" w:cstheme="minorHAnsi"/>
              </w:rPr>
              <w:t>Customer’s internet service provider</w:t>
            </w:r>
          </w:p>
        </w:tc>
        <w:tc>
          <w:tcPr>
            <w:tcW w:w="2473" w:type="dxa"/>
          </w:tcPr>
          <w:p w14:paraId="514AD96A" w14:textId="24841493" w:rsidR="00874E91" w:rsidRPr="00C175EC" w:rsidRDefault="00874E91" w:rsidP="00874E91">
            <w:pPr>
              <w:rPr>
                <w:rFonts w:asciiTheme="minorHAnsi" w:hAnsiTheme="minorHAnsi" w:cstheme="minorHAnsi"/>
              </w:rPr>
            </w:pPr>
            <w:r w:rsidRPr="00C175EC">
              <w:rPr>
                <w:rFonts w:asciiTheme="minorHAnsi" w:hAnsiTheme="minorHAnsi" w:cstheme="minorHAnsi"/>
              </w:rPr>
              <w:t>DSL</w:t>
            </w:r>
          </w:p>
        </w:tc>
      </w:tr>
      <w:tr w:rsidR="00874E91" w:rsidRPr="00C175EC" w14:paraId="4A78B665" w14:textId="77777777" w:rsidTr="00756B0E">
        <w:trPr>
          <w:trHeight w:val="275"/>
        </w:trPr>
        <w:tc>
          <w:tcPr>
            <w:tcW w:w="2309" w:type="dxa"/>
          </w:tcPr>
          <w:p w14:paraId="1A9CF935" w14:textId="0A479119" w:rsidR="00874E91" w:rsidRPr="00C175EC" w:rsidRDefault="00874E91" w:rsidP="00874E91">
            <w:pPr>
              <w:rPr>
                <w:rFonts w:asciiTheme="minorHAnsi" w:hAnsiTheme="minorHAnsi" w:cstheme="minorHAnsi"/>
              </w:rPr>
            </w:pPr>
            <w:r w:rsidRPr="00C175EC">
              <w:rPr>
                <w:rFonts w:asciiTheme="minorHAnsi" w:hAnsiTheme="minorHAnsi" w:cstheme="minorHAnsi"/>
              </w:rPr>
              <w:t>Phone</w:t>
            </w:r>
          </w:p>
        </w:tc>
        <w:tc>
          <w:tcPr>
            <w:tcW w:w="1583" w:type="dxa"/>
          </w:tcPr>
          <w:p w14:paraId="13111E61" w14:textId="168AFC24"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2C72497" w14:textId="35C2EDA7"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customer has phone service </w:t>
            </w:r>
          </w:p>
        </w:tc>
        <w:tc>
          <w:tcPr>
            <w:tcW w:w="2473" w:type="dxa"/>
          </w:tcPr>
          <w:p w14:paraId="7CD374EA" w14:textId="2D699F63"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52B4683A" w14:textId="77777777" w:rsidTr="00756B0E">
        <w:trPr>
          <w:trHeight w:val="275"/>
        </w:trPr>
        <w:tc>
          <w:tcPr>
            <w:tcW w:w="2309" w:type="dxa"/>
          </w:tcPr>
          <w:p w14:paraId="13FA0F12" w14:textId="042D1024"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Multiple </w:t>
            </w:r>
          </w:p>
        </w:tc>
        <w:tc>
          <w:tcPr>
            <w:tcW w:w="1583" w:type="dxa"/>
          </w:tcPr>
          <w:p w14:paraId="7B20D8DD" w14:textId="6CF7A93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62C8062" w14:textId="6DD73F4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customer has multiple lines </w:t>
            </w:r>
          </w:p>
        </w:tc>
        <w:tc>
          <w:tcPr>
            <w:tcW w:w="2473" w:type="dxa"/>
          </w:tcPr>
          <w:p w14:paraId="6446113B" w14:textId="537E9C98"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3B7AAA5F" w14:textId="77777777" w:rsidTr="00756B0E">
        <w:trPr>
          <w:trHeight w:val="275"/>
        </w:trPr>
        <w:tc>
          <w:tcPr>
            <w:tcW w:w="2309" w:type="dxa"/>
          </w:tcPr>
          <w:p w14:paraId="6E0F47F8" w14:textId="4C4DE3B4" w:rsidR="00874E91" w:rsidRPr="00C175EC" w:rsidRDefault="00874E91" w:rsidP="00874E91">
            <w:pPr>
              <w:rPr>
                <w:rFonts w:asciiTheme="minorHAnsi" w:hAnsiTheme="minorHAnsi" w:cstheme="minorHAnsi"/>
              </w:rPr>
            </w:pPr>
            <w:r w:rsidRPr="00C175EC">
              <w:rPr>
                <w:rFonts w:asciiTheme="minorHAnsi" w:hAnsiTheme="minorHAnsi" w:cstheme="minorHAnsi"/>
              </w:rPr>
              <w:t>OnlineSecurity</w:t>
            </w:r>
          </w:p>
        </w:tc>
        <w:tc>
          <w:tcPr>
            <w:tcW w:w="1583" w:type="dxa"/>
          </w:tcPr>
          <w:p w14:paraId="5B48D932" w14:textId="7909126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4C146C8" w14:textId="6A7DA2AC"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online security add-on</w:t>
            </w:r>
          </w:p>
        </w:tc>
        <w:tc>
          <w:tcPr>
            <w:tcW w:w="2473" w:type="dxa"/>
          </w:tcPr>
          <w:p w14:paraId="55C5248C" w14:textId="5FFFF310"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21E84A1D" w14:textId="77777777" w:rsidTr="00756B0E">
        <w:trPr>
          <w:trHeight w:val="259"/>
        </w:trPr>
        <w:tc>
          <w:tcPr>
            <w:tcW w:w="2309" w:type="dxa"/>
          </w:tcPr>
          <w:p w14:paraId="6BE6DA72" w14:textId="5DA5413C" w:rsidR="00874E91" w:rsidRPr="00C175EC" w:rsidRDefault="00874E91" w:rsidP="00874E91">
            <w:pPr>
              <w:rPr>
                <w:rFonts w:asciiTheme="minorHAnsi" w:hAnsiTheme="minorHAnsi" w:cstheme="minorHAnsi"/>
              </w:rPr>
            </w:pPr>
            <w:r w:rsidRPr="00C175EC">
              <w:rPr>
                <w:rFonts w:asciiTheme="minorHAnsi" w:hAnsiTheme="minorHAnsi" w:cstheme="minorHAnsi"/>
              </w:rPr>
              <w:t>OnlineBackup</w:t>
            </w:r>
          </w:p>
        </w:tc>
        <w:tc>
          <w:tcPr>
            <w:tcW w:w="1583" w:type="dxa"/>
          </w:tcPr>
          <w:p w14:paraId="125742C0" w14:textId="6C14BDE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8A872A1" w14:textId="2C3C747F"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online backup add-on</w:t>
            </w:r>
          </w:p>
        </w:tc>
        <w:tc>
          <w:tcPr>
            <w:tcW w:w="2473" w:type="dxa"/>
          </w:tcPr>
          <w:p w14:paraId="31424AC7" w14:textId="5CFB1F2D"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06E8A432" w14:textId="77777777" w:rsidTr="00756B0E">
        <w:trPr>
          <w:trHeight w:val="275"/>
        </w:trPr>
        <w:tc>
          <w:tcPr>
            <w:tcW w:w="2309" w:type="dxa"/>
          </w:tcPr>
          <w:p w14:paraId="676FFC18" w14:textId="3F736BD7" w:rsidR="00874E91" w:rsidRPr="00C175EC" w:rsidRDefault="00874E91" w:rsidP="00874E91">
            <w:pPr>
              <w:rPr>
                <w:rFonts w:asciiTheme="minorHAnsi" w:hAnsiTheme="minorHAnsi" w:cstheme="minorHAnsi"/>
              </w:rPr>
            </w:pPr>
            <w:r w:rsidRPr="00C175EC">
              <w:rPr>
                <w:rFonts w:asciiTheme="minorHAnsi" w:hAnsiTheme="minorHAnsi" w:cstheme="minorHAnsi"/>
              </w:rPr>
              <w:t>DeviceProtection</w:t>
            </w:r>
          </w:p>
        </w:tc>
        <w:tc>
          <w:tcPr>
            <w:tcW w:w="1583" w:type="dxa"/>
          </w:tcPr>
          <w:p w14:paraId="4E272273" w14:textId="72C747A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E6167AC" w14:textId="7D2784BB"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device protection add-on</w:t>
            </w:r>
          </w:p>
        </w:tc>
        <w:tc>
          <w:tcPr>
            <w:tcW w:w="2473" w:type="dxa"/>
          </w:tcPr>
          <w:p w14:paraId="09D31FC8" w14:textId="2B6A7345"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13884432" w14:textId="77777777" w:rsidTr="00756B0E">
        <w:trPr>
          <w:trHeight w:val="275"/>
        </w:trPr>
        <w:tc>
          <w:tcPr>
            <w:tcW w:w="2309" w:type="dxa"/>
          </w:tcPr>
          <w:p w14:paraId="25EFD394" w14:textId="1D7BB731" w:rsidR="00874E91" w:rsidRPr="00C175EC" w:rsidRDefault="00874E91" w:rsidP="00874E91">
            <w:pPr>
              <w:rPr>
                <w:rFonts w:asciiTheme="minorHAnsi" w:hAnsiTheme="minorHAnsi" w:cstheme="minorHAnsi"/>
              </w:rPr>
            </w:pPr>
            <w:r w:rsidRPr="00C175EC">
              <w:rPr>
                <w:rFonts w:asciiTheme="minorHAnsi" w:hAnsiTheme="minorHAnsi" w:cstheme="minorHAnsi"/>
              </w:rPr>
              <w:t>TechSupport</w:t>
            </w:r>
          </w:p>
        </w:tc>
        <w:tc>
          <w:tcPr>
            <w:tcW w:w="1583" w:type="dxa"/>
          </w:tcPr>
          <w:p w14:paraId="7C949E31" w14:textId="6215873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6C85BE4D" w14:textId="5238ACC8"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technical support add-on</w:t>
            </w:r>
          </w:p>
        </w:tc>
        <w:tc>
          <w:tcPr>
            <w:tcW w:w="2473" w:type="dxa"/>
          </w:tcPr>
          <w:p w14:paraId="61E27D97" w14:textId="5700DF85"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6AE377C9" w14:textId="77777777" w:rsidTr="00756B0E">
        <w:trPr>
          <w:trHeight w:val="275"/>
        </w:trPr>
        <w:tc>
          <w:tcPr>
            <w:tcW w:w="2309" w:type="dxa"/>
          </w:tcPr>
          <w:p w14:paraId="6DACEC15" w14:textId="0AFDE048" w:rsidR="00874E91" w:rsidRPr="00C175EC" w:rsidRDefault="00874E91" w:rsidP="00874E91">
            <w:pPr>
              <w:rPr>
                <w:rFonts w:asciiTheme="minorHAnsi" w:hAnsiTheme="minorHAnsi" w:cstheme="minorHAnsi"/>
              </w:rPr>
            </w:pPr>
            <w:r w:rsidRPr="00C175EC">
              <w:rPr>
                <w:rFonts w:asciiTheme="minorHAnsi" w:hAnsiTheme="minorHAnsi" w:cstheme="minorHAnsi"/>
              </w:rPr>
              <w:t>StreamingTV</w:t>
            </w:r>
          </w:p>
        </w:tc>
        <w:tc>
          <w:tcPr>
            <w:tcW w:w="1583" w:type="dxa"/>
          </w:tcPr>
          <w:p w14:paraId="1DE9CB21" w14:textId="6EF070CA"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D22813D" w14:textId="6D5A8386"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streaming TV</w:t>
            </w:r>
          </w:p>
        </w:tc>
        <w:tc>
          <w:tcPr>
            <w:tcW w:w="2473" w:type="dxa"/>
          </w:tcPr>
          <w:p w14:paraId="1FC4C93E" w14:textId="0382F397"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1EF9D4E5" w14:textId="77777777" w:rsidTr="00756B0E">
        <w:trPr>
          <w:trHeight w:val="259"/>
        </w:trPr>
        <w:tc>
          <w:tcPr>
            <w:tcW w:w="2309" w:type="dxa"/>
          </w:tcPr>
          <w:p w14:paraId="3377428C" w14:textId="7901300D" w:rsidR="00874E91" w:rsidRPr="00C175EC" w:rsidRDefault="00874E91" w:rsidP="00874E91">
            <w:pPr>
              <w:rPr>
                <w:rFonts w:asciiTheme="minorHAnsi" w:hAnsiTheme="minorHAnsi" w:cstheme="minorHAnsi"/>
              </w:rPr>
            </w:pPr>
            <w:r w:rsidRPr="00C175EC">
              <w:rPr>
                <w:rFonts w:asciiTheme="minorHAnsi" w:hAnsiTheme="minorHAnsi" w:cstheme="minorHAnsi"/>
              </w:rPr>
              <w:t>StreamingMovies</w:t>
            </w:r>
          </w:p>
        </w:tc>
        <w:tc>
          <w:tcPr>
            <w:tcW w:w="1583" w:type="dxa"/>
          </w:tcPr>
          <w:p w14:paraId="0140B753" w14:textId="1923D73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AC5A30D" w14:textId="52DC7157"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streaming movies</w:t>
            </w:r>
          </w:p>
        </w:tc>
        <w:tc>
          <w:tcPr>
            <w:tcW w:w="2473" w:type="dxa"/>
          </w:tcPr>
          <w:p w14:paraId="7B0CF087" w14:textId="6B5F1B82"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4FDC6150" w14:textId="77777777" w:rsidTr="00756B0E">
        <w:trPr>
          <w:trHeight w:val="275"/>
        </w:trPr>
        <w:tc>
          <w:tcPr>
            <w:tcW w:w="2309" w:type="dxa"/>
          </w:tcPr>
          <w:p w14:paraId="7169280F" w14:textId="32CC8E79" w:rsidR="00874E91" w:rsidRPr="00C175EC" w:rsidRDefault="00874E91" w:rsidP="00874E91">
            <w:pPr>
              <w:rPr>
                <w:rFonts w:asciiTheme="minorHAnsi" w:hAnsiTheme="minorHAnsi" w:cstheme="minorHAnsi"/>
              </w:rPr>
            </w:pPr>
            <w:r w:rsidRPr="00C175EC">
              <w:rPr>
                <w:rFonts w:asciiTheme="minorHAnsi" w:hAnsiTheme="minorHAnsi" w:cstheme="minorHAnsi"/>
              </w:rPr>
              <w:t>PaperlessBilling</w:t>
            </w:r>
          </w:p>
        </w:tc>
        <w:tc>
          <w:tcPr>
            <w:tcW w:w="1583" w:type="dxa"/>
          </w:tcPr>
          <w:p w14:paraId="6A32C39A" w14:textId="0F0521B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886EA66" w14:textId="6172EA35"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paperless billing</w:t>
            </w:r>
          </w:p>
        </w:tc>
        <w:tc>
          <w:tcPr>
            <w:tcW w:w="2473" w:type="dxa"/>
          </w:tcPr>
          <w:p w14:paraId="2ADB23C5" w14:textId="3AA5E3F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Yes</w:t>
            </w:r>
          </w:p>
        </w:tc>
      </w:tr>
      <w:tr w:rsidR="00874E91" w:rsidRPr="00C175EC" w14:paraId="5873033D" w14:textId="77777777" w:rsidTr="00756B0E">
        <w:trPr>
          <w:trHeight w:val="275"/>
        </w:trPr>
        <w:tc>
          <w:tcPr>
            <w:tcW w:w="2309" w:type="dxa"/>
          </w:tcPr>
          <w:p w14:paraId="548E2908" w14:textId="4B2CFD1C" w:rsidR="00874E91" w:rsidRPr="00C175EC" w:rsidRDefault="00874E91" w:rsidP="00874E91">
            <w:pPr>
              <w:rPr>
                <w:rFonts w:asciiTheme="minorHAnsi" w:hAnsiTheme="minorHAnsi" w:cstheme="minorHAnsi"/>
              </w:rPr>
            </w:pPr>
            <w:r w:rsidRPr="00C175EC">
              <w:rPr>
                <w:rFonts w:asciiTheme="minorHAnsi" w:hAnsiTheme="minorHAnsi" w:cstheme="minorHAnsi"/>
              </w:rPr>
              <w:t>PaymentMethod</w:t>
            </w:r>
          </w:p>
        </w:tc>
        <w:tc>
          <w:tcPr>
            <w:tcW w:w="1583" w:type="dxa"/>
          </w:tcPr>
          <w:p w14:paraId="6CC8F21E" w14:textId="52EA57AB"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3FD5D69" w14:textId="1EE614B1" w:rsidR="00874E91" w:rsidRPr="00C175EC" w:rsidRDefault="00874E91" w:rsidP="00874E91">
            <w:pPr>
              <w:rPr>
                <w:rFonts w:asciiTheme="minorHAnsi" w:hAnsiTheme="minorHAnsi" w:cstheme="minorHAnsi"/>
              </w:rPr>
            </w:pPr>
            <w:r w:rsidRPr="00C175EC">
              <w:rPr>
                <w:rFonts w:asciiTheme="minorHAnsi" w:hAnsiTheme="minorHAnsi" w:cstheme="minorHAnsi"/>
              </w:rPr>
              <w:t>Customer’s payment method</w:t>
            </w:r>
          </w:p>
        </w:tc>
        <w:tc>
          <w:tcPr>
            <w:tcW w:w="2473" w:type="dxa"/>
          </w:tcPr>
          <w:p w14:paraId="59F5705E" w14:textId="3441C07F" w:rsidR="00874E91" w:rsidRPr="00C175EC" w:rsidRDefault="00874E91" w:rsidP="00874E91">
            <w:pPr>
              <w:rPr>
                <w:rFonts w:asciiTheme="minorHAnsi" w:hAnsiTheme="minorHAnsi" w:cstheme="minorHAnsi"/>
              </w:rPr>
            </w:pPr>
            <w:r w:rsidRPr="00C175EC">
              <w:rPr>
                <w:rFonts w:asciiTheme="minorHAnsi" w:hAnsiTheme="minorHAnsi" w:cstheme="minorHAnsi"/>
              </w:rPr>
              <w:t>Bank Transfer(automatic)</w:t>
            </w:r>
          </w:p>
        </w:tc>
      </w:tr>
      <w:tr w:rsidR="00874E91" w:rsidRPr="00C175EC" w14:paraId="725C0EED" w14:textId="77777777" w:rsidTr="00756B0E">
        <w:trPr>
          <w:trHeight w:val="275"/>
        </w:trPr>
        <w:tc>
          <w:tcPr>
            <w:tcW w:w="2309" w:type="dxa"/>
          </w:tcPr>
          <w:p w14:paraId="4F500F74" w14:textId="6971A6BB" w:rsidR="00874E91" w:rsidRPr="00C175EC" w:rsidRDefault="00874E91" w:rsidP="00874E91">
            <w:pPr>
              <w:rPr>
                <w:rFonts w:asciiTheme="minorHAnsi" w:hAnsiTheme="minorHAnsi" w:cstheme="minorHAnsi"/>
              </w:rPr>
            </w:pPr>
            <w:r w:rsidRPr="00C175EC">
              <w:rPr>
                <w:rFonts w:asciiTheme="minorHAnsi" w:hAnsiTheme="minorHAnsi" w:cstheme="minorHAnsi"/>
              </w:rPr>
              <w:t>Tenure</w:t>
            </w:r>
          </w:p>
        </w:tc>
        <w:tc>
          <w:tcPr>
            <w:tcW w:w="1583" w:type="dxa"/>
          </w:tcPr>
          <w:p w14:paraId="4D6DBC3E" w14:textId="68E68698"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Quantitative </w:t>
            </w:r>
          </w:p>
        </w:tc>
        <w:tc>
          <w:tcPr>
            <w:tcW w:w="3755" w:type="dxa"/>
          </w:tcPr>
          <w:p w14:paraId="05DB6DF8" w14:textId="6571AF55"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 of months customer has stayed with provider </w:t>
            </w:r>
          </w:p>
        </w:tc>
        <w:tc>
          <w:tcPr>
            <w:tcW w:w="2473" w:type="dxa"/>
          </w:tcPr>
          <w:p w14:paraId="4E167598" w14:textId="47DA60CD"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10.06019902</w:t>
            </w:r>
          </w:p>
        </w:tc>
      </w:tr>
      <w:tr w:rsidR="00874E91" w:rsidRPr="00C175EC" w14:paraId="2EE1B23E" w14:textId="77777777" w:rsidTr="00756B0E">
        <w:trPr>
          <w:trHeight w:val="275"/>
        </w:trPr>
        <w:tc>
          <w:tcPr>
            <w:tcW w:w="2309" w:type="dxa"/>
          </w:tcPr>
          <w:p w14:paraId="50B589D1" w14:textId="5AE4E36F" w:rsidR="00874E91" w:rsidRPr="00C175EC" w:rsidRDefault="00874E91" w:rsidP="00874E91">
            <w:pPr>
              <w:rPr>
                <w:rFonts w:asciiTheme="minorHAnsi" w:hAnsiTheme="minorHAnsi" w:cstheme="minorHAnsi"/>
              </w:rPr>
            </w:pPr>
            <w:r w:rsidRPr="00C175EC">
              <w:rPr>
                <w:rFonts w:asciiTheme="minorHAnsi" w:hAnsiTheme="minorHAnsi" w:cstheme="minorHAnsi"/>
              </w:rPr>
              <w:t>MonthlyCharge</w:t>
            </w:r>
          </w:p>
        </w:tc>
        <w:tc>
          <w:tcPr>
            <w:tcW w:w="1583" w:type="dxa"/>
          </w:tcPr>
          <w:p w14:paraId="5F74EA2B" w14:textId="37B4E5F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23486C42" w14:textId="23D56423"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Amount charged to customer monthly </w:t>
            </w:r>
          </w:p>
        </w:tc>
        <w:tc>
          <w:tcPr>
            <w:tcW w:w="2473" w:type="dxa"/>
          </w:tcPr>
          <w:p w14:paraId="2C6DE463" w14:textId="1B0002B1"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160.8055418</w:t>
            </w:r>
          </w:p>
        </w:tc>
      </w:tr>
      <w:tr w:rsidR="00874E91" w:rsidRPr="00C175EC" w14:paraId="1ADD7EB0" w14:textId="77777777" w:rsidTr="00756B0E">
        <w:trPr>
          <w:trHeight w:val="275"/>
        </w:trPr>
        <w:tc>
          <w:tcPr>
            <w:tcW w:w="2309" w:type="dxa"/>
          </w:tcPr>
          <w:p w14:paraId="237FCAB1" w14:textId="0F3F981E" w:rsidR="00874E91" w:rsidRPr="00C175EC" w:rsidRDefault="00874E91" w:rsidP="00874E91">
            <w:pPr>
              <w:rPr>
                <w:rFonts w:asciiTheme="minorHAnsi" w:hAnsiTheme="minorHAnsi" w:cstheme="minorHAnsi"/>
              </w:rPr>
            </w:pPr>
            <w:r w:rsidRPr="00C175EC">
              <w:rPr>
                <w:rFonts w:asciiTheme="minorHAnsi" w:hAnsiTheme="minorHAnsi" w:cstheme="minorHAnsi"/>
              </w:rPr>
              <w:t>Bandwidth_GB_Year</w:t>
            </w:r>
          </w:p>
        </w:tc>
        <w:tc>
          <w:tcPr>
            <w:tcW w:w="1583" w:type="dxa"/>
          </w:tcPr>
          <w:p w14:paraId="788FBDCA" w14:textId="31E5F42A"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D70F840" w14:textId="31011BDC" w:rsidR="00874E91" w:rsidRPr="00C175EC" w:rsidRDefault="00874E91" w:rsidP="00874E91">
            <w:pPr>
              <w:rPr>
                <w:rFonts w:asciiTheme="minorHAnsi" w:hAnsiTheme="minorHAnsi" w:cstheme="minorHAnsi"/>
              </w:rPr>
            </w:pPr>
            <w:r w:rsidRPr="00C175EC">
              <w:rPr>
                <w:rFonts w:asciiTheme="minorHAnsi" w:hAnsiTheme="minorHAnsi" w:cstheme="minorHAnsi"/>
              </w:rPr>
              <w:t>Avg amount of data customer used (GB) in a year</w:t>
            </w:r>
          </w:p>
        </w:tc>
        <w:tc>
          <w:tcPr>
            <w:tcW w:w="2473" w:type="dxa"/>
          </w:tcPr>
          <w:p w14:paraId="31F0917B" w14:textId="0C3131B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1948.694497</w:t>
            </w:r>
          </w:p>
        </w:tc>
      </w:tr>
      <w:tr w:rsidR="00874E91" w:rsidRPr="00C175EC" w14:paraId="4EC0264E" w14:textId="77777777" w:rsidTr="00756B0E">
        <w:trPr>
          <w:trHeight w:val="275"/>
        </w:trPr>
        <w:tc>
          <w:tcPr>
            <w:tcW w:w="2309" w:type="dxa"/>
          </w:tcPr>
          <w:p w14:paraId="1076BF98" w14:textId="77777777" w:rsidR="00874E91" w:rsidRPr="00C175EC" w:rsidRDefault="00874E91" w:rsidP="00874E91">
            <w:pPr>
              <w:rPr>
                <w:rFonts w:asciiTheme="minorHAnsi" w:hAnsiTheme="minorHAnsi" w:cstheme="minorHAnsi"/>
              </w:rPr>
            </w:pPr>
          </w:p>
        </w:tc>
        <w:tc>
          <w:tcPr>
            <w:tcW w:w="1583" w:type="dxa"/>
          </w:tcPr>
          <w:p w14:paraId="36A0E2FA" w14:textId="77777777" w:rsidR="00874E91" w:rsidRPr="00C175EC" w:rsidRDefault="00874E91" w:rsidP="00874E91">
            <w:pPr>
              <w:rPr>
                <w:rFonts w:asciiTheme="minorHAnsi" w:hAnsiTheme="minorHAnsi" w:cstheme="minorHAnsi"/>
              </w:rPr>
            </w:pPr>
          </w:p>
        </w:tc>
        <w:tc>
          <w:tcPr>
            <w:tcW w:w="3755" w:type="dxa"/>
          </w:tcPr>
          <w:p w14:paraId="55306E38" w14:textId="77777777" w:rsidR="00874E91" w:rsidRPr="00C175EC" w:rsidRDefault="00874E91" w:rsidP="00874E91">
            <w:pPr>
              <w:rPr>
                <w:rFonts w:asciiTheme="minorHAnsi" w:hAnsiTheme="minorHAnsi" w:cstheme="minorHAnsi"/>
              </w:rPr>
            </w:pPr>
          </w:p>
        </w:tc>
        <w:tc>
          <w:tcPr>
            <w:tcW w:w="2473" w:type="dxa"/>
          </w:tcPr>
          <w:p w14:paraId="3E0130F6" w14:textId="77777777" w:rsidR="00874E91" w:rsidRPr="00C175EC" w:rsidRDefault="00874E91" w:rsidP="00874E91">
            <w:pPr>
              <w:rPr>
                <w:rFonts w:asciiTheme="minorHAnsi" w:hAnsiTheme="minorHAnsi" w:cstheme="minorHAnsi"/>
              </w:rPr>
            </w:pPr>
          </w:p>
        </w:tc>
      </w:tr>
      <w:tr w:rsidR="00874E91" w:rsidRPr="00C175EC" w14:paraId="4BD86754" w14:textId="77777777" w:rsidTr="00756B0E">
        <w:trPr>
          <w:trHeight w:val="275"/>
        </w:trPr>
        <w:tc>
          <w:tcPr>
            <w:tcW w:w="2309" w:type="dxa"/>
          </w:tcPr>
          <w:p w14:paraId="3F1838E7" w14:textId="77777777" w:rsidR="00874E91" w:rsidRPr="00C175EC" w:rsidRDefault="00874E91" w:rsidP="00874E91">
            <w:pPr>
              <w:rPr>
                <w:rFonts w:asciiTheme="minorHAnsi" w:hAnsiTheme="minorHAnsi" w:cstheme="minorHAnsi"/>
              </w:rPr>
            </w:pPr>
          </w:p>
        </w:tc>
        <w:tc>
          <w:tcPr>
            <w:tcW w:w="1583" w:type="dxa"/>
          </w:tcPr>
          <w:p w14:paraId="1F4BC8B7" w14:textId="77777777" w:rsidR="00874E91" w:rsidRPr="00C175EC" w:rsidRDefault="00874E91" w:rsidP="00874E91">
            <w:pPr>
              <w:rPr>
                <w:rFonts w:asciiTheme="minorHAnsi" w:hAnsiTheme="minorHAnsi" w:cstheme="minorHAnsi"/>
              </w:rPr>
            </w:pPr>
          </w:p>
        </w:tc>
        <w:tc>
          <w:tcPr>
            <w:tcW w:w="3755" w:type="dxa"/>
          </w:tcPr>
          <w:p w14:paraId="395FE34E" w14:textId="76D7FB0C" w:rsidR="00874E91" w:rsidRPr="00C175EC" w:rsidRDefault="00874E91" w:rsidP="00874E91">
            <w:pPr>
              <w:rPr>
                <w:rFonts w:asciiTheme="minorHAnsi" w:hAnsiTheme="minorHAnsi" w:cstheme="minorHAnsi"/>
                <w:i/>
                <w:iCs/>
                <w:sz w:val="20"/>
                <w:szCs w:val="20"/>
              </w:rPr>
            </w:pPr>
            <w:r w:rsidRPr="00C175EC">
              <w:rPr>
                <w:rFonts w:asciiTheme="minorHAnsi" w:hAnsiTheme="minorHAnsi" w:cstheme="minorHAnsi"/>
                <w:i/>
                <w:iCs/>
                <w:sz w:val="20"/>
                <w:szCs w:val="20"/>
              </w:rPr>
              <w:t xml:space="preserve">Below are survey responses of importance of various factors/surfaces on a scale of 1 to 8 (1 =mostly important; 8 = least important): </w:t>
            </w:r>
          </w:p>
        </w:tc>
        <w:tc>
          <w:tcPr>
            <w:tcW w:w="2473" w:type="dxa"/>
          </w:tcPr>
          <w:p w14:paraId="2EA00479" w14:textId="77777777" w:rsidR="00874E91" w:rsidRPr="00C175EC" w:rsidRDefault="00874E91" w:rsidP="00874E91">
            <w:pPr>
              <w:rPr>
                <w:rFonts w:asciiTheme="minorHAnsi" w:hAnsiTheme="minorHAnsi" w:cstheme="minorHAnsi"/>
              </w:rPr>
            </w:pPr>
          </w:p>
        </w:tc>
      </w:tr>
      <w:tr w:rsidR="00874E91" w:rsidRPr="00C175EC" w14:paraId="2D063027" w14:textId="77777777" w:rsidTr="00756B0E">
        <w:trPr>
          <w:trHeight w:val="275"/>
        </w:trPr>
        <w:tc>
          <w:tcPr>
            <w:tcW w:w="2309" w:type="dxa"/>
          </w:tcPr>
          <w:p w14:paraId="3E51F7D6" w14:textId="4675A421" w:rsidR="00874E91" w:rsidRPr="00C175EC" w:rsidRDefault="00874E91" w:rsidP="00874E91">
            <w:pPr>
              <w:rPr>
                <w:rFonts w:asciiTheme="minorHAnsi" w:hAnsiTheme="minorHAnsi" w:cstheme="minorHAnsi"/>
              </w:rPr>
            </w:pPr>
            <w:r w:rsidRPr="00C175EC">
              <w:rPr>
                <w:rFonts w:asciiTheme="minorHAnsi" w:hAnsiTheme="minorHAnsi" w:cstheme="minorHAnsi"/>
              </w:rPr>
              <w:t>Item1</w:t>
            </w:r>
          </w:p>
        </w:tc>
        <w:tc>
          <w:tcPr>
            <w:tcW w:w="1583" w:type="dxa"/>
          </w:tcPr>
          <w:p w14:paraId="699D94AC" w14:textId="67D013B8"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5D5D72B5" w14:textId="6DAD766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Survey response- Timely response </w:t>
            </w:r>
          </w:p>
        </w:tc>
        <w:tc>
          <w:tcPr>
            <w:tcW w:w="2473" w:type="dxa"/>
          </w:tcPr>
          <w:p w14:paraId="65067CFE" w14:textId="22E2739D" w:rsidR="00874E91" w:rsidRPr="00C175EC" w:rsidRDefault="00874E91" w:rsidP="00874E91">
            <w:pPr>
              <w:rPr>
                <w:rFonts w:asciiTheme="minorHAnsi" w:hAnsiTheme="minorHAnsi" w:cstheme="minorHAnsi"/>
              </w:rPr>
            </w:pPr>
            <w:r w:rsidRPr="00C175EC">
              <w:rPr>
                <w:rFonts w:asciiTheme="minorHAnsi" w:hAnsiTheme="minorHAnsi" w:cstheme="minorHAnsi"/>
              </w:rPr>
              <w:t>1</w:t>
            </w:r>
          </w:p>
        </w:tc>
      </w:tr>
      <w:tr w:rsidR="00874E91" w:rsidRPr="00C175EC" w14:paraId="143A5E60" w14:textId="77777777" w:rsidTr="00756B0E">
        <w:trPr>
          <w:trHeight w:val="275"/>
        </w:trPr>
        <w:tc>
          <w:tcPr>
            <w:tcW w:w="2309" w:type="dxa"/>
          </w:tcPr>
          <w:p w14:paraId="6172224E" w14:textId="152E9CF5" w:rsidR="00874E91" w:rsidRPr="00C175EC" w:rsidRDefault="00874E91" w:rsidP="00874E91">
            <w:pPr>
              <w:rPr>
                <w:rFonts w:asciiTheme="minorHAnsi" w:hAnsiTheme="minorHAnsi" w:cstheme="minorHAnsi"/>
              </w:rPr>
            </w:pPr>
            <w:r w:rsidRPr="00C175EC">
              <w:rPr>
                <w:rFonts w:asciiTheme="minorHAnsi" w:hAnsiTheme="minorHAnsi" w:cstheme="minorHAnsi"/>
              </w:rPr>
              <w:t>Item2</w:t>
            </w:r>
          </w:p>
        </w:tc>
        <w:tc>
          <w:tcPr>
            <w:tcW w:w="1583" w:type="dxa"/>
          </w:tcPr>
          <w:p w14:paraId="729AF7E1" w14:textId="46892F24"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E246202" w14:textId="74F9E655" w:rsidR="00874E91" w:rsidRPr="00C175EC" w:rsidRDefault="00874E91" w:rsidP="00874E91">
            <w:pPr>
              <w:rPr>
                <w:rFonts w:asciiTheme="minorHAnsi" w:hAnsiTheme="minorHAnsi" w:cstheme="minorHAnsi"/>
              </w:rPr>
            </w:pPr>
            <w:r w:rsidRPr="00C175EC">
              <w:rPr>
                <w:rFonts w:asciiTheme="minorHAnsi" w:hAnsiTheme="minorHAnsi" w:cstheme="minorHAnsi"/>
              </w:rPr>
              <w:t>Survey response- Timely fixes</w:t>
            </w:r>
          </w:p>
        </w:tc>
        <w:tc>
          <w:tcPr>
            <w:tcW w:w="2473" w:type="dxa"/>
          </w:tcPr>
          <w:p w14:paraId="14D0B687" w14:textId="31299769"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C175EC" w14:paraId="6896EEDB" w14:textId="77777777" w:rsidTr="00756B0E">
        <w:trPr>
          <w:trHeight w:val="259"/>
        </w:trPr>
        <w:tc>
          <w:tcPr>
            <w:tcW w:w="2309" w:type="dxa"/>
          </w:tcPr>
          <w:p w14:paraId="1E434B44" w14:textId="6D25BD69" w:rsidR="00874E91" w:rsidRPr="00C175EC" w:rsidRDefault="00874E91" w:rsidP="00874E91">
            <w:pPr>
              <w:rPr>
                <w:rFonts w:asciiTheme="minorHAnsi" w:hAnsiTheme="minorHAnsi" w:cstheme="minorHAnsi"/>
              </w:rPr>
            </w:pPr>
            <w:r w:rsidRPr="00C175EC">
              <w:rPr>
                <w:rFonts w:asciiTheme="minorHAnsi" w:hAnsiTheme="minorHAnsi" w:cstheme="minorHAnsi"/>
              </w:rPr>
              <w:t>Item3</w:t>
            </w:r>
          </w:p>
        </w:tc>
        <w:tc>
          <w:tcPr>
            <w:tcW w:w="1583" w:type="dxa"/>
          </w:tcPr>
          <w:p w14:paraId="16AB20A2" w14:textId="62C91AE2"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E0FB1C8" w14:textId="4D9CC692" w:rsidR="00874E91" w:rsidRPr="00C175EC" w:rsidRDefault="00874E91" w:rsidP="00874E91">
            <w:pPr>
              <w:rPr>
                <w:rFonts w:asciiTheme="minorHAnsi" w:hAnsiTheme="minorHAnsi" w:cstheme="minorHAnsi"/>
              </w:rPr>
            </w:pPr>
            <w:r w:rsidRPr="00C175EC">
              <w:rPr>
                <w:rFonts w:asciiTheme="minorHAnsi" w:hAnsiTheme="minorHAnsi" w:cstheme="minorHAnsi"/>
              </w:rPr>
              <w:t>Survey response- Timely replacements</w:t>
            </w:r>
          </w:p>
        </w:tc>
        <w:tc>
          <w:tcPr>
            <w:tcW w:w="2473" w:type="dxa"/>
          </w:tcPr>
          <w:p w14:paraId="7B2411B5" w14:textId="23A270E9" w:rsidR="00874E91" w:rsidRPr="00C175EC" w:rsidRDefault="00874E91" w:rsidP="00874E91">
            <w:pPr>
              <w:rPr>
                <w:rFonts w:asciiTheme="minorHAnsi" w:hAnsiTheme="minorHAnsi" w:cstheme="minorHAnsi"/>
              </w:rPr>
            </w:pPr>
            <w:r w:rsidRPr="00C175EC">
              <w:rPr>
                <w:rFonts w:asciiTheme="minorHAnsi" w:hAnsiTheme="minorHAnsi" w:cstheme="minorHAnsi"/>
              </w:rPr>
              <w:t>4</w:t>
            </w:r>
          </w:p>
        </w:tc>
      </w:tr>
      <w:tr w:rsidR="00874E91" w:rsidRPr="00C175EC" w14:paraId="09F65A14" w14:textId="77777777" w:rsidTr="00756B0E">
        <w:trPr>
          <w:trHeight w:val="275"/>
        </w:trPr>
        <w:tc>
          <w:tcPr>
            <w:tcW w:w="2309" w:type="dxa"/>
          </w:tcPr>
          <w:p w14:paraId="01562B84" w14:textId="12FAA1C9" w:rsidR="00874E91" w:rsidRPr="00C175EC" w:rsidRDefault="00874E91" w:rsidP="00874E91">
            <w:pPr>
              <w:rPr>
                <w:rFonts w:asciiTheme="minorHAnsi" w:hAnsiTheme="minorHAnsi" w:cstheme="minorHAnsi"/>
              </w:rPr>
            </w:pPr>
            <w:r w:rsidRPr="00C175EC">
              <w:rPr>
                <w:rFonts w:asciiTheme="minorHAnsi" w:hAnsiTheme="minorHAnsi" w:cstheme="minorHAnsi"/>
              </w:rPr>
              <w:t>Item4</w:t>
            </w:r>
          </w:p>
        </w:tc>
        <w:tc>
          <w:tcPr>
            <w:tcW w:w="1583" w:type="dxa"/>
          </w:tcPr>
          <w:p w14:paraId="61D02644" w14:textId="6AEA9841"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958EB34" w14:textId="166D6E9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Survey response- Reliability </w:t>
            </w:r>
          </w:p>
        </w:tc>
        <w:tc>
          <w:tcPr>
            <w:tcW w:w="2473" w:type="dxa"/>
          </w:tcPr>
          <w:p w14:paraId="3343E96E" w14:textId="29D2655A" w:rsidR="00874E91" w:rsidRPr="00C175EC" w:rsidRDefault="00874E91" w:rsidP="00874E91">
            <w:pPr>
              <w:rPr>
                <w:rFonts w:asciiTheme="minorHAnsi" w:hAnsiTheme="minorHAnsi" w:cstheme="minorHAnsi"/>
              </w:rPr>
            </w:pPr>
            <w:r w:rsidRPr="00C175EC">
              <w:rPr>
                <w:rFonts w:asciiTheme="minorHAnsi" w:hAnsiTheme="minorHAnsi" w:cstheme="minorHAnsi"/>
              </w:rPr>
              <w:t>2</w:t>
            </w:r>
          </w:p>
        </w:tc>
      </w:tr>
      <w:tr w:rsidR="00874E91" w:rsidRPr="00C175EC" w14:paraId="189AD1FF" w14:textId="77777777" w:rsidTr="00756B0E">
        <w:trPr>
          <w:trHeight w:val="275"/>
        </w:trPr>
        <w:tc>
          <w:tcPr>
            <w:tcW w:w="2309" w:type="dxa"/>
          </w:tcPr>
          <w:p w14:paraId="4AEA6F15" w14:textId="5A852DD7" w:rsidR="00874E91" w:rsidRPr="00C175EC" w:rsidRDefault="00874E91" w:rsidP="00874E91">
            <w:pPr>
              <w:rPr>
                <w:rFonts w:asciiTheme="minorHAnsi" w:hAnsiTheme="minorHAnsi" w:cstheme="minorHAnsi"/>
              </w:rPr>
            </w:pPr>
            <w:r w:rsidRPr="00C175EC">
              <w:rPr>
                <w:rFonts w:asciiTheme="minorHAnsi" w:hAnsiTheme="minorHAnsi" w:cstheme="minorHAnsi"/>
              </w:rPr>
              <w:t>Item5</w:t>
            </w:r>
          </w:p>
        </w:tc>
        <w:tc>
          <w:tcPr>
            <w:tcW w:w="1583" w:type="dxa"/>
          </w:tcPr>
          <w:p w14:paraId="1EB44CDA" w14:textId="52244489"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5F500F8" w14:textId="135746F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Survey response- Options </w:t>
            </w:r>
          </w:p>
        </w:tc>
        <w:tc>
          <w:tcPr>
            <w:tcW w:w="2473" w:type="dxa"/>
          </w:tcPr>
          <w:p w14:paraId="2332DF4C" w14:textId="0786E4D9"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11155E" w14:paraId="6215F2AB" w14:textId="77777777" w:rsidTr="00756B0E">
        <w:trPr>
          <w:trHeight w:val="275"/>
        </w:trPr>
        <w:tc>
          <w:tcPr>
            <w:tcW w:w="2309" w:type="dxa"/>
          </w:tcPr>
          <w:p w14:paraId="0676D41F" w14:textId="6BD34DDF" w:rsidR="00874E91" w:rsidRPr="00C175EC" w:rsidRDefault="00874E91" w:rsidP="00874E91">
            <w:pPr>
              <w:rPr>
                <w:rFonts w:asciiTheme="minorHAnsi" w:hAnsiTheme="minorHAnsi" w:cstheme="minorHAnsi"/>
              </w:rPr>
            </w:pPr>
            <w:r w:rsidRPr="00C175EC">
              <w:rPr>
                <w:rFonts w:asciiTheme="minorHAnsi" w:hAnsiTheme="minorHAnsi" w:cstheme="minorHAnsi"/>
              </w:rPr>
              <w:t>Item6</w:t>
            </w:r>
          </w:p>
        </w:tc>
        <w:tc>
          <w:tcPr>
            <w:tcW w:w="1583" w:type="dxa"/>
          </w:tcPr>
          <w:p w14:paraId="17B44A62" w14:textId="6AA741EA"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A965003" w14:textId="60EED2A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Survey response- Respectful response </w:t>
            </w:r>
          </w:p>
        </w:tc>
        <w:tc>
          <w:tcPr>
            <w:tcW w:w="2473" w:type="dxa"/>
          </w:tcPr>
          <w:p w14:paraId="73888F0E" w14:textId="5D060051" w:rsidR="00874E91" w:rsidRPr="0011155E" w:rsidRDefault="00874E91" w:rsidP="00874E91">
            <w:pPr>
              <w:rPr>
                <w:rFonts w:asciiTheme="minorHAnsi" w:hAnsiTheme="minorHAnsi" w:cstheme="minorHAnsi"/>
              </w:rPr>
            </w:pPr>
            <w:r w:rsidRPr="00C175EC">
              <w:rPr>
                <w:rFonts w:asciiTheme="minorHAnsi" w:hAnsiTheme="minorHAnsi" w:cstheme="minorHAnsi"/>
              </w:rPr>
              <w:t>4</w:t>
            </w:r>
          </w:p>
        </w:tc>
      </w:tr>
      <w:tr w:rsidR="00874E91" w:rsidRPr="0011155E" w14:paraId="5D600719" w14:textId="77777777" w:rsidTr="00756B0E">
        <w:trPr>
          <w:trHeight w:val="275"/>
        </w:trPr>
        <w:tc>
          <w:tcPr>
            <w:tcW w:w="2309" w:type="dxa"/>
          </w:tcPr>
          <w:p w14:paraId="7F0B73C4" w14:textId="592C3E50" w:rsidR="00874E91" w:rsidRPr="0011155E" w:rsidRDefault="00874E91" w:rsidP="00874E91">
            <w:pPr>
              <w:rPr>
                <w:rFonts w:asciiTheme="minorHAnsi" w:hAnsiTheme="minorHAnsi" w:cstheme="minorHAnsi"/>
              </w:rPr>
            </w:pPr>
            <w:r w:rsidRPr="0011155E">
              <w:rPr>
                <w:rFonts w:asciiTheme="minorHAnsi" w:hAnsiTheme="minorHAnsi" w:cstheme="minorHAnsi"/>
              </w:rPr>
              <w:t>Item7</w:t>
            </w:r>
          </w:p>
        </w:tc>
        <w:tc>
          <w:tcPr>
            <w:tcW w:w="1583" w:type="dxa"/>
          </w:tcPr>
          <w:p w14:paraId="75652AC0" w14:textId="5AE337C5" w:rsidR="00874E91" w:rsidRPr="0011155E" w:rsidRDefault="003751A6" w:rsidP="00874E91">
            <w:pPr>
              <w:rPr>
                <w:rFonts w:asciiTheme="minorHAnsi" w:hAnsiTheme="minorHAnsi" w:cstheme="minorHAnsi"/>
              </w:rPr>
            </w:pPr>
            <w:r w:rsidRPr="0011155E">
              <w:rPr>
                <w:rFonts w:asciiTheme="minorHAnsi" w:hAnsiTheme="minorHAnsi" w:cstheme="minorHAnsi"/>
              </w:rPr>
              <w:t>Qualitative</w:t>
            </w:r>
          </w:p>
        </w:tc>
        <w:tc>
          <w:tcPr>
            <w:tcW w:w="3755" w:type="dxa"/>
          </w:tcPr>
          <w:p w14:paraId="4525EE07" w14:textId="1BBDF58A" w:rsidR="00874E91" w:rsidRPr="0011155E" w:rsidRDefault="00874E91" w:rsidP="00874E91">
            <w:pPr>
              <w:rPr>
                <w:rFonts w:asciiTheme="minorHAnsi" w:hAnsiTheme="minorHAnsi" w:cstheme="minorHAnsi"/>
              </w:rPr>
            </w:pPr>
            <w:r w:rsidRPr="0011155E">
              <w:rPr>
                <w:rFonts w:asciiTheme="minorHAnsi" w:hAnsiTheme="minorHAnsi" w:cstheme="minorHAnsi"/>
              </w:rPr>
              <w:t>Survey response- Courteous exchange</w:t>
            </w:r>
          </w:p>
        </w:tc>
        <w:tc>
          <w:tcPr>
            <w:tcW w:w="2473" w:type="dxa"/>
          </w:tcPr>
          <w:p w14:paraId="5B295A22" w14:textId="4A471910" w:rsidR="00874E91" w:rsidRPr="0011155E" w:rsidRDefault="00874E91" w:rsidP="00874E91">
            <w:pPr>
              <w:rPr>
                <w:rFonts w:asciiTheme="minorHAnsi" w:hAnsiTheme="minorHAnsi" w:cstheme="minorHAnsi"/>
              </w:rPr>
            </w:pPr>
            <w:r w:rsidRPr="0011155E">
              <w:rPr>
                <w:rFonts w:asciiTheme="minorHAnsi" w:hAnsiTheme="minorHAnsi" w:cstheme="minorHAnsi"/>
              </w:rPr>
              <w:t>4</w:t>
            </w:r>
          </w:p>
        </w:tc>
      </w:tr>
      <w:tr w:rsidR="00874E91" w:rsidRPr="0011155E" w14:paraId="0B5D18DB" w14:textId="77777777" w:rsidTr="00756B0E">
        <w:trPr>
          <w:trHeight w:val="275"/>
        </w:trPr>
        <w:tc>
          <w:tcPr>
            <w:tcW w:w="2309" w:type="dxa"/>
          </w:tcPr>
          <w:p w14:paraId="0F9B8D71" w14:textId="4DB55FE1" w:rsidR="00874E91" w:rsidRPr="0011155E" w:rsidRDefault="00874E91" w:rsidP="00874E91">
            <w:pPr>
              <w:rPr>
                <w:rFonts w:asciiTheme="minorHAnsi" w:hAnsiTheme="minorHAnsi" w:cstheme="minorHAnsi"/>
              </w:rPr>
            </w:pPr>
            <w:r w:rsidRPr="0011155E">
              <w:rPr>
                <w:rFonts w:asciiTheme="minorHAnsi" w:hAnsiTheme="minorHAnsi" w:cstheme="minorHAnsi"/>
              </w:rPr>
              <w:t>Item8</w:t>
            </w:r>
          </w:p>
        </w:tc>
        <w:tc>
          <w:tcPr>
            <w:tcW w:w="1583" w:type="dxa"/>
          </w:tcPr>
          <w:p w14:paraId="5D8DF18E" w14:textId="5F4DA004" w:rsidR="00874E91" w:rsidRPr="0011155E" w:rsidRDefault="003751A6" w:rsidP="00874E91">
            <w:pPr>
              <w:rPr>
                <w:rFonts w:asciiTheme="minorHAnsi" w:hAnsiTheme="minorHAnsi" w:cstheme="minorHAnsi"/>
              </w:rPr>
            </w:pPr>
            <w:r w:rsidRPr="0011155E">
              <w:rPr>
                <w:rFonts w:asciiTheme="minorHAnsi" w:hAnsiTheme="minorHAnsi" w:cstheme="minorHAnsi"/>
              </w:rPr>
              <w:t>Qualitative</w:t>
            </w:r>
          </w:p>
        </w:tc>
        <w:tc>
          <w:tcPr>
            <w:tcW w:w="3755" w:type="dxa"/>
          </w:tcPr>
          <w:p w14:paraId="2978B5B2" w14:textId="52C55BE9" w:rsidR="00874E91" w:rsidRPr="0011155E" w:rsidRDefault="00874E91" w:rsidP="00874E91">
            <w:pPr>
              <w:rPr>
                <w:rFonts w:asciiTheme="minorHAnsi" w:hAnsiTheme="minorHAnsi" w:cstheme="minorHAnsi"/>
              </w:rPr>
            </w:pPr>
            <w:r w:rsidRPr="0011155E">
              <w:rPr>
                <w:rFonts w:asciiTheme="minorHAnsi" w:hAnsiTheme="minorHAnsi" w:cstheme="minorHAnsi"/>
              </w:rPr>
              <w:t xml:space="preserve">Survey response-Evidence of active listening </w:t>
            </w:r>
          </w:p>
        </w:tc>
        <w:tc>
          <w:tcPr>
            <w:tcW w:w="2473" w:type="dxa"/>
          </w:tcPr>
          <w:p w14:paraId="16DF30BA" w14:textId="24995B66" w:rsidR="00874E91" w:rsidRPr="0011155E" w:rsidRDefault="00874E91" w:rsidP="00874E91">
            <w:pPr>
              <w:rPr>
                <w:rFonts w:asciiTheme="minorHAnsi" w:hAnsiTheme="minorHAnsi" w:cstheme="minorHAnsi"/>
              </w:rPr>
            </w:pPr>
            <w:r w:rsidRPr="0011155E">
              <w:rPr>
                <w:rFonts w:asciiTheme="minorHAnsi" w:hAnsiTheme="minorHAnsi" w:cstheme="minorHAnsi"/>
              </w:rPr>
              <w:t>2</w:t>
            </w:r>
          </w:p>
        </w:tc>
      </w:tr>
    </w:tbl>
    <w:p w14:paraId="5AC905A0" w14:textId="1FD459A6" w:rsidR="00105B7B" w:rsidRPr="0011155E" w:rsidRDefault="00874E91" w:rsidP="00FD3488">
      <w:pPr>
        <w:pStyle w:val="Heading2"/>
        <w:rPr>
          <w:rFonts w:asciiTheme="minorHAnsi" w:eastAsia="Times New Roman" w:hAnsiTheme="minorHAnsi" w:cstheme="minorHAnsi"/>
          <w:color w:val="333333"/>
        </w:rPr>
      </w:pPr>
      <w:bookmarkStart w:id="3" w:name="_Toc126087330"/>
      <w:r w:rsidRPr="0011155E">
        <w:rPr>
          <w:rFonts w:asciiTheme="minorHAnsi" w:eastAsia="Times New Roman" w:hAnsiTheme="minorHAnsi" w:cstheme="minorHAnsi"/>
          <w:color w:val="333333"/>
        </w:rPr>
        <w:lastRenderedPageBreak/>
        <w:t>Part II: Data-Cleaning Plan (Detection)</w:t>
      </w:r>
      <w:bookmarkEnd w:id="3"/>
      <w:r w:rsidRPr="0011155E">
        <w:rPr>
          <w:rFonts w:asciiTheme="minorHAnsi" w:eastAsia="Times New Roman" w:hAnsiTheme="minorHAnsi" w:cstheme="minorHAnsi"/>
          <w:color w:val="333333"/>
        </w:rPr>
        <w:t xml:space="preserve"> </w:t>
      </w:r>
    </w:p>
    <w:p w14:paraId="30800242" w14:textId="77777777" w:rsidR="00756B0E" w:rsidRPr="0011155E" w:rsidRDefault="00756B0E" w:rsidP="00756B0E">
      <w:pPr>
        <w:rPr>
          <w:rFonts w:asciiTheme="minorHAnsi" w:hAnsiTheme="minorHAnsi" w:cstheme="minorHAnsi"/>
        </w:rPr>
      </w:pPr>
    </w:p>
    <w:p w14:paraId="2B7F6B8C" w14:textId="77777777" w:rsidR="00874E91" w:rsidRPr="0011155E" w:rsidRDefault="00874E91" w:rsidP="00874E91">
      <w:pPr>
        <w:rPr>
          <w:rFonts w:asciiTheme="minorHAnsi" w:hAnsiTheme="minorHAnsi" w:cstheme="minorHAnsi"/>
        </w:rPr>
      </w:pPr>
    </w:p>
    <w:p w14:paraId="07F3E817" w14:textId="789644DE" w:rsidR="003751A6" w:rsidRPr="0011155E" w:rsidRDefault="00874E91" w:rsidP="003751A6">
      <w:pPr>
        <w:pStyle w:val="Heading3"/>
        <w:rPr>
          <w:rFonts w:asciiTheme="minorHAnsi" w:hAnsiTheme="minorHAnsi" w:cstheme="minorHAnsi"/>
        </w:rPr>
      </w:pPr>
      <w:bookmarkStart w:id="4" w:name="_Toc126087331"/>
      <w:r w:rsidRPr="0011155E">
        <w:rPr>
          <w:rFonts w:asciiTheme="minorHAnsi" w:hAnsiTheme="minorHAnsi" w:cstheme="minorHAnsi"/>
        </w:rPr>
        <w:t>Section C1: Plan to find Anomalies</w:t>
      </w:r>
      <w:bookmarkEnd w:id="4"/>
      <w:r w:rsidR="003751A6" w:rsidRPr="0011155E">
        <w:rPr>
          <w:rFonts w:asciiTheme="minorHAnsi" w:hAnsiTheme="minorHAnsi" w:cstheme="minorHAnsi"/>
        </w:rPr>
        <w:br/>
      </w:r>
    </w:p>
    <w:p w14:paraId="4D135239" w14:textId="77777777" w:rsidR="00756B0E" w:rsidRPr="0011155E" w:rsidRDefault="00756B0E" w:rsidP="00874E91">
      <w:pPr>
        <w:ind w:left="720"/>
        <w:rPr>
          <w:rFonts w:asciiTheme="minorHAnsi" w:hAnsiTheme="minorHAnsi" w:cstheme="minorHAnsi"/>
        </w:rPr>
      </w:pPr>
    </w:p>
    <w:p w14:paraId="7355D577" w14:textId="73E0F538" w:rsidR="00756B0E" w:rsidRPr="0011155E" w:rsidRDefault="00756B0E" w:rsidP="00D005F7">
      <w:pPr>
        <w:spacing w:line="360" w:lineRule="auto"/>
        <w:ind w:firstLine="720"/>
        <w:rPr>
          <w:rFonts w:asciiTheme="minorHAnsi" w:hAnsiTheme="minorHAnsi" w:cstheme="minorHAnsi"/>
        </w:rPr>
      </w:pPr>
      <w:r w:rsidRPr="0011155E">
        <w:rPr>
          <w:rFonts w:asciiTheme="minorHAnsi" w:hAnsiTheme="minorHAnsi" w:cstheme="minorHAnsi"/>
        </w:rPr>
        <w:t xml:space="preserve">Python was used to detect duplicate data, missing values, outliers, and any other data quality issues in the churn data set. Utilizing the “import pandas as pd” command Panda was imported into Python. The read_cvs() function was used to read the churn data on my local hard drive. This file was assigned to the variable “df” for easy reference. To determine the data types included in the churn data the df.info(file_path). The </w:t>
      </w:r>
      <w:r w:rsidR="00BF3C1A" w:rsidRPr="0011155E">
        <w:rPr>
          <w:rFonts w:asciiTheme="minorHAnsi" w:hAnsiTheme="minorHAnsi" w:cstheme="minorHAnsi"/>
        </w:rPr>
        <w:t>data type</w:t>
      </w:r>
      <w:r w:rsidRPr="0011155E">
        <w:rPr>
          <w:rFonts w:asciiTheme="minorHAnsi" w:hAnsiTheme="minorHAnsi" w:cstheme="minorHAnsi"/>
        </w:rPr>
        <w:t xml:space="preserve"> of each variable is needed information due to certain functions working only with specific functions. </w:t>
      </w:r>
      <w:r w:rsidR="00BF3C1A" w:rsidRPr="0011155E">
        <w:rPr>
          <w:rFonts w:asciiTheme="minorHAnsi" w:hAnsiTheme="minorHAnsi" w:cstheme="minorHAnsi"/>
        </w:rPr>
        <w:t xml:space="preserve">This includes the column names and the number of non-null values for each column. </w:t>
      </w:r>
      <w:r w:rsidRPr="0011155E">
        <w:rPr>
          <w:rFonts w:asciiTheme="minorHAnsi" w:hAnsiTheme="minorHAnsi" w:cstheme="minorHAnsi"/>
        </w:rPr>
        <w:t xml:space="preserve">Once datatypes are known the data could be cleaned. Cleaning data included detecting duplicates, and identifying missing </w:t>
      </w:r>
      <w:r w:rsidR="00BF3C1A" w:rsidRPr="0011155E">
        <w:rPr>
          <w:rFonts w:asciiTheme="minorHAnsi" w:hAnsiTheme="minorHAnsi" w:cstheme="minorHAnsi"/>
        </w:rPr>
        <w:t>values</w:t>
      </w:r>
      <w:r w:rsidRPr="0011155E">
        <w:rPr>
          <w:rFonts w:asciiTheme="minorHAnsi" w:hAnsiTheme="minorHAnsi" w:cstheme="minorHAnsi"/>
        </w:rPr>
        <w:t xml:space="preserve"> and outlies. </w:t>
      </w:r>
    </w:p>
    <w:p w14:paraId="4CCD5B09" w14:textId="7D2A5822" w:rsidR="00756B0E" w:rsidRPr="0011155E" w:rsidRDefault="00756B0E" w:rsidP="00D005F7">
      <w:pPr>
        <w:spacing w:line="360" w:lineRule="auto"/>
        <w:ind w:left="720"/>
        <w:rPr>
          <w:rFonts w:asciiTheme="minorHAnsi" w:hAnsiTheme="minorHAnsi" w:cstheme="minorHAnsi"/>
        </w:rPr>
      </w:pPr>
    </w:p>
    <w:p w14:paraId="5C8417D2" w14:textId="1F574F7A" w:rsidR="00756B0E" w:rsidRPr="0011155E" w:rsidRDefault="00F57C34" w:rsidP="00D005F7">
      <w:pPr>
        <w:spacing w:line="360" w:lineRule="auto"/>
        <w:ind w:firstLine="720"/>
        <w:rPr>
          <w:rFonts w:asciiTheme="minorHAnsi" w:hAnsiTheme="minorHAnsi" w:cstheme="minorHAnsi"/>
        </w:rPr>
      </w:pPr>
      <w:r w:rsidRPr="0011155E">
        <w:rPr>
          <w:rFonts w:asciiTheme="minorHAnsi" w:hAnsiTheme="minorHAnsi" w:cstheme="minorHAnsi"/>
        </w:rPr>
        <w:t>To determine if there were duplicate entries in the data the df.duplicated() function was completed. This function returns columns with TRUE or FALSE values. If the column return</w:t>
      </w:r>
      <w:r w:rsidR="003751A6" w:rsidRPr="0011155E">
        <w:rPr>
          <w:rFonts w:asciiTheme="minorHAnsi" w:hAnsiTheme="minorHAnsi" w:cstheme="minorHAnsi"/>
        </w:rPr>
        <w:t>es</w:t>
      </w:r>
      <w:r w:rsidRPr="0011155E">
        <w:rPr>
          <w:rFonts w:asciiTheme="minorHAnsi" w:hAnsiTheme="minorHAnsi" w:cstheme="minorHAnsi"/>
        </w:rPr>
        <w:t xml:space="preserve"> a TRUE value there are duplicate records but if a FALSE value is returned there are no duplicates. The results of this function indicated all FALSE values meaning there were no duplicates values in the data set. To verify and count all entries </w:t>
      </w:r>
      <w:r w:rsidR="003751A6" w:rsidRPr="0011155E">
        <w:rPr>
          <w:rFonts w:asciiTheme="minorHAnsi" w:hAnsiTheme="minorHAnsi" w:cstheme="minorHAnsi"/>
        </w:rPr>
        <w:t xml:space="preserve">that </w:t>
      </w:r>
      <w:r w:rsidRPr="0011155E">
        <w:rPr>
          <w:rFonts w:asciiTheme="minorHAnsi" w:hAnsiTheme="minorHAnsi" w:cstheme="minorHAnsi"/>
        </w:rPr>
        <w:t>were FALSE the</w:t>
      </w:r>
      <w:r w:rsidR="003751A6" w:rsidRPr="0011155E">
        <w:rPr>
          <w:rFonts w:asciiTheme="minorHAnsi" w:hAnsiTheme="minorHAnsi" w:cstheme="minorHAnsi"/>
        </w:rPr>
        <w:t xml:space="preserve"> </w:t>
      </w:r>
      <w:r w:rsidRPr="0011155E">
        <w:rPr>
          <w:rFonts w:asciiTheme="minorHAnsi" w:hAnsiTheme="minorHAnsi" w:cstheme="minorHAnsi"/>
        </w:rPr>
        <w:t xml:space="preserve">print(df.duplicated().value_counts()) was used. If duplicates were present the df.drop_duplicates() function could have been used to drop duplicate values. </w:t>
      </w:r>
    </w:p>
    <w:p w14:paraId="125D4C72" w14:textId="204A6CC2" w:rsidR="00F67AE6" w:rsidRPr="0011155E" w:rsidRDefault="00F67AE6" w:rsidP="00D005F7">
      <w:pPr>
        <w:spacing w:line="360" w:lineRule="auto"/>
        <w:ind w:left="720"/>
        <w:rPr>
          <w:rFonts w:asciiTheme="minorHAnsi" w:hAnsiTheme="minorHAnsi" w:cstheme="minorHAnsi"/>
        </w:rPr>
      </w:pPr>
    </w:p>
    <w:p w14:paraId="644CD7B8" w14:textId="14E9E79B" w:rsidR="00AC5FF8" w:rsidRPr="0011155E" w:rsidRDefault="00F67AE6" w:rsidP="00D005F7">
      <w:pPr>
        <w:spacing w:line="360" w:lineRule="auto"/>
        <w:ind w:firstLine="720"/>
        <w:rPr>
          <w:rFonts w:asciiTheme="minorHAnsi" w:hAnsiTheme="minorHAnsi" w:cstheme="minorHAnsi"/>
        </w:rPr>
      </w:pPr>
      <w:r w:rsidRPr="0011155E">
        <w:rPr>
          <w:rFonts w:asciiTheme="minorHAnsi" w:hAnsiTheme="minorHAnsi" w:cstheme="minorHAnsi"/>
        </w:rPr>
        <w:t xml:space="preserve">The next step included determining if there were missing values. Missing values are usually represented in the form of </w:t>
      </w:r>
      <w:r w:rsidR="00BF3C1A" w:rsidRPr="0011155E">
        <w:rPr>
          <w:rFonts w:asciiTheme="minorHAnsi" w:hAnsiTheme="minorHAnsi" w:cstheme="minorHAnsi"/>
        </w:rPr>
        <w:t>n</w:t>
      </w:r>
      <w:r w:rsidRPr="0011155E">
        <w:rPr>
          <w:rFonts w:asciiTheme="minorHAnsi" w:hAnsiTheme="minorHAnsi" w:cstheme="minorHAnsi"/>
        </w:rPr>
        <w:t xml:space="preserve">an, null, or </w:t>
      </w:r>
      <w:r w:rsidR="00BF3C1A" w:rsidRPr="0011155E">
        <w:rPr>
          <w:rFonts w:asciiTheme="minorHAnsi" w:hAnsiTheme="minorHAnsi" w:cstheme="minorHAnsi"/>
        </w:rPr>
        <w:t>n</w:t>
      </w:r>
      <w:r w:rsidRPr="0011155E">
        <w:rPr>
          <w:rFonts w:asciiTheme="minorHAnsi" w:hAnsiTheme="minorHAnsi" w:cstheme="minorHAnsi"/>
        </w:rPr>
        <w:t xml:space="preserve">one in the dataset. The df.isnull().sum() function was used. This function counted how many missing values were present in each column. The following columns included missing values: children, age, income, techie, phone, tech support, tenure, bandwidth_GB_year. A visualization of the missing data was completed using the missingno package. The install missigno and import missigno were used to import into jupyter notebook. The function msno.matrix(df) was used to create a visualization of the missing data. The matplotlib package was also imported to serve as a visualization of the data. The function plt.hist(df) </w:t>
      </w:r>
      <w:r w:rsidR="001F4201" w:rsidRPr="0011155E">
        <w:rPr>
          <w:rFonts w:asciiTheme="minorHAnsi" w:hAnsiTheme="minorHAnsi" w:cstheme="minorHAnsi"/>
        </w:rPr>
        <w:t xml:space="preserve"> was used as an </w:t>
      </w:r>
      <w:r w:rsidR="00AC5FF8" w:rsidRPr="0011155E">
        <w:rPr>
          <w:rFonts w:asciiTheme="minorHAnsi" w:hAnsiTheme="minorHAnsi" w:cstheme="minorHAnsi"/>
        </w:rPr>
        <w:t>additional</w:t>
      </w:r>
      <w:r w:rsidR="001F4201" w:rsidRPr="0011155E">
        <w:rPr>
          <w:rFonts w:asciiTheme="minorHAnsi" w:hAnsiTheme="minorHAnsi" w:cstheme="minorHAnsi"/>
        </w:rPr>
        <w:t xml:space="preserve"> visual to </w:t>
      </w:r>
      <w:r w:rsidR="003751A6" w:rsidRPr="0011155E">
        <w:rPr>
          <w:rFonts w:asciiTheme="minorHAnsi" w:hAnsiTheme="minorHAnsi" w:cstheme="minorHAnsi"/>
        </w:rPr>
        <w:t>create</w:t>
      </w:r>
      <w:r w:rsidR="001F4201" w:rsidRPr="0011155E">
        <w:rPr>
          <w:rFonts w:asciiTheme="minorHAnsi" w:hAnsiTheme="minorHAnsi" w:cstheme="minorHAnsi"/>
        </w:rPr>
        <w:t xml:space="preserve"> a histogram and to examine the distribution </w:t>
      </w:r>
      <w:r w:rsidR="001F4201" w:rsidRPr="0011155E">
        <w:rPr>
          <w:rFonts w:asciiTheme="minorHAnsi" w:hAnsiTheme="minorHAnsi" w:cstheme="minorHAnsi"/>
        </w:rPr>
        <w:lastRenderedPageBreak/>
        <w:t>of</w:t>
      </w:r>
      <w:r w:rsidRPr="0011155E">
        <w:rPr>
          <w:rFonts w:asciiTheme="minorHAnsi" w:hAnsiTheme="minorHAnsi" w:cstheme="minorHAnsi"/>
        </w:rPr>
        <w:t xml:space="preserve"> the missing values in the children, age, and income columns of the data set. </w:t>
      </w:r>
      <w:r w:rsidR="00AC5FF8" w:rsidRPr="0011155E">
        <w:rPr>
          <w:rFonts w:asciiTheme="minorHAnsi" w:hAnsiTheme="minorHAnsi" w:cstheme="minorHAnsi"/>
        </w:rPr>
        <w:t xml:space="preserve">This function was only performed on the children, age, tenure, bandwidth_gb_year, and income columns because it can only be applied to quantitative data. Once distribution was shown in each histogram the imputation methods could be determined. </w:t>
      </w:r>
    </w:p>
    <w:p w14:paraId="07EE2CBC" w14:textId="5736D7E0" w:rsidR="00AC5FF8" w:rsidRPr="0011155E" w:rsidRDefault="00AC5FF8" w:rsidP="00D005F7">
      <w:pPr>
        <w:spacing w:line="360" w:lineRule="auto"/>
        <w:ind w:left="720"/>
        <w:rPr>
          <w:rFonts w:asciiTheme="minorHAnsi" w:hAnsiTheme="minorHAnsi" w:cstheme="minorHAnsi"/>
        </w:rPr>
      </w:pPr>
    </w:p>
    <w:p w14:paraId="4094C705" w14:textId="5EE70C34" w:rsidR="00AC5FF8" w:rsidRPr="0011155E" w:rsidRDefault="00AC5FF8" w:rsidP="00D005F7">
      <w:pPr>
        <w:spacing w:line="360" w:lineRule="auto"/>
        <w:ind w:firstLine="720"/>
        <w:rPr>
          <w:rFonts w:asciiTheme="minorHAnsi" w:hAnsiTheme="minorHAnsi" w:cstheme="minorHAnsi"/>
        </w:rPr>
      </w:pPr>
      <w:r w:rsidRPr="0011155E">
        <w:rPr>
          <w:rFonts w:asciiTheme="minorHAnsi" w:hAnsiTheme="minorHAnsi" w:cstheme="minorHAnsi"/>
        </w:rPr>
        <w:t xml:space="preserve">The columns techie, phone, and techsupport also had missing data. These columns have qualitative data consisting of YES/NO values.  Ordinal encoding was used to re-express values as numeric values. The function mapping_dict = {'No': 0, 'Yes': 1}, df['Churn'] = df['Churn'].replace(mapping_dict) was used to reassign values to 0 and 1. The function plt.hist(df[') was then used to visualize the missing data like previous numeric categories. </w:t>
      </w:r>
    </w:p>
    <w:p w14:paraId="0EBA51F6" w14:textId="1CE6F36E" w:rsidR="00AC5FF8" w:rsidRPr="0011155E" w:rsidRDefault="00AC5FF8" w:rsidP="00D005F7">
      <w:pPr>
        <w:spacing w:line="360" w:lineRule="auto"/>
        <w:rPr>
          <w:rFonts w:asciiTheme="minorHAnsi" w:hAnsiTheme="minorHAnsi" w:cstheme="minorHAnsi"/>
        </w:rPr>
      </w:pPr>
    </w:p>
    <w:p w14:paraId="50EA9691" w14:textId="68DAECA9" w:rsidR="00AC5FF8" w:rsidRPr="0011155E" w:rsidRDefault="00AC5FF8" w:rsidP="00D005F7">
      <w:pPr>
        <w:spacing w:line="360" w:lineRule="auto"/>
        <w:ind w:firstLine="720"/>
        <w:rPr>
          <w:rFonts w:asciiTheme="minorHAnsi" w:hAnsiTheme="minorHAnsi" w:cstheme="minorHAnsi"/>
        </w:rPr>
      </w:pPr>
      <w:r w:rsidRPr="0011155E">
        <w:rPr>
          <w:rFonts w:asciiTheme="minorHAnsi" w:hAnsiTheme="minorHAnsi" w:cstheme="minorHAnsi"/>
        </w:rPr>
        <w:t>Univariate imputation was then used to treat missing values for all quantitative data. The mean and median were calculated to replace missing values</w:t>
      </w:r>
      <w:r w:rsidR="003751A6" w:rsidRPr="0011155E">
        <w:rPr>
          <w:rFonts w:asciiTheme="minorHAnsi" w:hAnsiTheme="minorHAnsi" w:cstheme="minorHAnsi"/>
        </w:rPr>
        <w:t xml:space="preserve">. </w:t>
      </w:r>
      <w:r w:rsidRPr="0011155E">
        <w:rPr>
          <w:rFonts w:asciiTheme="minorHAnsi" w:hAnsiTheme="minorHAnsi" w:cstheme="minorHAnsi"/>
        </w:rPr>
        <w:t xml:space="preserve">The function df.isnull().sum() was then used again to verify the above </w:t>
      </w:r>
      <w:r w:rsidR="004B7F7A" w:rsidRPr="0011155E">
        <w:rPr>
          <w:rFonts w:asciiTheme="minorHAnsi" w:hAnsiTheme="minorHAnsi" w:cstheme="minorHAnsi"/>
        </w:rPr>
        <w:t xml:space="preserve">columns with missing values had been treated. </w:t>
      </w:r>
      <w:r w:rsidRPr="0011155E">
        <w:rPr>
          <w:rFonts w:asciiTheme="minorHAnsi" w:hAnsiTheme="minorHAnsi" w:cstheme="minorHAnsi"/>
        </w:rPr>
        <w:t>Once duplicate and missing values were detected and treated outliers were then determined</w:t>
      </w:r>
      <w:r w:rsidR="00E51C7C" w:rsidRPr="0011155E">
        <w:rPr>
          <w:rFonts w:asciiTheme="minorHAnsi" w:hAnsiTheme="minorHAnsi" w:cstheme="minorHAnsi"/>
        </w:rPr>
        <w:t xml:space="preserve"> for all quantitative variables</w:t>
      </w:r>
      <w:r w:rsidRPr="0011155E">
        <w:rPr>
          <w:rFonts w:asciiTheme="minorHAnsi" w:hAnsiTheme="minorHAnsi" w:cstheme="minorHAnsi"/>
        </w:rPr>
        <w:t xml:space="preserve">. All the quantitative variables </w:t>
      </w:r>
      <w:r w:rsidR="003751A6" w:rsidRPr="0011155E">
        <w:rPr>
          <w:rFonts w:asciiTheme="minorHAnsi" w:hAnsiTheme="minorHAnsi" w:cstheme="minorHAnsi"/>
        </w:rPr>
        <w:t>from</w:t>
      </w:r>
      <w:r w:rsidRPr="0011155E">
        <w:rPr>
          <w:rFonts w:asciiTheme="minorHAnsi" w:hAnsiTheme="minorHAnsi" w:cstheme="minorHAnsi"/>
        </w:rPr>
        <w:t xml:space="preserve"> the churn data were plotted on boxplots to visualize outliers. </w:t>
      </w:r>
      <w:r w:rsidR="003751A6" w:rsidRPr="0011155E">
        <w:rPr>
          <w:rFonts w:asciiTheme="minorHAnsi" w:hAnsiTheme="minorHAnsi" w:cstheme="minorHAnsi"/>
        </w:rPr>
        <w:t xml:space="preserve">For those variables that did not show obvious outliers z-scores were computed. </w:t>
      </w:r>
      <w:r w:rsidRPr="0011155E">
        <w:rPr>
          <w:rFonts w:asciiTheme="minorHAnsi" w:hAnsiTheme="minorHAnsi" w:cstheme="minorHAnsi"/>
        </w:rPr>
        <w:t xml:space="preserve">This was completed after importing the seaborn library with </w:t>
      </w:r>
      <w:r w:rsidR="003751A6" w:rsidRPr="0011155E">
        <w:rPr>
          <w:rFonts w:asciiTheme="minorHAnsi" w:hAnsiTheme="minorHAnsi" w:cstheme="minorHAnsi"/>
        </w:rPr>
        <w:t xml:space="preserve">the </w:t>
      </w:r>
      <w:r w:rsidRPr="0011155E">
        <w:rPr>
          <w:rFonts w:asciiTheme="minorHAnsi" w:hAnsiTheme="minorHAnsi" w:cstheme="minorHAnsi"/>
        </w:rPr>
        <w:t>function boxplot=seaborn.boxplot(</w:t>
      </w:r>
      <w:r w:rsidR="00E51C7C" w:rsidRPr="0011155E">
        <w:rPr>
          <w:rFonts w:asciiTheme="minorHAnsi" w:hAnsiTheme="minorHAnsi" w:cstheme="minorHAnsi"/>
        </w:rPr>
        <w:t xml:space="preserve">). </w:t>
      </w:r>
      <w:r w:rsidRPr="0011155E">
        <w:rPr>
          <w:rFonts w:asciiTheme="minorHAnsi" w:hAnsiTheme="minorHAnsi" w:cstheme="minorHAnsi"/>
        </w:rPr>
        <w:t>The exact number of outliers was determined using the z-values</w:t>
      </w:r>
      <w:r w:rsidR="004B7F7A" w:rsidRPr="0011155E">
        <w:rPr>
          <w:rFonts w:asciiTheme="minorHAnsi" w:hAnsiTheme="minorHAnsi" w:cstheme="minorHAnsi"/>
        </w:rPr>
        <w:t xml:space="preserve"> since </w:t>
      </w:r>
      <w:r w:rsidR="00FD4DB7" w:rsidRPr="0011155E">
        <w:rPr>
          <w:rFonts w:asciiTheme="minorHAnsi" w:hAnsiTheme="minorHAnsi" w:cstheme="minorHAnsi"/>
        </w:rPr>
        <w:t xml:space="preserve">the </w:t>
      </w:r>
      <w:r w:rsidR="004B7F7A" w:rsidRPr="0011155E">
        <w:rPr>
          <w:rFonts w:asciiTheme="minorHAnsi" w:hAnsiTheme="minorHAnsi" w:cstheme="minorHAnsi"/>
        </w:rPr>
        <w:t xml:space="preserve">boxplot could not provide an exact number. </w:t>
      </w:r>
      <w:r w:rsidR="003751A6" w:rsidRPr="0011155E">
        <w:rPr>
          <w:rFonts w:asciiTheme="minorHAnsi" w:hAnsiTheme="minorHAnsi" w:cstheme="minorHAnsi"/>
        </w:rPr>
        <w:t xml:space="preserve">Outliers were then treated using the retention method). </w:t>
      </w:r>
    </w:p>
    <w:p w14:paraId="59797082" w14:textId="22DDFF39" w:rsidR="003751A6" w:rsidRPr="0011155E" w:rsidRDefault="003751A6" w:rsidP="00D005F7">
      <w:pPr>
        <w:spacing w:line="360" w:lineRule="auto"/>
        <w:ind w:firstLine="720"/>
        <w:rPr>
          <w:rFonts w:asciiTheme="minorHAnsi" w:hAnsiTheme="minorHAnsi" w:cstheme="minorHAnsi"/>
        </w:rPr>
      </w:pPr>
    </w:p>
    <w:p w14:paraId="3994F8F0" w14:textId="0B3186CF" w:rsidR="003751A6" w:rsidRPr="0011155E" w:rsidRDefault="003751A6" w:rsidP="00D005F7">
      <w:pPr>
        <w:spacing w:line="360" w:lineRule="auto"/>
        <w:ind w:firstLine="720"/>
        <w:rPr>
          <w:rFonts w:asciiTheme="minorHAnsi" w:hAnsiTheme="minorHAnsi" w:cstheme="minorHAnsi"/>
        </w:rPr>
      </w:pPr>
      <w:r w:rsidRPr="0011155E">
        <w:rPr>
          <w:rFonts w:asciiTheme="minorHAnsi" w:hAnsiTheme="minorHAnsi" w:cstheme="minorHAnsi"/>
        </w:rPr>
        <w:t>Lastly, PCA was performed with the numerical variables from the data set</w:t>
      </w:r>
      <w:r w:rsidR="00BD3011" w:rsidRPr="0011155E">
        <w:rPr>
          <w:rFonts w:asciiTheme="minorHAnsi" w:hAnsiTheme="minorHAnsi" w:cstheme="minorHAnsi"/>
        </w:rPr>
        <w:t xml:space="preserve"> for increased data compression and visualization. </w:t>
      </w:r>
    </w:p>
    <w:p w14:paraId="3BFD9EF8" w14:textId="0BC86E95" w:rsidR="00AC5FF8" w:rsidRPr="0011155E" w:rsidRDefault="00AC5FF8" w:rsidP="00D005F7">
      <w:pPr>
        <w:spacing w:line="360" w:lineRule="auto"/>
        <w:ind w:left="720"/>
        <w:rPr>
          <w:rFonts w:asciiTheme="minorHAnsi" w:hAnsiTheme="minorHAnsi" w:cstheme="minorHAnsi"/>
        </w:rPr>
      </w:pPr>
    </w:p>
    <w:p w14:paraId="050B8438" w14:textId="5C616495" w:rsidR="00874E91" w:rsidRPr="0011155E" w:rsidRDefault="00874E91" w:rsidP="00874E91">
      <w:pPr>
        <w:rPr>
          <w:rFonts w:asciiTheme="minorHAnsi" w:hAnsiTheme="minorHAnsi" w:cstheme="minorHAnsi"/>
        </w:rPr>
      </w:pPr>
    </w:p>
    <w:p w14:paraId="1F5C8F9B" w14:textId="77777777" w:rsidR="00874E91" w:rsidRPr="0011155E" w:rsidRDefault="00874E91" w:rsidP="00874E91">
      <w:pPr>
        <w:rPr>
          <w:rFonts w:asciiTheme="minorHAnsi" w:hAnsiTheme="minorHAnsi" w:cstheme="minorHAnsi"/>
        </w:rPr>
      </w:pPr>
    </w:p>
    <w:p w14:paraId="6CE9C1BC" w14:textId="53297F2F" w:rsidR="00105B7B" w:rsidRPr="0011155E" w:rsidRDefault="00105B7B" w:rsidP="00874E91">
      <w:pPr>
        <w:pStyle w:val="Heading3"/>
        <w:rPr>
          <w:rFonts w:asciiTheme="minorHAnsi" w:hAnsiTheme="minorHAnsi" w:cstheme="minorHAnsi"/>
        </w:rPr>
      </w:pPr>
      <w:bookmarkStart w:id="5" w:name="_Toc126087332"/>
      <w:r w:rsidRPr="0011155E">
        <w:rPr>
          <w:rFonts w:asciiTheme="minorHAnsi" w:hAnsiTheme="minorHAnsi" w:cstheme="minorHAnsi"/>
        </w:rPr>
        <w:t xml:space="preserve">Section </w:t>
      </w:r>
      <w:r w:rsidR="00FD3488" w:rsidRPr="0011155E">
        <w:rPr>
          <w:rFonts w:asciiTheme="minorHAnsi" w:hAnsiTheme="minorHAnsi" w:cstheme="minorHAnsi"/>
        </w:rPr>
        <w:t>C2</w:t>
      </w:r>
      <w:r w:rsidRPr="0011155E">
        <w:rPr>
          <w:rFonts w:asciiTheme="minorHAnsi" w:hAnsiTheme="minorHAnsi" w:cstheme="minorHAnsi"/>
        </w:rPr>
        <w:t xml:space="preserve">: </w:t>
      </w:r>
      <w:r w:rsidR="00FD3488" w:rsidRPr="0011155E">
        <w:rPr>
          <w:rFonts w:asciiTheme="minorHAnsi" w:hAnsiTheme="minorHAnsi" w:cstheme="minorHAnsi"/>
        </w:rPr>
        <w:t>Justification of Approach</w:t>
      </w:r>
      <w:bookmarkEnd w:id="5"/>
      <w:r w:rsidR="00FD3488" w:rsidRPr="0011155E">
        <w:rPr>
          <w:rFonts w:asciiTheme="minorHAnsi" w:hAnsiTheme="minorHAnsi" w:cstheme="minorHAnsi"/>
        </w:rPr>
        <w:t xml:space="preserve"> </w:t>
      </w:r>
    </w:p>
    <w:p w14:paraId="7B48ADF3" w14:textId="77777777" w:rsidR="00E51C7C" w:rsidRPr="0011155E" w:rsidRDefault="00E51C7C" w:rsidP="00E51C7C">
      <w:pPr>
        <w:rPr>
          <w:rFonts w:asciiTheme="minorHAnsi" w:hAnsiTheme="minorHAnsi" w:cstheme="minorHAnsi"/>
        </w:rPr>
      </w:pPr>
    </w:p>
    <w:p w14:paraId="0FA1AFAD" w14:textId="77777777" w:rsidR="00E51C7C" w:rsidRPr="0011155E" w:rsidRDefault="00874E91" w:rsidP="00D005F7">
      <w:pPr>
        <w:shd w:val="clear" w:color="auto" w:fill="FFFFFF"/>
        <w:spacing w:line="360" w:lineRule="auto"/>
        <w:rPr>
          <w:rFonts w:asciiTheme="minorHAnsi" w:hAnsiTheme="minorHAnsi" w:cstheme="minorHAnsi"/>
        </w:rPr>
      </w:pPr>
      <w:r w:rsidRPr="0011155E">
        <w:rPr>
          <w:rFonts w:asciiTheme="minorHAnsi" w:hAnsiTheme="minorHAnsi" w:cstheme="minorHAnsi"/>
        </w:rPr>
        <w:tab/>
        <w:t xml:space="preserve">The methods discussed above were used </w:t>
      </w:r>
      <w:r w:rsidR="00E51C7C" w:rsidRPr="0011155E">
        <w:rPr>
          <w:rFonts w:asciiTheme="minorHAnsi" w:hAnsiTheme="minorHAnsi" w:cstheme="minorHAnsi"/>
        </w:rPr>
        <w:t xml:space="preserve">to clean the raw data set of the churn data. Cleaning data is important in drawing accurate conclusions when analyzing data. It allows for different sorting options, filtering, and modification to the data set. Using the methods above </w:t>
      </w:r>
      <w:r w:rsidR="00E51C7C" w:rsidRPr="0011155E">
        <w:rPr>
          <w:rFonts w:asciiTheme="minorHAnsi" w:hAnsiTheme="minorHAnsi" w:cstheme="minorHAnsi"/>
        </w:rPr>
        <w:lastRenderedPageBreak/>
        <w:t xml:space="preserve">helps detect duplicates while maintaining the integrity of the data. It is necessary to detect and treat duplicate data because duplicate entries can lead to miscalculations or misrepresentations of the data.  When detecting missing values (represented in the form of nan, null, or none) the df.isnull().sum() function counts the missing values. This gives a count of the missing values for each variable. The missingno function allows for visualizations of the missing data in each variable. The library matplotlib.pyplot allows for visualization (i.e. box plots, z-scores, scatterplots, and histograms) of the functions imputed.  Methods such as calculating the mean and mode can fix missing data and provide a better representation of the data. This allows one to know the exact location of the missing data for treatment. </w:t>
      </w:r>
    </w:p>
    <w:p w14:paraId="6B6B0D47" w14:textId="77777777" w:rsidR="00E51C7C" w:rsidRPr="0011155E" w:rsidRDefault="00E51C7C" w:rsidP="00D005F7">
      <w:pPr>
        <w:shd w:val="clear" w:color="auto" w:fill="FFFFFF"/>
        <w:spacing w:line="360" w:lineRule="auto"/>
        <w:rPr>
          <w:rFonts w:asciiTheme="minorHAnsi" w:hAnsiTheme="minorHAnsi" w:cstheme="minorHAnsi"/>
        </w:rPr>
      </w:pPr>
    </w:p>
    <w:p w14:paraId="019A40AE" w14:textId="48DD4348" w:rsidR="00E51C7C" w:rsidRPr="0011155E" w:rsidRDefault="00E51C7C" w:rsidP="00D005F7">
      <w:pPr>
        <w:shd w:val="clear" w:color="auto" w:fill="FFFFFF"/>
        <w:spacing w:line="360" w:lineRule="auto"/>
        <w:ind w:firstLine="720"/>
        <w:rPr>
          <w:rFonts w:asciiTheme="minorHAnsi" w:hAnsiTheme="minorHAnsi" w:cstheme="minorHAnsi"/>
        </w:rPr>
      </w:pPr>
      <w:r w:rsidRPr="0011155E">
        <w:rPr>
          <w:rFonts w:asciiTheme="minorHAnsi" w:hAnsiTheme="minorHAnsi" w:cstheme="minorHAnsi"/>
        </w:rPr>
        <w:t xml:space="preserve"> Outliers need to be detected and treated because outliers can provide incorrect/inconsistent collusions from the data. Outliers come from data entry errors, measurement errors, experimental errors, sampling errors, or novelties in the data </w:t>
      </w:r>
      <w:r w:rsidRPr="0011155E">
        <w:rPr>
          <w:rFonts w:asciiTheme="minorHAnsi" w:hAnsiTheme="minorHAnsi" w:cstheme="minorHAnsi"/>
          <w:color w:val="000000"/>
          <w:spacing w:val="-2"/>
          <w:shd w:val="clear" w:color="auto" w:fill="FFFFFF"/>
        </w:rPr>
        <w:t>(Lacrose &amp; Lacrose, 2019). Box plots, z-scores, and histograms were used to detach outliers. The scipy.stats function was used to calculate z-cores. Different methods of visualization were used based on the number of outliers. When outliers were not readily visible from box plots z-scores were values to determine value and volume. There were two types of data from this data set, quantitative and qualitative data. Qualitative or categorical data (i.e. yes/no) requires re-expression or encoding of numbers to perform statical modeling. (Lacrose &amp; Lacrose, 2019).  Ordinal encoding was thus used to transform categorical data into nominal data. Education was a qualitative data variable that need to be transformed into a quantitative data set. A numerical</w:t>
      </w:r>
      <w:r w:rsidRPr="0011155E">
        <w:rPr>
          <w:rFonts w:asciiTheme="minorHAnsi" w:hAnsiTheme="minorHAnsi" w:cstheme="minorHAnsi"/>
          <w:color w:val="000000"/>
          <w:spacing w:val="-2"/>
        </w:rPr>
        <w:t xml:space="preserve"> value was assigned by creating a data</w:t>
      </w:r>
      <w:r w:rsidRPr="0011155E">
        <w:rPr>
          <w:rFonts w:asciiTheme="minorHAnsi" w:hAnsiTheme="minorHAnsi" w:cstheme="minorHAnsi"/>
        </w:rPr>
        <w:t xml:space="preserve"> </w:t>
      </w:r>
      <w:r w:rsidRPr="0011155E">
        <w:rPr>
          <w:rFonts w:asciiTheme="minorHAnsi" w:hAnsiTheme="minorHAnsi" w:cstheme="minorHAnsi"/>
          <w:color w:val="000000"/>
          <w:spacing w:val="-2"/>
        </w:rPr>
        <w:t>dictionary and mapping the categorical responses to a numeric value, making it easier to</w:t>
      </w:r>
      <w:r w:rsidRPr="0011155E">
        <w:rPr>
          <w:rFonts w:asciiTheme="minorHAnsi" w:hAnsiTheme="minorHAnsi" w:cstheme="minorHAnsi"/>
        </w:rPr>
        <w:t xml:space="preserve"> </w:t>
      </w:r>
      <w:r w:rsidRPr="0011155E">
        <w:rPr>
          <w:rFonts w:asciiTheme="minorHAnsi" w:hAnsiTheme="minorHAnsi" w:cstheme="minorHAnsi"/>
          <w:color w:val="000000"/>
          <w:spacing w:val="-2"/>
        </w:rPr>
        <w:t xml:space="preserve">operate on. For columns such as </w:t>
      </w:r>
      <w:r w:rsidRPr="0011155E">
        <w:rPr>
          <w:rFonts w:asciiTheme="minorHAnsi" w:hAnsiTheme="minorHAnsi" w:cstheme="minorHAnsi"/>
          <w:color w:val="000000"/>
        </w:rPr>
        <w:t>churn, techie,</w:t>
      </w:r>
      <w:r w:rsidRPr="0011155E">
        <w:rPr>
          <w:rFonts w:asciiTheme="minorHAnsi" w:hAnsiTheme="minorHAnsi" w:cstheme="minorHAnsi"/>
          <w:color w:val="000000"/>
          <w:spacing w:val="-2"/>
        </w:rPr>
        <w:t xml:space="preserve"> </w:t>
      </w:r>
      <w:r w:rsidRPr="0011155E">
        <w:rPr>
          <w:rFonts w:asciiTheme="minorHAnsi" w:hAnsiTheme="minorHAnsi" w:cstheme="minorHAnsi"/>
          <w:color w:val="000000"/>
          <w:spacing w:val="2"/>
        </w:rPr>
        <w:t>and</w:t>
      </w:r>
      <w:r w:rsidRPr="0011155E">
        <w:rPr>
          <w:rFonts w:asciiTheme="minorHAnsi" w:hAnsiTheme="minorHAnsi" w:cstheme="minorHAnsi"/>
          <w:color w:val="000000"/>
          <w:spacing w:val="-2"/>
        </w:rPr>
        <w:t xml:space="preserve"> tablet which are yes/no answers, we can</w:t>
      </w:r>
      <w:r w:rsidRPr="0011155E">
        <w:rPr>
          <w:rFonts w:asciiTheme="minorHAnsi" w:hAnsiTheme="minorHAnsi" w:cstheme="minorHAnsi"/>
        </w:rPr>
        <w:t xml:space="preserve"> </w:t>
      </w:r>
      <w:r w:rsidRPr="0011155E">
        <w:rPr>
          <w:rFonts w:asciiTheme="minorHAnsi" w:hAnsiTheme="minorHAnsi" w:cstheme="minorHAnsi"/>
          <w:color w:val="000000"/>
          <w:spacing w:val="-2"/>
        </w:rPr>
        <w:t>assign binary values through re-expression to make them easier to work with when creating</w:t>
      </w:r>
    </w:p>
    <w:p w14:paraId="5C9077B6" w14:textId="06B4F158" w:rsidR="0043336D" w:rsidRPr="0011155E" w:rsidRDefault="00E51C7C" w:rsidP="00D005F7">
      <w:pPr>
        <w:shd w:val="clear" w:color="auto" w:fill="FFFFFF"/>
        <w:spacing w:line="360" w:lineRule="auto"/>
        <w:rPr>
          <w:rFonts w:asciiTheme="minorHAnsi" w:hAnsiTheme="minorHAnsi" w:cstheme="minorHAnsi"/>
          <w:color w:val="000000"/>
        </w:rPr>
      </w:pPr>
      <w:r w:rsidRPr="0011155E">
        <w:rPr>
          <w:rFonts w:asciiTheme="minorHAnsi" w:hAnsiTheme="minorHAnsi" w:cstheme="minorHAnsi"/>
          <w:color w:val="000000"/>
        </w:rPr>
        <w:t xml:space="preserve">visual tools. </w:t>
      </w:r>
    </w:p>
    <w:p w14:paraId="669B729E" w14:textId="77777777" w:rsidR="00D005F7" w:rsidRPr="0011155E" w:rsidRDefault="00D005F7" w:rsidP="00D005F7">
      <w:pPr>
        <w:shd w:val="clear" w:color="auto" w:fill="FFFFFF"/>
        <w:spacing w:line="360" w:lineRule="auto"/>
        <w:rPr>
          <w:rFonts w:asciiTheme="minorHAnsi" w:hAnsiTheme="minorHAnsi" w:cstheme="minorHAnsi"/>
          <w:color w:val="000000"/>
        </w:rPr>
      </w:pPr>
    </w:p>
    <w:p w14:paraId="285738CA" w14:textId="19618CBD" w:rsidR="00105B7B" w:rsidRPr="0011155E" w:rsidRDefault="00105B7B" w:rsidP="00874E91">
      <w:pPr>
        <w:pStyle w:val="Heading3"/>
        <w:rPr>
          <w:rFonts w:asciiTheme="minorHAnsi" w:hAnsiTheme="minorHAnsi" w:cstheme="minorHAnsi"/>
        </w:rPr>
      </w:pPr>
      <w:bookmarkStart w:id="6" w:name="_Toc126087333"/>
      <w:r w:rsidRPr="0011155E">
        <w:rPr>
          <w:rFonts w:asciiTheme="minorHAnsi" w:hAnsiTheme="minorHAnsi" w:cstheme="minorHAnsi"/>
        </w:rPr>
        <w:t xml:space="preserve">Section </w:t>
      </w:r>
      <w:r w:rsidR="00FD3488" w:rsidRPr="0011155E">
        <w:rPr>
          <w:rFonts w:asciiTheme="minorHAnsi" w:hAnsiTheme="minorHAnsi" w:cstheme="minorHAnsi"/>
        </w:rPr>
        <w:t>C3</w:t>
      </w:r>
      <w:r w:rsidRPr="0011155E">
        <w:rPr>
          <w:rFonts w:asciiTheme="minorHAnsi" w:hAnsiTheme="minorHAnsi" w:cstheme="minorHAnsi"/>
        </w:rPr>
        <w:t xml:space="preserve">: </w:t>
      </w:r>
      <w:r w:rsidR="00FD3488" w:rsidRPr="0011155E">
        <w:rPr>
          <w:rFonts w:asciiTheme="minorHAnsi" w:hAnsiTheme="minorHAnsi" w:cstheme="minorHAnsi"/>
        </w:rPr>
        <w:t>Justification of Tools</w:t>
      </w:r>
      <w:bookmarkEnd w:id="6"/>
      <w:r w:rsidR="00FD3488" w:rsidRPr="0011155E">
        <w:rPr>
          <w:rFonts w:asciiTheme="minorHAnsi" w:hAnsiTheme="minorHAnsi" w:cstheme="minorHAnsi"/>
        </w:rPr>
        <w:t xml:space="preserve"> </w:t>
      </w:r>
    </w:p>
    <w:p w14:paraId="4E60F82A" w14:textId="791D445D" w:rsidR="00874E91" w:rsidRPr="0011155E" w:rsidRDefault="00874E91" w:rsidP="00874E91">
      <w:pPr>
        <w:rPr>
          <w:rFonts w:asciiTheme="minorHAnsi" w:hAnsiTheme="minorHAnsi" w:cstheme="minorHAnsi"/>
        </w:rPr>
      </w:pPr>
    </w:p>
    <w:p w14:paraId="77D0FF1D" w14:textId="27D7FBAA" w:rsidR="00756B0E" w:rsidRPr="0011155E" w:rsidRDefault="00756B0E" w:rsidP="00874E91">
      <w:pPr>
        <w:rPr>
          <w:rFonts w:asciiTheme="minorHAnsi" w:hAnsiTheme="minorHAnsi" w:cstheme="minorHAnsi"/>
        </w:rPr>
      </w:pPr>
    </w:p>
    <w:p w14:paraId="39803ACF" w14:textId="1113ABBF" w:rsidR="00756B0E" w:rsidRPr="0011155E" w:rsidRDefault="00E93A90" w:rsidP="00E93A90">
      <w:pPr>
        <w:spacing w:line="360" w:lineRule="auto"/>
        <w:ind w:firstLine="720"/>
        <w:rPr>
          <w:rFonts w:asciiTheme="minorHAnsi" w:hAnsiTheme="minorHAnsi" w:cstheme="minorHAnsi"/>
        </w:rPr>
      </w:pPr>
      <w:r w:rsidRPr="0011155E">
        <w:rPr>
          <w:rFonts w:asciiTheme="minorHAnsi" w:hAnsiTheme="minorHAnsi" w:cstheme="minorHAnsi"/>
        </w:rPr>
        <w:t xml:space="preserve">Data cleaning for the churn data set was completed utilizing Python. Python is an open-sourced programing language used for analysis and development. Python has a consistent syntax that makes coding and debugging user-friendly  for beginners. Python is flexible and has the </w:t>
      </w:r>
      <w:r w:rsidRPr="0011155E">
        <w:rPr>
          <w:rFonts w:asciiTheme="minorHAnsi" w:hAnsiTheme="minorHAnsi" w:cstheme="minorHAnsi"/>
        </w:rPr>
        <w:lastRenderedPageBreak/>
        <w:t xml:space="preserve">ability to import packages and to tailor data. The following packages were imported and used for their advantages. </w:t>
      </w:r>
    </w:p>
    <w:p w14:paraId="09AD59B4" w14:textId="5A56FF78" w:rsidR="00E93A90" w:rsidRPr="0011155E" w:rsidRDefault="00E93A90" w:rsidP="00874E91">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E93A90" w:rsidRPr="0011155E" w14:paraId="26921BEA" w14:textId="77777777" w:rsidTr="00E93A90">
        <w:tc>
          <w:tcPr>
            <w:tcW w:w="4675" w:type="dxa"/>
          </w:tcPr>
          <w:p w14:paraId="23A4B2DC" w14:textId="38E30A16" w:rsidR="00E93A90" w:rsidRPr="0011155E" w:rsidRDefault="00E93A90" w:rsidP="00E93A90">
            <w:pPr>
              <w:jc w:val="center"/>
              <w:rPr>
                <w:rFonts w:asciiTheme="minorHAnsi" w:hAnsiTheme="minorHAnsi" w:cstheme="minorHAnsi"/>
                <w:b/>
                <w:bCs/>
              </w:rPr>
            </w:pPr>
            <w:r w:rsidRPr="0011155E">
              <w:rPr>
                <w:rFonts w:asciiTheme="minorHAnsi" w:hAnsiTheme="minorHAnsi" w:cstheme="minorHAnsi"/>
                <w:b/>
                <w:bCs/>
              </w:rPr>
              <w:t>Packages/Libraries</w:t>
            </w:r>
          </w:p>
        </w:tc>
        <w:tc>
          <w:tcPr>
            <w:tcW w:w="4675" w:type="dxa"/>
          </w:tcPr>
          <w:p w14:paraId="006E67D6" w14:textId="7906B326" w:rsidR="00E93A90" w:rsidRPr="0011155E" w:rsidRDefault="00E93A90" w:rsidP="00E93A90">
            <w:pPr>
              <w:jc w:val="center"/>
              <w:rPr>
                <w:rFonts w:asciiTheme="minorHAnsi" w:hAnsiTheme="minorHAnsi" w:cstheme="minorHAnsi"/>
                <w:b/>
                <w:bCs/>
              </w:rPr>
            </w:pPr>
            <w:r w:rsidRPr="0011155E">
              <w:rPr>
                <w:rFonts w:asciiTheme="minorHAnsi" w:hAnsiTheme="minorHAnsi" w:cstheme="minorHAnsi"/>
                <w:b/>
                <w:bCs/>
              </w:rPr>
              <w:t>Purpose</w:t>
            </w:r>
          </w:p>
        </w:tc>
      </w:tr>
      <w:tr w:rsidR="00E93A90" w:rsidRPr="0011155E" w14:paraId="2ECC41DB" w14:textId="77777777" w:rsidTr="00E93A90">
        <w:tc>
          <w:tcPr>
            <w:tcW w:w="4675" w:type="dxa"/>
          </w:tcPr>
          <w:p w14:paraId="4E45A910" w14:textId="23F859E6"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pandas</w:t>
            </w:r>
          </w:p>
        </w:tc>
        <w:tc>
          <w:tcPr>
            <w:tcW w:w="4675" w:type="dxa"/>
          </w:tcPr>
          <w:p w14:paraId="6173B3F9" w14:textId="00796995"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Main package for data uploading and manipulation </w:t>
            </w:r>
          </w:p>
        </w:tc>
      </w:tr>
      <w:tr w:rsidR="00E93A90" w:rsidRPr="0011155E" w14:paraId="5132CF0C" w14:textId="77777777" w:rsidTr="00E93A90">
        <w:tc>
          <w:tcPr>
            <w:tcW w:w="4675" w:type="dxa"/>
          </w:tcPr>
          <w:p w14:paraId="6D0745B3" w14:textId="7C258EFA"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numpy</w:t>
            </w:r>
          </w:p>
        </w:tc>
        <w:tc>
          <w:tcPr>
            <w:tcW w:w="4675" w:type="dxa"/>
          </w:tcPr>
          <w:p w14:paraId="4B09C762" w14:textId="4E957341"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Main package for working with arrays</w:t>
            </w:r>
          </w:p>
        </w:tc>
      </w:tr>
      <w:tr w:rsidR="00E93A90" w:rsidRPr="0011155E" w14:paraId="19D01B36" w14:textId="77777777" w:rsidTr="00E93A90">
        <w:tc>
          <w:tcPr>
            <w:tcW w:w="4675" w:type="dxa"/>
          </w:tcPr>
          <w:p w14:paraId="253DCE09" w14:textId="169B7E56"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Matplotlib.pyplot</w:t>
            </w:r>
          </w:p>
        </w:tc>
        <w:tc>
          <w:tcPr>
            <w:tcW w:w="4675" w:type="dxa"/>
          </w:tcPr>
          <w:p w14:paraId="4F15FE78" w14:textId="67C9C90D"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Visualization </w:t>
            </w:r>
          </w:p>
        </w:tc>
      </w:tr>
      <w:tr w:rsidR="00E93A90" w:rsidRPr="0011155E" w14:paraId="33448C29" w14:textId="77777777" w:rsidTr="00E93A90">
        <w:tc>
          <w:tcPr>
            <w:tcW w:w="4675" w:type="dxa"/>
          </w:tcPr>
          <w:p w14:paraId="5FB0A362" w14:textId="00AE0766"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Missingno</w:t>
            </w:r>
          </w:p>
        </w:tc>
        <w:tc>
          <w:tcPr>
            <w:tcW w:w="4675" w:type="dxa"/>
          </w:tcPr>
          <w:p w14:paraId="1678CC5B" w14:textId="53BE9B02"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Missing values visualization </w:t>
            </w:r>
          </w:p>
        </w:tc>
      </w:tr>
      <w:tr w:rsidR="00E93A90" w:rsidRPr="0011155E" w14:paraId="0ADCA5A0" w14:textId="77777777" w:rsidTr="00E93A90">
        <w:tc>
          <w:tcPr>
            <w:tcW w:w="4675" w:type="dxa"/>
          </w:tcPr>
          <w:p w14:paraId="67C1D736" w14:textId="16A1315C"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Seaborn</w:t>
            </w:r>
          </w:p>
        </w:tc>
        <w:tc>
          <w:tcPr>
            <w:tcW w:w="4675" w:type="dxa"/>
          </w:tcPr>
          <w:p w14:paraId="126A160D" w14:textId="3CF0433F"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Advanced visualiziation</w:t>
            </w:r>
          </w:p>
        </w:tc>
      </w:tr>
      <w:tr w:rsidR="00E93A90" w:rsidRPr="0011155E" w14:paraId="65773C72" w14:textId="77777777" w:rsidTr="00E93A90">
        <w:tc>
          <w:tcPr>
            <w:tcW w:w="4675" w:type="dxa"/>
          </w:tcPr>
          <w:p w14:paraId="4DCAA7BE" w14:textId="350CEB51"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scipy.stats</w:t>
            </w:r>
          </w:p>
        </w:tc>
        <w:tc>
          <w:tcPr>
            <w:tcW w:w="4675" w:type="dxa"/>
          </w:tcPr>
          <w:p w14:paraId="7291FBD6" w14:textId="31F21C3B"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Normalization and statistics </w:t>
            </w:r>
          </w:p>
        </w:tc>
      </w:tr>
      <w:tr w:rsidR="00E93A90" w:rsidRPr="0011155E" w14:paraId="04182E0E" w14:textId="77777777" w:rsidTr="00E93A90">
        <w:tc>
          <w:tcPr>
            <w:tcW w:w="4675" w:type="dxa"/>
          </w:tcPr>
          <w:p w14:paraId="2A56DD6C" w14:textId="3C804FCF"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s</w:t>
            </w:r>
            <w:r w:rsidRPr="0011155E">
              <w:rPr>
                <w:rFonts w:asciiTheme="minorHAnsi" w:hAnsiTheme="minorHAnsi" w:cstheme="minorHAnsi"/>
                <w:sz w:val="20"/>
                <w:szCs w:val="20"/>
                <w:shd w:val="clear" w:color="auto" w:fill="FAF9F8"/>
              </w:rPr>
              <w:t>klearn.decompositionimport PCA</w:t>
            </w:r>
          </w:p>
        </w:tc>
        <w:tc>
          <w:tcPr>
            <w:tcW w:w="4675" w:type="dxa"/>
          </w:tcPr>
          <w:p w14:paraId="61794350" w14:textId="61494978"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PCA analysis </w:t>
            </w:r>
          </w:p>
        </w:tc>
      </w:tr>
    </w:tbl>
    <w:p w14:paraId="25AB8BCC" w14:textId="3D6F2A5E" w:rsidR="00E93A90" w:rsidRPr="0011155E" w:rsidRDefault="00E93A90" w:rsidP="00FD3488">
      <w:pPr>
        <w:rPr>
          <w:rFonts w:asciiTheme="minorHAnsi" w:hAnsiTheme="minorHAnsi" w:cstheme="minorHAnsi"/>
        </w:rPr>
      </w:pPr>
    </w:p>
    <w:p w14:paraId="6CB924A6" w14:textId="69501972" w:rsidR="00E93A90" w:rsidRPr="0011155E" w:rsidRDefault="00E93A90" w:rsidP="00FD3488">
      <w:pPr>
        <w:rPr>
          <w:rFonts w:asciiTheme="minorHAnsi" w:hAnsiTheme="minorHAnsi" w:cstheme="minorHAnsi"/>
        </w:rPr>
      </w:pPr>
    </w:p>
    <w:p w14:paraId="40ED29B8" w14:textId="77777777" w:rsidR="00E93A90" w:rsidRPr="0011155E" w:rsidRDefault="00E93A90" w:rsidP="00FD3488">
      <w:pPr>
        <w:rPr>
          <w:rFonts w:asciiTheme="minorHAnsi" w:hAnsiTheme="minorHAnsi" w:cstheme="minorHAnsi"/>
        </w:rPr>
      </w:pPr>
    </w:p>
    <w:p w14:paraId="5EADD0D6" w14:textId="3FA18160" w:rsidR="00105B7B" w:rsidRPr="0011155E" w:rsidRDefault="00105B7B" w:rsidP="00874E91">
      <w:pPr>
        <w:pStyle w:val="Heading3"/>
        <w:rPr>
          <w:rFonts w:asciiTheme="minorHAnsi" w:hAnsiTheme="minorHAnsi" w:cstheme="minorHAnsi"/>
        </w:rPr>
      </w:pPr>
      <w:bookmarkStart w:id="7" w:name="_Toc126087334"/>
      <w:r w:rsidRPr="0011155E">
        <w:rPr>
          <w:rFonts w:asciiTheme="minorHAnsi" w:hAnsiTheme="minorHAnsi" w:cstheme="minorHAnsi"/>
        </w:rPr>
        <w:t>Section C</w:t>
      </w:r>
      <w:r w:rsidR="00FD3488" w:rsidRPr="0011155E">
        <w:rPr>
          <w:rFonts w:asciiTheme="minorHAnsi" w:hAnsiTheme="minorHAnsi" w:cstheme="minorHAnsi"/>
        </w:rPr>
        <w:t>4</w:t>
      </w:r>
      <w:r w:rsidRPr="0011155E">
        <w:rPr>
          <w:rFonts w:asciiTheme="minorHAnsi" w:hAnsiTheme="minorHAnsi" w:cstheme="minorHAnsi"/>
        </w:rPr>
        <w:t xml:space="preserve">: </w:t>
      </w:r>
      <w:r w:rsidR="00FD3488" w:rsidRPr="0011155E">
        <w:rPr>
          <w:rFonts w:asciiTheme="minorHAnsi" w:hAnsiTheme="minorHAnsi" w:cstheme="minorHAnsi"/>
        </w:rPr>
        <w:t>Provide the Code</w:t>
      </w:r>
      <w:bookmarkEnd w:id="7"/>
      <w:r w:rsidR="00FD3488" w:rsidRPr="0011155E">
        <w:rPr>
          <w:rFonts w:asciiTheme="minorHAnsi" w:hAnsiTheme="minorHAnsi" w:cstheme="minorHAnsi"/>
        </w:rPr>
        <w:t xml:space="preserve"> </w:t>
      </w:r>
    </w:p>
    <w:p w14:paraId="53D4764B" w14:textId="64BF18E5" w:rsidR="00105B7B" w:rsidRPr="0011155E" w:rsidRDefault="00105B7B" w:rsidP="00FD3488">
      <w:pPr>
        <w:rPr>
          <w:rFonts w:asciiTheme="minorHAnsi" w:hAnsiTheme="minorHAnsi" w:cstheme="minorHAnsi"/>
        </w:rPr>
      </w:pPr>
    </w:p>
    <w:p w14:paraId="122AFBE9" w14:textId="35D830D4" w:rsidR="00BF3C1A" w:rsidRPr="0011155E" w:rsidRDefault="00E93A90" w:rsidP="000B645D">
      <w:pPr>
        <w:spacing w:line="360" w:lineRule="auto"/>
        <w:ind w:firstLine="360"/>
        <w:rPr>
          <w:rFonts w:asciiTheme="minorHAnsi" w:hAnsiTheme="minorHAnsi" w:cstheme="minorHAnsi"/>
        </w:rPr>
      </w:pPr>
      <w:r w:rsidRPr="0011155E">
        <w:rPr>
          <w:rFonts w:asciiTheme="minorHAnsi" w:hAnsiTheme="minorHAnsi" w:cstheme="minorHAnsi"/>
        </w:rPr>
        <w:t xml:space="preserve">The following functions were used </w:t>
      </w:r>
      <w:r w:rsidR="00BF3C1A" w:rsidRPr="0011155E">
        <w:rPr>
          <w:rFonts w:asciiTheme="minorHAnsi" w:hAnsiTheme="minorHAnsi" w:cstheme="minorHAnsi"/>
        </w:rPr>
        <w:t xml:space="preserve">for </w:t>
      </w:r>
      <w:r w:rsidRPr="0011155E">
        <w:rPr>
          <w:rFonts w:asciiTheme="minorHAnsi" w:hAnsiTheme="minorHAnsi" w:cstheme="minorHAnsi"/>
        </w:rPr>
        <w:t xml:space="preserve">the </w:t>
      </w:r>
      <w:r w:rsidR="00BF3C1A" w:rsidRPr="0011155E">
        <w:rPr>
          <w:rFonts w:asciiTheme="minorHAnsi" w:hAnsiTheme="minorHAnsi" w:cstheme="minorHAnsi"/>
        </w:rPr>
        <w:t>detection</w:t>
      </w:r>
      <w:r w:rsidRPr="0011155E">
        <w:rPr>
          <w:rFonts w:asciiTheme="minorHAnsi" w:hAnsiTheme="minorHAnsi" w:cstheme="minorHAnsi"/>
        </w:rPr>
        <w:t xml:space="preserve"> of duplicates, missing data, and outliers. Also, </w:t>
      </w:r>
      <w:r w:rsidRPr="0011155E">
        <w:rPr>
          <w:rFonts w:asciiTheme="minorHAnsi" w:hAnsiTheme="minorHAnsi" w:cstheme="minorHAnsi"/>
          <w:color w:val="000000"/>
        </w:rPr>
        <w:t xml:space="preserve">see </w:t>
      </w:r>
      <w:r w:rsidR="000B645D" w:rsidRPr="0011155E">
        <w:rPr>
          <w:rFonts w:asciiTheme="minorHAnsi" w:hAnsiTheme="minorHAnsi" w:cstheme="minorHAnsi"/>
          <w:color w:val="000000"/>
        </w:rPr>
        <w:t xml:space="preserve">detailed </w:t>
      </w:r>
      <w:r w:rsidRPr="0011155E">
        <w:rPr>
          <w:rFonts w:asciiTheme="minorHAnsi" w:hAnsiTheme="minorHAnsi" w:cstheme="minorHAnsi"/>
          <w:color w:val="000000"/>
        </w:rPr>
        <w:t xml:space="preserve">code attached. </w:t>
      </w:r>
    </w:p>
    <w:p w14:paraId="632FECA7" w14:textId="63070EAB" w:rsidR="00874E91" w:rsidRPr="0011155E" w:rsidRDefault="00874E91" w:rsidP="00FD3488">
      <w:pPr>
        <w:rPr>
          <w:rFonts w:asciiTheme="minorHAnsi" w:hAnsiTheme="minorHAnsi" w:cstheme="minorHAnsi"/>
        </w:rPr>
      </w:pPr>
    </w:p>
    <w:p w14:paraId="20CAA2B2" w14:textId="1F72AB76" w:rsidR="00874E91" w:rsidRPr="0011155E" w:rsidRDefault="00E93A90" w:rsidP="00E93A90">
      <w:pPr>
        <w:pStyle w:val="ListParagraph"/>
        <w:numPr>
          <w:ilvl w:val="0"/>
          <w:numId w:val="20"/>
        </w:numPr>
        <w:rPr>
          <w:rFonts w:asciiTheme="minorHAnsi" w:hAnsiTheme="minorHAnsi" w:cstheme="minorHAnsi"/>
        </w:rPr>
      </w:pPr>
      <w:r w:rsidRPr="0011155E">
        <w:rPr>
          <w:rFonts w:asciiTheme="minorHAnsi" w:hAnsiTheme="minorHAnsi" w:cstheme="minorHAnsi"/>
          <w:i/>
          <w:iCs/>
        </w:rPr>
        <w:t>Loading Data</w:t>
      </w:r>
      <w:r w:rsidRPr="0011155E">
        <w:rPr>
          <w:rFonts w:asciiTheme="minorHAnsi" w:hAnsiTheme="minorHAnsi" w:cstheme="minorHAnsi"/>
        </w:rPr>
        <w:t xml:space="preserve">: </w:t>
      </w:r>
    </w:p>
    <w:p w14:paraId="733CE8A7" w14:textId="55023FA2"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File_path = "/Users/igmark/Desktop/WGU Data Files/churn_raw_data.csv"</w:t>
      </w:r>
    </w:p>
    <w:p w14:paraId="1213CE1A" w14:textId="23731B6C"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 = pd.read_csv(file_path)</w:t>
      </w:r>
    </w:p>
    <w:p w14:paraId="11EFD169" w14:textId="38416517" w:rsidR="00E93A90" w:rsidRPr="0011155E" w:rsidRDefault="00E93A90" w:rsidP="00E93A90">
      <w:pPr>
        <w:ind w:left="720"/>
        <w:rPr>
          <w:rFonts w:asciiTheme="minorHAnsi" w:hAnsiTheme="minorHAnsi" w:cstheme="minorHAnsi"/>
        </w:rPr>
      </w:pPr>
    </w:p>
    <w:p w14:paraId="3FCFE2D2" w14:textId="59FF337A"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Determine data types: </w:t>
      </w:r>
    </w:p>
    <w:p w14:paraId="08759BB1" w14:textId="16ADAF72" w:rsidR="00874E91" w:rsidRPr="0011155E" w:rsidRDefault="00E93A90" w:rsidP="00E93A90">
      <w:pPr>
        <w:ind w:left="1080" w:firstLine="360"/>
        <w:rPr>
          <w:rFonts w:asciiTheme="minorHAnsi" w:hAnsiTheme="minorHAnsi" w:cstheme="minorHAnsi"/>
        </w:rPr>
      </w:pPr>
      <w:r w:rsidRPr="0011155E">
        <w:rPr>
          <w:rFonts w:asciiTheme="minorHAnsi" w:hAnsiTheme="minorHAnsi" w:cstheme="minorHAnsi"/>
        </w:rPr>
        <w:t>df.info(file_path)</w:t>
      </w:r>
    </w:p>
    <w:p w14:paraId="203066D5" w14:textId="7BE5B89D" w:rsidR="00E93A90" w:rsidRPr="0011155E" w:rsidRDefault="00E93A90" w:rsidP="00E93A90">
      <w:pPr>
        <w:ind w:left="360" w:firstLine="360"/>
        <w:rPr>
          <w:rFonts w:asciiTheme="minorHAnsi" w:hAnsiTheme="minorHAnsi" w:cstheme="minorHAnsi"/>
        </w:rPr>
      </w:pPr>
    </w:p>
    <w:p w14:paraId="36E86AED" w14:textId="182A13EE"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Detecting duplicates: </w:t>
      </w:r>
    </w:p>
    <w:p w14:paraId="29AC8ECD" w14:textId="524FFDFF"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df.duplicated()</w:t>
      </w:r>
    </w:p>
    <w:p w14:paraId="50DAC6A5" w14:textId="08AA1C89" w:rsidR="00E93A90" w:rsidRPr="0011155E" w:rsidRDefault="00E93A90" w:rsidP="00E93A90">
      <w:pPr>
        <w:rPr>
          <w:rFonts w:asciiTheme="minorHAnsi" w:hAnsiTheme="minorHAnsi" w:cstheme="minorHAnsi"/>
        </w:rPr>
      </w:pPr>
    </w:p>
    <w:p w14:paraId="0115587D" w14:textId="48A67620"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Missing data: </w:t>
      </w:r>
    </w:p>
    <w:p w14:paraId="350E9107" w14:textId="1C35DBD0"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df.isnull().sum() – detection </w:t>
      </w:r>
    </w:p>
    <w:p w14:paraId="74156D3E" w14:textId="593E78AD"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msno.matrix(df) – visualization </w:t>
      </w:r>
    </w:p>
    <w:p w14:paraId="4CA874F1" w14:textId="65B0CE3A"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plt.hist(df[''])- visualiziation </w:t>
      </w:r>
    </w:p>
    <w:p w14:paraId="0B47F241" w14:textId="69EC4D8F" w:rsidR="00E93A90" w:rsidRPr="0011155E" w:rsidRDefault="00E93A90" w:rsidP="00E93A90">
      <w:pPr>
        <w:rPr>
          <w:rFonts w:asciiTheme="minorHAnsi" w:hAnsiTheme="minorHAnsi" w:cstheme="minorHAnsi"/>
        </w:rPr>
      </w:pPr>
    </w:p>
    <w:p w14:paraId="29684E34" w14:textId="15BF4EEA"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Detecting Outliers: </w:t>
      </w:r>
    </w:p>
    <w:p w14:paraId="67432FC3" w14:textId="78B35D2E"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boxplot=seaborn.boxplot(x='Population',data=df)</w:t>
      </w:r>
    </w:p>
    <w:p w14:paraId="3E7B0166"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df['Z_Score_Population'] = stats.zscore(df['Population'])</w:t>
      </w:r>
    </w:p>
    <w:p w14:paraId="6881346E" w14:textId="2C45DE6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df[['Population','Z_Score_Population']].head()</w:t>
      </w:r>
    </w:p>
    <w:p w14:paraId="01E2EC89"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plt.hist(df['Z_Score_Population'])</w:t>
      </w:r>
    </w:p>
    <w:p w14:paraId="0F71EFDC" w14:textId="5125482D"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plt.show()</w:t>
      </w:r>
      <w:r w:rsidRPr="0011155E">
        <w:rPr>
          <w:rFonts w:asciiTheme="minorHAnsi" w:hAnsiTheme="minorHAnsi" w:cstheme="minorHAnsi"/>
        </w:rPr>
        <w:br/>
      </w:r>
    </w:p>
    <w:p w14:paraId="51A23B68" w14:textId="48BF427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boxplot=seaborn.boxplot(x='Email',data=df)</w:t>
      </w:r>
    </w:p>
    <w:p w14:paraId="57CDDEFE" w14:textId="10F35F5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df['Z_Score_Email'] = stats.zscore(df['Email'])</w:t>
      </w:r>
    </w:p>
    <w:p w14:paraId="0FF0AACA" w14:textId="19130A00"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df[['Email,'Z_Score_Email']].head()</w:t>
      </w:r>
    </w:p>
    <w:p w14:paraId="1ED4CC2B" w14:textId="7418F3C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plt.hist(df['Z_Score_Email'])</w:t>
      </w:r>
    </w:p>
    <w:p w14:paraId="64A95DB8" w14:textId="0B425C26"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lastRenderedPageBreak/>
        <w:t>plt.show()</w:t>
      </w:r>
    </w:p>
    <w:p w14:paraId="280C2353" w14:textId="107427EA"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boxplot=seaborn.boxplot(x='Children',data=df)</w:t>
      </w:r>
    </w:p>
    <w:p w14:paraId="689E22D0"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df['Z_Score_Children'] = stats.zscore(df['Children'])</w:t>
      </w:r>
    </w:p>
    <w:p w14:paraId="0BD5E703" w14:textId="53FAB8A5"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 xml:space="preserve"> Children </w:t>
      </w:r>
      <w:r w:rsidRPr="0011155E">
        <w:rPr>
          <w:rFonts w:asciiTheme="minorHAnsi" w:hAnsiTheme="minorHAnsi" w:cstheme="minorHAnsi"/>
        </w:rPr>
        <w:t>','Z_Score_Children']].head()</w:t>
      </w:r>
    </w:p>
    <w:p w14:paraId="070FA7FE"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plt.hist(df['Z_Score_Children'])</w:t>
      </w:r>
    </w:p>
    <w:p w14:paraId="1E4ED731" w14:textId="5E937BB4"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plt.show()</w:t>
      </w:r>
    </w:p>
    <w:p w14:paraId="5AFD98A2" w14:textId="4DD55C70" w:rsidR="00E93A90" w:rsidRPr="0011155E" w:rsidRDefault="00E93A90" w:rsidP="00E93A90">
      <w:pPr>
        <w:pStyle w:val="ListParagraph"/>
        <w:ind w:left="1440"/>
        <w:rPr>
          <w:rFonts w:asciiTheme="minorHAnsi" w:hAnsiTheme="minorHAnsi" w:cstheme="minorHAnsi"/>
        </w:rPr>
      </w:pPr>
    </w:p>
    <w:p w14:paraId="1FA18B62" w14:textId="389A3092"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boxplot=seaborn.boxplot(x='Age',data=df)</w:t>
      </w:r>
    </w:p>
    <w:p w14:paraId="088314EB"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df['Z_Score_Age'] = stats.zscore(df['Age'])</w:t>
      </w:r>
    </w:p>
    <w:p w14:paraId="0D480982" w14:textId="7651D763"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Age</w:t>
      </w:r>
      <w:r w:rsidRPr="0011155E">
        <w:rPr>
          <w:rFonts w:asciiTheme="minorHAnsi" w:hAnsiTheme="minorHAnsi" w:cstheme="minorHAnsi"/>
        </w:rPr>
        <w:t>','Z_Score_Age']].head()</w:t>
      </w:r>
    </w:p>
    <w:p w14:paraId="10DADC1F"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plt.hist(df['Z_Score_Age'])</w:t>
      </w:r>
    </w:p>
    <w:p w14:paraId="687222C8" w14:textId="0E462AF5" w:rsidR="00874E91"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34EAAB48" w14:textId="29B9BE6D" w:rsidR="00E93A90" w:rsidRPr="0011155E" w:rsidRDefault="00E93A90" w:rsidP="00E93A90">
      <w:pPr>
        <w:ind w:left="720" w:firstLine="720"/>
        <w:rPr>
          <w:rFonts w:asciiTheme="minorHAnsi" w:hAnsiTheme="minorHAnsi" w:cstheme="minorHAnsi"/>
        </w:rPr>
      </w:pPr>
    </w:p>
    <w:p w14:paraId="217DC873" w14:textId="37A2B5CA"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boxplot=seaborn.boxplot(x='Income',data=df)</w:t>
      </w:r>
    </w:p>
    <w:p w14:paraId="22547EF9"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df['Z_Score_Income'] = stats.zscore(df['Income'])</w:t>
      </w:r>
    </w:p>
    <w:p w14:paraId="55CB2A32" w14:textId="765E8BC9"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Income</w:t>
      </w:r>
      <w:r w:rsidRPr="0011155E">
        <w:rPr>
          <w:rFonts w:asciiTheme="minorHAnsi" w:hAnsiTheme="minorHAnsi" w:cstheme="minorHAnsi"/>
        </w:rPr>
        <w:t>','Z_Score_Income']].head()</w:t>
      </w:r>
    </w:p>
    <w:p w14:paraId="7DEE6BBD"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plt.hist(df['Z_Score_Income'])</w:t>
      </w:r>
    </w:p>
    <w:p w14:paraId="3AC0F8A7" w14:textId="55F53860"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3B80A054" w14:textId="50938E1B" w:rsidR="00E93A90" w:rsidRPr="0011155E" w:rsidRDefault="00E93A90" w:rsidP="00E93A90">
      <w:pPr>
        <w:ind w:left="720" w:firstLine="720"/>
        <w:rPr>
          <w:rFonts w:asciiTheme="minorHAnsi" w:hAnsiTheme="minorHAnsi" w:cstheme="minorHAnsi"/>
        </w:rPr>
      </w:pPr>
    </w:p>
    <w:p w14:paraId="41E888EC" w14:textId="766567B8"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 Outage_sec_perweek',data=df)</w:t>
      </w:r>
    </w:p>
    <w:p w14:paraId="6D549252"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df['Z_Score_Outage_sec_perweek'] = stats.zscore(df['Outage_sec_perweek'])</w:t>
      </w:r>
    </w:p>
    <w:p w14:paraId="47BF889C" w14:textId="6CC5855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'Outage_sec_perweek'</w:t>
      </w:r>
      <w:r w:rsidRPr="0011155E">
        <w:rPr>
          <w:rFonts w:asciiTheme="minorHAnsi" w:hAnsiTheme="minorHAnsi" w:cstheme="minorHAnsi"/>
        </w:rPr>
        <w:t>','Z_Score_Outage_sec_perweek']].head()</w:t>
      </w:r>
    </w:p>
    <w:p w14:paraId="062BC1B8" w14:textId="77777777" w:rsidR="00E93A90" w:rsidRPr="0011155E" w:rsidRDefault="00E93A90" w:rsidP="00E93A90">
      <w:pPr>
        <w:rPr>
          <w:rFonts w:asciiTheme="minorHAnsi" w:hAnsiTheme="minorHAnsi" w:cstheme="minorHAnsi"/>
        </w:rPr>
      </w:pPr>
      <w:r w:rsidRPr="0011155E">
        <w:rPr>
          <w:rFonts w:asciiTheme="minorHAnsi" w:hAnsiTheme="minorHAnsi" w:cstheme="minorHAnsi"/>
        </w:rPr>
        <w:tab/>
      </w:r>
      <w:r w:rsidRPr="0011155E">
        <w:rPr>
          <w:rFonts w:asciiTheme="minorHAnsi" w:hAnsiTheme="minorHAnsi" w:cstheme="minorHAnsi"/>
        </w:rPr>
        <w:tab/>
        <w:t>plt.hist(df['Z_Score_Outage_sec_perweek'])</w:t>
      </w:r>
    </w:p>
    <w:p w14:paraId="79A49DE1" w14:textId="16D3BF87" w:rsidR="00874E91"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54674B4C" w14:textId="19C097BA" w:rsidR="00E93A90" w:rsidRPr="0011155E" w:rsidRDefault="00E93A90" w:rsidP="00E93A90">
      <w:pPr>
        <w:ind w:left="720" w:firstLine="720"/>
        <w:rPr>
          <w:rFonts w:asciiTheme="minorHAnsi" w:hAnsiTheme="minorHAnsi" w:cstheme="minorHAnsi"/>
        </w:rPr>
      </w:pPr>
    </w:p>
    <w:p w14:paraId="0C896A61" w14:textId="0EC2BA5F" w:rsidR="00E93A90" w:rsidRPr="0011155E" w:rsidRDefault="00E93A90" w:rsidP="00E93A90">
      <w:pPr>
        <w:ind w:left="720" w:firstLine="720"/>
        <w:rPr>
          <w:rFonts w:asciiTheme="minorHAnsi" w:hAnsiTheme="minorHAnsi" w:cstheme="minorHAnsi"/>
        </w:rPr>
      </w:pPr>
    </w:p>
    <w:p w14:paraId="46104AC1" w14:textId="01783163"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boxplot=seaborn.boxplot(x='Contacts,data=df)</w:t>
      </w:r>
    </w:p>
    <w:p w14:paraId="75EFBCDC"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df['Z_Score_Contacts'] = stats.zscore(df['Contacts'])</w:t>
      </w:r>
    </w:p>
    <w:p w14:paraId="5F748BA7" w14:textId="58226429"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 xml:space="preserve"> Contacts</w:t>
      </w:r>
      <w:r w:rsidRPr="0011155E">
        <w:rPr>
          <w:rFonts w:asciiTheme="minorHAnsi" w:hAnsiTheme="minorHAnsi" w:cstheme="minorHAnsi"/>
        </w:rPr>
        <w:t>,'Z_Score_Contacts']].head()</w:t>
      </w:r>
    </w:p>
    <w:p w14:paraId="4C08555E"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plt.hist(df['Z_Score_Contacts'])</w:t>
      </w:r>
    </w:p>
    <w:p w14:paraId="4A84C16A" w14:textId="76BFC718"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3BEBBFDA" w14:textId="5E2BCF28" w:rsidR="00E93A90" w:rsidRPr="0011155E" w:rsidRDefault="00E93A90" w:rsidP="00E93A90">
      <w:pPr>
        <w:ind w:left="720" w:firstLine="720"/>
        <w:rPr>
          <w:rFonts w:asciiTheme="minorHAnsi" w:hAnsiTheme="minorHAnsi" w:cstheme="minorHAnsi"/>
        </w:rPr>
      </w:pPr>
    </w:p>
    <w:p w14:paraId="7DC9E0B2" w14:textId="5DFB3A1C"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boxplot=seaborn.boxplot(x='Yearly_equip_failure', data=df)</w:t>
      </w:r>
    </w:p>
    <w:p w14:paraId="14628DAC"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df['Z_Score_Yearly_equip_failure'] = stats.zscore(df['Yearly_equip_failure'])</w:t>
      </w:r>
    </w:p>
    <w:p w14:paraId="51B71DE0" w14:textId="330ADDF1"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 xml:space="preserve"> Yearly_equip_failure'</w:t>
      </w:r>
      <w:r w:rsidRPr="0011155E">
        <w:rPr>
          <w:rFonts w:asciiTheme="minorHAnsi" w:hAnsiTheme="minorHAnsi" w:cstheme="minorHAnsi"/>
        </w:rPr>
        <w:t>','Z_Score_Yearly_equip_failure']].head()</w:t>
      </w:r>
    </w:p>
    <w:p w14:paraId="0A45D177"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plt.hist(df['Z_Score_Yearly_equip_failure'])</w:t>
      </w:r>
    </w:p>
    <w:p w14:paraId="5EC2C875" w14:textId="09F13F82"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071E10F5" w14:textId="277D395C" w:rsidR="00E93A90" w:rsidRPr="0011155E" w:rsidRDefault="00E93A90" w:rsidP="00E93A90">
      <w:pPr>
        <w:ind w:left="720" w:firstLine="720"/>
        <w:rPr>
          <w:rFonts w:asciiTheme="minorHAnsi" w:hAnsiTheme="minorHAnsi" w:cstheme="minorHAnsi"/>
        </w:rPr>
      </w:pPr>
    </w:p>
    <w:p w14:paraId="718BEB94" w14:textId="2E502CEE"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 ‘Tenure’, data=df)</w:t>
      </w:r>
    </w:p>
    <w:p w14:paraId="46D9AC85"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df['Z_Score_Tenure'] = stats.zscore(df['Tenure'])</w:t>
      </w:r>
    </w:p>
    <w:p w14:paraId="0A0E344D" w14:textId="3655C19E"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 xml:space="preserve"> Tenure'</w:t>
      </w:r>
      <w:r w:rsidRPr="0011155E">
        <w:rPr>
          <w:rFonts w:asciiTheme="minorHAnsi" w:hAnsiTheme="minorHAnsi" w:cstheme="minorHAnsi"/>
        </w:rPr>
        <w:t>,'Z_Score_Tenure']].head()</w:t>
      </w:r>
    </w:p>
    <w:p w14:paraId="70F15C87"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plt.hist(df['Z_Score_Tenure'])</w:t>
      </w:r>
    </w:p>
    <w:p w14:paraId="463F454A" w14:textId="7677A226"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64E79C65" w14:textId="2467CDFF" w:rsidR="00E93A90" w:rsidRPr="0011155E" w:rsidRDefault="00E93A90" w:rsidP="00E93A90">
      <w:pPr>
        <w:ind w:left="720" w:firstLine="720"/>
        <w:rPr>
          <w:rFonts w:asciiTheme="minorHAnsi" w:hAnsiTheme="minorHAnsi" w:cstheme="minorHAnsi"/>
        </w:rPr>
      </w:pPr>
    </w:p>
    <w:p w14:paraId="7C1DB3CD" w14:textId="595ED41B"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 ‘MonthlyCharge’, data=df)</w:t>
      </w:r>
    </w:p>
    <w:p w14:paraId="2AA77D0B"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df['Z_Score_MonthlyCharge'] = stats.zscore(df['MonthlyCharge'])</w:t>
      </w:r>
    </w:p>
    <w:p w14:paraId="3D567A6A" w14:textId="173E2CD1"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lastRenderedPageBreak/>
        <w:t>df[['</w:t>
      </w:r>
      <w:r w:rsidR="000E0B17" w:rsidRPr="0011155E">
        <w:rPr>
          <w:rFonts w:asciiTheme="minorHAnsi" w:hAnsiTheme="minorHAnsi" w:cstheme="minorHAnsi"/>
        </w:rPr>
        <w:t xml:space="preserve"> MonthlyCharge'</w:t>
      </w:r>
      <w:r w:rsidRPr="0011155E">
        <w:rPr>
          <w:rFonts w:asciiTheme="minorHAnsi" w:hAnsiTheme="minorHAnsi" w:cstheme="minorHAnsi"/>
        </w:rPr>
        <w:t>','Z_Score_MonthlyCharge']].head()</w:t>
      </w:r>
    </w:p>
    <w:p w14:paraId="70743A6E"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plt.hist(df['Z_Score_MonthlyCharge'])</w:t>
      </w:r>
    </w:p>
    <w:p w14:paraId="1B78805A" w14:textId="35F27A88"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41026BA4" w14:textId="25FBF976" w:rsidR="00E93A90" w:rsidRPr="0011155E" w:rsidRDefault="00E93A90" w:rsidP="00E93A90">
      <w:pPr>
        <w:ind w:left="720" w:firstLine="720"/>
        <w:rPr>
          <w:rFonts w:asciiTheme="minorHAnsi" w:hAnsiTheme="minorHAnsi" w:cstheme="minorHAnsi"/>
        </w:rPr>
      </w:pPr>
    </w:p>
    <w:p w14:paraId="4E9DDBB0" w14:textId="0C515C15" w:rsidR="00E93A90" w:rsidRPr="0011155E" w:rsidRDefault="00E93A90" w:rsidP="00E93A90">
      <w:pPr>
        <w:ind w:left="720" w:firstLine="720"/>
        <w:rPr>
          <w:rFonts w:asciiTheme="minorHAnsi" w:hAnsiTheme="minorHAnsi" w:cstheme="minorHAnsi"/>
        </w:rPr>
      </w:pPr>
    </w:p>
    <w:p w14:paraId="4A3EE6ED" w14:textId="1E28F9B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boxplot=seaborn.boxplot(x= ‘'Bandwidth_GB_Year'’, data=df)</w:t>
      </w:r>
    </w:p>
    <w:p w14:paraId="55481A97"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df['Z_Score_Bandwidth_GB_Year'] = stats.zscore(df['Bandwidth_GB_Year'])</w:t>
      </w:r>
    </w:p>
    <w:p w14:paraId="28465118" w14:textId="29BAEBFC"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df[['</w:t>
      </w:r>
      <w:r w:rsidR="000E0B17" w:rsidRPr="0011155E">
        <w:rPr>
          <w:rFonts w:asciiTheme="minorHAnsi" w:hAnsiTheme="minorHAnsi" w:cstheme="minorHAnsi"/>
        </w:rPr>
        <w:t>'Bandwidth_GB_Year'</w:t>
      </w:r>
      <w:r w:rsidR="00BD3011" w:rsidRPr="0011155E">
        <w:rPr>
          <w:rFonts w:asciiTheme="minorHAnsi" w:hAnsiTheme="minorHAnsi" w:cstheme="minorHAnsi"/>
        </w:rPr>
        <w:t xml:space="preserve"> </w:t>
      </w:r>
      <w:r w:rsidRPr="0011155E">
        <w:rPr>
          <w:rFonts w:asciiTheme="minorHAnsi" w:hAnsiTheme="minorHAnsi" w:cstheme="minorHAnsi"/>
        </w:rPr>
        <w:t>','Z_Score_Bandwidth_GB_Year']].head()</w:t>
      </w:r>
    </w:p>
    <w:p w14:paraId="1A62F0B1" w14:textId="77777777"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plt.hist(df['Z_Score_Bandwidth_GB_Year'])</w:t>
      </w:r>
    </w:p>
    <w:p w14:paraId="582CEC94" w14:textId="60B88858" w:rsidR="00E93A90" w:rsidRPr="0011155E" w:rsidRDefault="00E93A90" w:rsidP="00E93A90">
      <w:pPr>
        <w:ind w:left="720" w:firstLine="720"/>
        <w:rPr>
          <w:rFonts w:asciiTheme="minorHAnsi" w:hAnsiTheme="minorHAnsi" w:cstheme="minorHAnsi"/>
        </w:rPr>
      </w:pPr>
      <w:r w:rsidRPr="0011155E">
        <w:rPr>
          <w:rFonts w:asciiTheme="minorHAnsi" w:hAnsiTheme="minorHAnsi" w:cstheme="minorHAnsi"/>
        </w:rPr>
        <w:t>plt.show()</w:t>
      </w:r>
    </w:p>
    <w:p w14:paraId="24E731C8" w14:textId="546D9408" w:rsidR="00E93A90" w:rsidRPr="0011155E" w:rsidRDefault="00E93A90" w:rsidP="00E93A90">
      <w:pPr>
        <w:ind w:left="720" w:firstLine="720"/>
        <w:rPr>
          <w:rFonts w:asciiTheme="minorHAnsi" w:hAnsiTheme="minorHAnsi" w:cstheme="minorHAnsi"/>
        </w:rPr>
      </w:pPr>
    </w:p>
    <w:p w14:paraId="11FDA20F" w14:textId="77D5A710"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Expressing values for ‘Education’ </w:t>
      </w:r>
      <w:r w:rsidR="003177F0" w:rsidRPr="0011155E">
        <w:rPr>
          <w:rFonts w:asciiTheme="minorHAnsi" w:hAnsiTheme="minorHAnsi" w:cstheme="minorHAnsi"/>
          <w:i/>
          <w:iCs/>
        </w:rPr>
        <w:t xml:space="preserve"> and ‘Churn’:</w:t>
      </w:r>
    </w:p>
    <w:p w14:paraId="7E98F26B"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dict_ed = {"Education_num":</w:t>
      </w:r>
    </w:p>
    <w:p w14:paraId="23362BB4"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{"Regular High School Diploma": 0, </w:t>
      </w:r>
    </w:p>
    <w:p w14:paraId="064A9051" w14:textId="4C98F685"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"Bachelor's Degree": 1,</w:t>
      </w:r>
    </w:p>
    <w:p w14:paraId="15B6A631"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"Some College, 1 or More Years, No Degree": 2,</w:t>
      </w:r>
    </w:p>
    <w:p w14:paraId="758F2D7E" w14:textId="703754A1"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"9th Grade to 12th Grade, No Diploma":3,</w:t>
      </w:r>
    </w:p>
    <w:p w14:paraId="2C64AE88"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"Master's Degree": 4, </w:t>
      </w:r>
    </w:p>
    <w:p w14:paraId="65311DC8"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"Associate's Degree": 5,</w:t>
      </w:r>
    </w:p>
    <w:p w14:paraId="10D13236" w14:textId="2D886901"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"Some College, Less than 1 Year": 6,</w:t>
      </w:r>
    </w:p>
    <w:p w14:paraId="448009C6" w14:textId="250A059C"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"Nursery School to 8th Grade": 7,   </w:t>
      </w:r>
    </w:p>
    <w:p w14:paraId="4CD58610"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"GED or Alternative Credential": 8, </w:t>
      </w:r>
    </w:p>
    <w:p w14:paraId="0C85FFAD" w14:textId="2B007D5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"Professional School Degree": 9</w:t>
      </w:r>
    </w:p>
    <w:p w14:paraId="274FD24E"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"No Schooling Completed": 10, </w:t>
      </w:r>
    </w:p>
    <w:p w14:paraId="7F03C7B1" w14:textId="3684FFA3"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"Doctorate Degree": 11}}</w:t>
      </w:r>
    </w:p>
    <w:p w14:paraId="4F10DE8A"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df["Education_num"] = df["Education"]</w:t>
      </w:r>
    </w:p>
    <w:p w14:paraId="55363D1B"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df.replace(dict_ed, inplace = True)</w:t>
      </w:r>
    </w:p>
    <w:p w14:paraId="479A2518"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counts = df["Education_num"].value_counts()</w:t>
      </w:r>
    </w:p>
    <w:p w14:paraId="7F65E15C"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print(counts)</w:t>
      </w:r>
    </w:p>
    <w:p w14:paraId="0CA08887" w14:textId="0020A4FB" w:rsidR="00E93A90" w:rsidRPr="0011155E" w:rsidRDefault="00E93A90" w:rsidP="003177F0">
      <w:pPr>
        <w:pStyle w:val="ListParagraph"/>
        <w:ind w:left="1440"/>
        <w:rPr>
          <w:rFonts w:asciiTheme="minorHAnsi" w:hAnsiTheme="minorHAnsi" w:cstheme="minorHAnsi"/>
        </w:rPr>
      </w:pPr>
      <w:r w:rsidRPr="0011155E">
        <w:rPr>
          <w:rFonts w:asciiTheme="minorHAnsi" w:hAnsiTheme="minorHAnsi" w:cstheme="minorHAnsi"/>
        </w:rPr>
        <w:t>plt.hist(df['Education'])</w:t>
      </w:r>
    </w:p>
    <w:p w14:paraId="2181BE7C" w14:textId="09754D41" w:rsidR="003177F0" w:rsidRPr="0011155E" w:rsidRDefault="003177F0" w:rsidP="00E93A90">
      <w:pPr>
        <w:pStyle w:val="ListParagraph"/>
        <w:ind w:left="1440"/>
        <w:rPr>
          <w:rFonts w:asciiTheme="minorHAnsi" w:hAnsiTheme="minorHAnsi" w:cstheme="minorHAnsi"/>
        </w:rPr>
      </w:pPr>
    </w:p>
    <w:p w14:paraId="74215E8C" w14:textId="3F3519F2" w:rsidR="003177F0" w:rsidRPr="0011155E" w:rsidRDefault="003177F0" w:rsidP="00E93A90">
      <w:pPr>
        <w:pStyle w:val="ListParagraph"/>
        <w:ind w:left="1440"/>
        <w:rPr>
          <w:rFonts w:asciiTheme="minorHAnsi" w:hAnsiTheme="minorHAnsi" w:cstheme="minorHAnsi"/>
        </w:rPr>
      </w:pPr>
    </w:p>
    <w:p w14:paraId="6D4D507C"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mapping_dict = {'No': 0, 'Yes': 1}</w:t>
      </w:r>
    </w:p>
    <w:p w14:paraId="4A15948A"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df['Churn'] = df['Churn'].replace(mapping_dict)</w:t>
      </w:r>
    </w:p>
    <w:p w14:paraId="733120C4" w14:textId="773D4E81"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print(df.head())</w:t>
      </w:r>
    </w:p>
    <w:p w14:paraId="05F998A3" w14:textId="77777777" w:rsidR="003177F0" w:rsidRPr="0011155E" w:rsidRDefault="003177F0" w:rsidP="003177F0">
      <w:pPr>
        <w:pStyle w:val="ListParagraph"/>
        <w:ind w:left="1440"/>
        <w:rPr>
          <w:rFonts w:asciiTheme="minorHAnsi" w:hAnsiTheme="minorHAnsi" w:cstheme="minorHAnsi"/>
        </w:rPr>
      </w:pPr>
    </w:p>
    <w:p w14:paraId="410785A2" w14:textId="589E6F84" w:rsidR="007546CB" w:rsidRPr="0011155E" w:rsidRDefault="007546CB" w:rsidP="00E93A90">
      <w:pPr>
        <w:pStyle w:val="ListParagraph"/>
        <w:ind w:left="1440"/>
        <w:rPr>
          <w:rFonts w:asciiTheme="minorHAnsi" w:hAnsiTheme="minorHAnsi" w:cstheme="minorHAnsi"/>
        </w:rPr>
      </w:pPr>
    </w:p>
    <w:p w14:paraId="512908B9" w14:textId="44B3B222" w:rsidR="007546CB" w:rsidRPr="0011155E" w:rsidRDefault="007546CB" w:rsidP="007546CB">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Expressing the number of outliers and values for outliers: </w:t>
      </w:r>
    </w:p>
    <w:p w14:paraId="1A9267C5"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zscores = df[['Population', 'Z_Score_Population']]</w:t>
      </w:r>
    </w:p>
    <w:p w14:paraId="7DA3A23E"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data = df[['Population']]</w:t>
      </w:r>
    </w:p>
    <w:p w14:paraId="09940EC7"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num_outliers, outliers = count_and_value_outliers(zscores, data)</w:t>
      </w:r>
    </w:p>
    <w:p w14:paraId="10078B4A"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num_outliers)</w:t>
      </w:r>
    </w:p>
    <w:p w14:paraId="3CC5961F" w14:textId="09D6FFA1"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outliers)</w:t>
      </w:r>
    </w:p>
    <w:p w14:paraId="181977CA" w14:textId="241551FB" w:rsidR="007546CB" w:rsidRPr="0011155E" w:rsidRDefault="007546CB" w:rsidP="007546CB">
      <w:pPr>
        <w:pStyle w:val="ListParagraph"/>
        <w:ind w:left="1440"/>
        <w:rPr>
          <w:rFonts w:asciiTheme="minorHAnsi" w:hAnsiTheme="minorHAnsi" w:cstheme="minorHAnsi"/>
        </w:rPr>
      </w:pPr>
    </w:p>
    <w:p w14:paraId="16BD42E4"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df.query('(Z_Score_Children &gt; 3) | (Z_Score_Children &lt; -3)')</w:t>
      </w:r>
    </w:p>
    <w:p w14:paraId="75BBF346"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68AC22D8" w14:textId="7039E0E7" w:rsidR="00D43ED4"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lastRenderedPageBreak/>
        <w:t>print("Outlier values:", df_outliers['Children'].to_dict().values())</w:t>
      </w:r>
    </w:p>
    <w:p w14:paraId="7775EDDC" w14:textId="0232F927" w:rsidR="007546CB" w:rsidRPr="0011155E" w:rsidRDefault="007546CB" w:rsidP="007546CB">
      <w:pPr>
        <w:pStyle w:val="ListParagraph"/>
        <w:ind w:left="1440"/>
        <w:rPr>
          <w:rFonts w:asciiTheme="minorHAnsi" w:hAnsiTheme="minorHAnsi" w:cstheme="minorHAnsi"/>
        </w:rPr>
      </w:pPr>
    </w:p>
    <w:p w14:paraId="2CA0444E"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df.query('(Z_Score_Income &gt; 3) | (Z_Score_Income &lt; -3)')</w:t>
      </w:r>
    </w:p>
    <w:p w14:paraId="1B692B72"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788CF3C1" w14:textId="222D2E8B"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df_outliers['Income'].to_dict().values())</w:t>
      </w:r>
    </w:p>
    <w:p w14:paraId="3A5F47CA" w14:textId="7451DA2F" w:rsidR="007546CB" w:rsidRPr="0011155E" w:rsidRDefault="007546CB" w:rsidP="007546CB">
      <w:pPr>
        <w:pStyle w:val="ListParagraph"/>
        <w:ind w:left="1440"/>
        <w:rPr>
          <w:rFonts w:asciiTheme="minorHAnsi" w:hAnsiTheme="minorHAnsi" w:cstheme="minorHAnsi"/>
        </w:rPr>
      </w:pPr>
    </w:p>
    <w:p w14:paraId="0CD69332"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df.query('(Z_Score_Outage_sec_perweek &gt; 3) | (Z_Score_Outage_sec_perweek &lt; -3)')</w:t>
      </w:r>
    </w:p>
    <w:p w14:paraId="1ED99BCA"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032C3A0F" w14:textId="6247D90C"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df_outliers['Outage_sec_perweek'].to_dict().values())</w:t>
      </w:r>
    </w:p>
    <w:p w14:paraId="795E7F51" w14:textId="39473E16" w:rsidR="007546CB" w:rsidRPr="0011155E" w:rsidRDefault="007546CB" w:rsidP="007546CB">
      <w:pPr>
        <w:pStyle w:val="ListParagraph"/>
        <w:ind w:left="1440"/>
        <w:rPr>
          <w:rFonts w:asciiTheme="minorHAnsi" w:hAnsiTheme="minorHAnsi" w:cstheme="minorHAnsi"/>
        </w:rPr>
      </w:pPr>
    </w:p>
    <w:p w14:paraId="23F96F45"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df.query('(Z_Score_Email &gt; 3) | (Z_Score_Email &lt; -3)')</w:t>
      </w:r>
    </w:p>
    <w:p w14:paraId="332E6689"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7D25AEFA" w14:textId="730240E3"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df_outliers['Email'].to_dict().values())</w:t>
      </w:r>
    </w:p>
    <w:p w14:paraId="38803FA6" w14:textId="2B168E76" w:rsidR="007546CB" w:rsidRPr="0011155E" w:rsidRDefault="007546CB" w:rsidP="007546CB">
      <w:pPr>
        <w:pStyle w:val="ListParagraph"/>
        <w:ind w:left="1440"/>
        <w:rPr>
          <w:rFonts w:asciiTheme="minorHAnsi" w:hAnsiTheme="minorHAnsi" w:cstheme="minorHAnsi"/>
        </w:rPr>
      </w:pPr>
    </w:p>
    <w:p w14:paraId="250C5297"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df.query('(Z_Score_Contacts &gt; 3) | (Z_Score_Contacts &lt; -3)')</w:t>
      </w:r>
    </w:p>
    <w:p w14:paraId="64C92E84"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1B63FF77" w14:textId="48F676FF"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df_outliers['Contacts'].to_dict().values())</w:t>
      </w:r>
    </w:p>
    <w:p w14:paraId="323FE70F" w14:textId="588FFCCB" w:rsidR="007546CB" w:rsidRPr="0011155E" w:rsidRDefault="007546CB" w:rsidP="007546CB">
      <w:pPr>
        <w:pStyle w:val="ListParagraph"/>
        <w:ind w:left="1440"/>
        <w:rPr>
          <w:rFonts w:asciiTheme="minorHAnsi" w:hAnsiTheme="minorHAnsi" w:cstheme="minorHAnsi"/>
        </w:rPr>
      </w:pPr>
    </w:p>
    <w:p w14:paraId="73B68406"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df.query('(Z_Score_Yearly_equip_failure &gt; 3) | (Z_Score_Yearly_equip_failure &lt; -3)')</w:t>
      </w:r>
    </w:p>
    <w:p w14:paraId="3BF3D12B"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26E1E97D" w14:textId="4DCE7D44"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df_outliers['Yearly_equip_failure'].to_dict().values())</w:t>
      </w:r>
    </w:p>
    <w:p w14:paraId="05A88694" w14:textId="2D3F8C52" w:rsidR="007546CB" w:rsidRPr="0011155E" w:rsidRDefault="007546CB" w:rsidP="007546CB">
      <w:pPr>
        <w:pStyle w:val="ListParagraph"/>
        <w:ind w:left="1440"/>
        <w:rPr>
          <w:rFonts w:asciiTheme="minorHAnsi" w:hAnsiTheme="minorHAnsi" w:cstheme="minorHAnsi"/>
        </w:rPr>
      </w:pPr>
    </w:p>
    <w:p w14:paraId="550FBFC2"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df_outliers = df.query('(Z_Score_MonthlyCharge &gt; 3) | (Z_Score_MonthlyCharge &lt; -3)')</w:t>
      </w:r>
    </w:p>
    <w:p w14:paraId="583C4619"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print("Number of outliers:", df_outliers.shape[0])</w:t>
      </w:r>
    </w:p>
    <w:p w14:paraId="79F6F43C" w14:textId="77B46ACC"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df_outliers['MonthlyCharge'].to_dict().values())</w:t>
      </w:r>
    </w:p>
    <w:p w14:paraId="5F71F909" w14:textId="326BC1E3" w:rsidR="003177F0" w:rsidRPr="0011155E" w:rsidRDefault="003177F0" w:rsidP="007546CB">
      <w:pPr>
        <w:pStyle w:val="ListParagraph"/>
        <w:ind w:left="1440"/>
        <w:rPr>
          <w:rFonts w:asciiTheme="minorHAnsi" w:hAnsiTheme="minorHAnsi" w:cstheme="minorHAnsi"/>
        </w:rPr>
      </w:pPr>
    </w:p>
    <w:p w14:paraId="6AF9DF5A" w14:textId="77777777" w:rsidR="003177F0" w:rsidRPr="0011155E" w:rsidRDefault="003177F0" w:rsidP="007546CB">
      <w:pPr>
        <w:pStyle w:val="ListParagraph"/>
        <w:ind w:left="1440"/>
        <w:rPr>
          <w:rFonts w:asciiTheme="minorHAnsi" w:hAnsiTheme="minorHAnsi" w:cstheme="minorHAnsi"/>
        </w:rPr>
      </w:pPr>
    </w:p>
    <w:p w14:paraId="6815BBD5" w14:textId="42B63EA7" w:rsidR="00105B7B" w:rsidRPr="0011155E" w:rsidRDefault="00105B7B" w:rsidP="00FD3488">
      <w:pPr>
        <w:pStyle w:val="Heading2"/>
        <w:rPr>
          <w:rFonts w:asciiTheme="minorHAnsi" w:eastAsia="Times New Roman" w:hAnsiTheme="minorHAnsi" w:cstheme="minorHAnsi"/>
          <w:color w:val="333333"/>
        </w:rPr>
      </w:pPr>
    </w:p>
    <w:p w14:paraId="24D3D7A9" w14:textId="5555B1FA" w:rsidR="00105B7B" w:rsidRPr="0011155E" w:rsidRDefault="00874E91" w:rsidP="00FD3488">
      <w:pPr>
        <w:pStyle w:val="Heading2"/>
        <w:rPr>
          <w:rFonts w:asciiTheme="minorHAnsi" w:eastAsia="Times New Roman" w:hAnsiTheme="minorHAnsi" w:cstheme="minorHAnsi"/>
          <w:color w:val="333333"/>
        </w:rPr>
      </w:pPr>
      <w:bookmarkStart w:id="8" w:name="_Toc126087335"/>
      <w:r w:rsidRPr="0011155E">
        <w:rPr>
          <w:rFonts w:asciiTheme="minorHAnsi" w:eastAsia="Times New Roman" w:hAnsiTheme="minorHAnsi" w:cstheme="minorHAnsi"/>
          <w:color w:val="333333"/>
        </w:rPr>
        <w:t>Part III: Data Cleaning (Treatment)</w:t>
      </w:r>
      <w:bookmarkEnd w:id="8"/>
      <w:r w:rsidRPr="0011155E">
        <w:rPr>
          <w:rFonts w:asciiTheme="minorHAnsi" w:eastAsia="Times New Roman" w:hAnsiTheme="minorHAnsi" w:cstheme="minorHAnsi"/>
          <w:color w:val="333333"/>
        </w:rPr>
        <w:t xml:space="preserve"> </w:t>
      </w:r>
    </w:p>
    <w:p w14:paraId="5399A800" w14:textId="77777777" w:rsidR="00657A2C" w:rsidRPr="0011155E" w:rsidRDefault="00657A2C" w:rsidP="00657A2C">
      <w:pPr>
        <w:rPr>
          <w:rFonts w:asciiTheme="minorHAnsi" w:hAnsiTheme="minorHAnsi" w:cstheme="minorHAnsi"/>
        </w:rPr>
      </w:pPr>
    </w:p>
    <w:p w14:paraId="1828278A" w14:textId="77777777" w:rsidR="00874E91" w:rsidRPr="0011155E" w:rsidRDefault="00874E91" w:rsidP="00874E91">
      <w:pPr>
        <w:rPr>
          <w:rFonts w:asciiTheme="minorHAnsi" w:hAnsiTheme="minorHAnsi" w:cstheme="minorHAnsi"/>
        </w:rPr>
      </w:pPr>
    </w:p>
    <w:p w14:paraId="6E053CD8" w14:textId="060D767D" w:rsidR="00105B7B" w:rsidRPr="0011155E" w:rsidRDefault="00105B7B" w:rsidP="00874E91">
      <w:pPr>
        <w:pStyle w:val="Heading3"/>
        <w:rPr>
          <w:rFonts w:asciiTheme="minorHAnsi" w:hAnsiTheme="minorHAnsi" w:cstheme="minorHAnsi"/>
        </w:rPr>
      </w:pPr>
      <w:bookmarkStart w:id="9" w:name="_Toc126087336"/>
      <w:r w:rsidRPr="0011155E">
        <w:rPr>
          <w:rFonts w:asciiTheme="minorHAnsi" w:hAnsiTheme="minorHAnsi" w:cstheme="minorHAnsi"/>
        </w:rPr>
        <w:t xml:space="preserve">Section </w:t>
      </w:r>
      <w:r w:rsidR="00FD3488" w:rsidRPr="0011155E">
        <w:rPr>
          <w:rFonts w:asciiTheme="minorHAnsi" w:hAnsiTheme="minorHAnsi" w:cstheme="minorHAnsi"/>
        </w:rPr>
        <w:t>D</w:t>
      </w:r>
      <w:r w:rsidRPr="0011155E">
        <w:rPr>
          <w:rFonts w:asciiTheme="minorHAnsi" w:hAnsiTheme="minorHAnsi" w:cstheme="minorHAnsi"/>
        </w:rPr>
        <w:t xml:space="preserve">1: </w:t>
      </w:r>
      <w:r w:rsidR="00FD3488" w:rsidRPr="0011155E">
        <w:rPr>
          <w:rFonts w:asciiTheme="minorHAnsi" w:hAnsiTheme="minorHAnsi" w:cstheme="minorHAnsi"/>
        </w:rPr>
        <w:t>Cleaning Findings</w:t>
      </w:r>
      <w:bookmarkEnd w:id="9"/>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4D87513B" w14:textId="358D6276" w:rsidR="00BD3011" w:rsidRPr="0011155E" w:rsidRDefault="00BD3011" w:rsidP="00BD3011">
      <w:pPr>
        <w:rPr>
          <w:rFonts w:asciiTheme="minorHAnsi" w:hAnsiTheme="minorHAnsi" w:cstheme="minorHAnsi"/>
        </w:rPr>
      </w:pPr>
    </w:p>
    <w:p w14:paraId="0C072ABA" w14:textId="71679238" w:rsidR="00BD3011" w:rsidRPr="0011155E" w:rsidRDefault="00BD3011" w:rsidP="006229F1">
      <w:pPr>
        <w:spacing w:line="480" w:lineRule="auto"/>
        <w:rPr>
          <w:rFonts w:asciiTheme="minorHAnsi" w:hAnsiTheme="minorHAnsi" w:cstheme="minorHAnsi"/>
        </w:rPr>
      </w:pPr>
      <w:r w:rsidRPr="0011155E">
        <w:rPr>
          <w:rFonts w:asciiTheme="minorHAnsi" w:hAnsiTheme="minorHAnsi" w:cstheme="minorHAnsi"/>
        </w:rPr>
        <w:tab/>
        <w:t xml:space="preserve">The data cleaning process began by determining the data types with the function df.info(file_path). The following data types were present in the churn data set:  </w:t>
      </w:r>
    </w:p>
    <w:p w14:paraId="5BE8E28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&lt;class 'pandas.core.frame.DataFrame'&gt;</w:t>
      </w:r>
    </w:p>
    <w:p w14:paraId="104853DB"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RangeIndex: 10000 entries, 0 to 9999</w:t>
      </w:r>
    </w:p>
    <w:p w14:paraId="41C5AC1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Data columns (total 52 columns):</w:t>
      </w:r>
    </w:p>
    <w:p w14:paraId="576886D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   Column                Non-Null Count  Dtype  </w:t>
      </w:r>
    </w:p>
    <w:p w14:paraId="6008AED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                --------------  -----  </w:t>
      </w:r>
    </w:p>
    <w:p w14:paraId="4827EFF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0   Unnamed: 0            10000 non-null  int64  </w:t>
      </w:r>
    </w:p>
    <w:p w14:paraId="3F2E386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   CaseOrder             10000 non-null  int64  </w:t>
      </w:r>
    </w:p>
    <w:p w14:paraId="6B37183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   Customer_id           10000 non-null  object </w:t>
      </w:r>
    </w:p>
    <w:p w14:paraId="3BA9E548"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lastRenderedPageBreak/>
        <w:t xml:space="preserve"> 3   Interaction           10000 non-null  object </w:t>
      </w:r>
    </w:p>
    <w:p w14:paraId="7FCDBE3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   City                  10000 non-null  object </w:t>
      </w:r>
    </w:p>
    <w:p w14:paraId="130733A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   State                 10000 non-null  object </w:t>
      </w:r>
    </w:p>
    <w:p w14:paraId="16544D7B"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6   County                10000 non-null  object </w:t>
      </w:r>
    </w:p>
    <w:p w14:paraId="3B2D1EA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7   Zip                   10000 non-null  int64  </w:t>
      </w:r>
    </w:p>
    <w:p w14:paraId="4CFEDF7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8   Lat                   10000 non-null  float64</w:t>
      </w:r>
    </w:p>
    <w:p w14:paraId="68D095E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9   Lng                   10000 non-null  float64</w:t>
      </w:r>
    </w:p>
    <w:p w14:paraId="251484E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10  Population            10000 non-null  int64  </w:t>
      </w:r>
    </w:p>
    <w:p w14:paraId="1F3C848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11  Area                  10000 non-null  object </w:t>
      </w:r>
    </w:p>
    <w:p w14:paraId="6FB47E9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12  Timezone              10000 non-null  object </w:t>
      </w:r>
    </w:p>
    <w:p w14:paraId="7A68468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13  Job                   10000 non-null  object </w:t>
      </w:r>
    </w:p>
    <w:p w14:paraId="0D65CE2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14  Children              7505 non-null   float64</w:t>
      </w:r>
    </w:p>
    <w:p w14:paraId="15A2A1C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15  Age                   7525 non-null   float64</w:t>
      </w:r>
    </w:p>
    <w:p w14:paraId="1B2559E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16  Education             10000 non-null  object </w:t>
      </w:r>
    </w:p>
    <w:p w14:paraId="02F71AD6"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17  Employment            10000 non-null  object </w:t>
      </w:r>
    </w:p>
    <w:p w14:paraId="5CCD396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18  Income                7510 non-null   float64</w:t>
      </w:r>
    </w:p>
    <w:p w14:paraId="481F8D4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19  Marital               10000 non-null  object </w:t>
      </w:r>
    </w:p>
    <w:p w14:paraId="7D7B55A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20  Gender                10000 non-null  object </w:t>
      </w:r>
    </w:p>
    <w:p w14:paraId="7F929DD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21  Churn                 10000 non-null  object </w:t>
      </w:r>
    </w:p>
    <w:p w14:paraId="36BF4D8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22  Outage_sec_perweek    10000 non-null  float64</w:t>
      </w:r>
    </w:p>
    <w:p w14:paraId="640EF67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23  Email                 10000 non-null  int64  </w:t>
      </w:r>
    </w:p>
    <w:p w14:paraId="2D11D75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24  Contacts              10000 non-null  int64  </w:t>
      </w:r>
    </w:p>
    <w:p w14:paraId="207F39F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25  Yearly_equip_failure  10000 non-null  int64  </w:t>
      </w:r>
    </w:p>
    <w:p w14:paraId="4BDE866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26  Techie                7523 non-null   object </w:t>
      </w:r>
    </w:p>
    <w:p w14:paraId="32D6EB92"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27  Contract              10000 non-null  object </w:t>
      </w:r>
    </w:p>
    <w:p w14:paraId="7A1804D2"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28  Port_modem            10000 non-null  object </w:t>
      </w:r>
    </w:p>
    <w:p w14:paraId="067DE2C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29  Tablet                10000 non-null  object </w:t>
      </w:r>
    </w:p>
    <w:p w14:paraId="2670C056"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30  InternetService       10000 non-null  object </w:t>
      </w:r>
    </w:p>
    <w:p w14:paraId="4E8F5BE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31  Phone                 8974 non-null   object </w:t>
      </w:r>
    </w:p>
    <w:p w14:paraId="6CC4F99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32  Multiple              10000 non-null  object </w:t>
      </w:r>
    </w:p>
    <w:p w14:paraId="5BA805C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33  OnlineSecurity        10000 non-null  object </w:t>
      </w:r>
    </w:p>
    <w:p w14:paraId="57F34B5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34  OnlineBackup          10000 non-null  object </w:t>
      </w:r>
    </w:p>
    <w:p w14:paraId="2B9DEF1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35  DeviceProtection      10000 non-null  object </w:t>
      </w:r>
    </w:p>
    <w:p w14:paraId="64EB39A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36  TechSupport           9009 non-null   object </w:t>
      </w:r>
    </w:p>
    <w:p w14:paraId="2F106B4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37  StreamingTV           10000 non-null  object </w:t>
      </w:r>
    </w:p>
    <w:p w14:paraId="23F05CE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38  StreamingMovies       10000 non-null  object </w:t>
      </w:r>
    </w:p>
    <w:p w14:paraId="572A040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39  PaperlessBilling      10000 non-null  object </w:t>
      </w:r>
    </w:p>
    <w:p w14:paraId="01E889A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40  PaymentMethod         10000 non-null  object </w:t>
      </w:r>
    </w:p>
    <w:p w14:paraId="50F4DB9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41  Tenure                9069 non-null   float64</w:t>
      </w:r>
    </w:p>
    <w:p w14:paraId="5C987A6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42  MonthlyCharge         10000 non-null  float64</w:t>
      </w:r>
    </w:p>
    <w:p w14:paraId="609DD19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43  Bandwidth_GB_Year     8979 non-null   float64</w:t>
      </w:r>
    </w:p>
    <w:p w14:paraId="217F2CF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44  item1                 10000 non-null  int64  </w:t>
      </w:r>
    </w:p>
    <w:p w14:paraId="26ED74D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45  item2                 10000 non-null  int64  </w:t>
      </w:r>
    </w:p>
    <w:p w14:paraId="7EA77BB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46  item3                 10000 non-null  int64  </w:t>
      </w:r>
    </w:p>
    <w:p w14:paraId="7A4337F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47  item4                 10000 non-null  int64  </w:t>
      </w:r>
    </w:p>
    <w:p w14:paraId="7FC6AFA8"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48  item5                 10000 non-null  int64  </w:t>
      </w:r>
    </w:p>
    <w:p w14:paraId="044DB16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49  item6                 10000 non-null  int64  </w:t>
      </w:r>
    </w:p>
    <w:p w14:paraId="339B692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50  item7                 10000 non-null  int64  </w:t>
      </w:r>
    </w:p>
    <w:p w14:paraId="6C1DC18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51  item8                 10000 non-null  int64  </w:t>
      </w:r>
    </w:p>
    <w:p w14:paraId="4C953E8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dtypes: float64(9), int64(15), object(28)</w:t>
      </w:r>
    </w:p>
    <w:p w14:paraId="4EF8F983" w14:textId="03D823BD" w:rsidR="00BD3011" w:rsidRDefault="00C175EC" w:rsidP="00BD301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5DFC2AF" w14:textId="443C6FD1" w:rsidR="00C175EC" w:rsidRDefault="00C175EC" w:rsidP="00BD3011">
      <w:pPr>
        <w:rPr>
          <w:rFonts w:asciiTheme="minorHAnsi" w:hAnsiTheme="minorHAnsi" w:cstheme="minorHAnsi"/>
        </w:rPr>
      </w:pPr>
    </w:p>
    <w:p w14:paraId="5D9A8043" w14:textId="77777777" w:rsidR="00C175EC" w:rsidRPr="0011155E" w:rsidRDefault="00C175EC" w:rsidP="00BD3011">
      <w:pPr>
        <w:rPr>
          <w:rFonts w:asciiTheme="minorHAnsi" w:hAnsiTheme="minorHAnsi" w:cstheme="minorHAnsi"/>
        </w:rPr>
      </w:pPr>
    </w:p>
    <w:p w14:paraId="78970193" w14:textId="7D20636A" w:rsidR="00BD3011" w:rsidRPr="0011155E" w:rsidRDefault="00BD3011" w:rsidP="003B5435">
      <w:pPr>
        <w:spacing w:line="360" w:lineRule="auto"/>
        <w:rPr>
          <w:rFonts w:asciiTheme="minorHAnsi" w:hAnsiTheme="minorHAnsi" w:cstheme="minorHAnsi"/>
        </w:rPr>
      </w:pPr>
      <w:r w:rsidRPr="0011155E">
        <w:rPr>
          <w:rFonts w:asciiTheme="minorHAnsi" w:hAnsiTheme="minorHAnsi" w:cstheme="minorHAnsi"/>
        </w:rPr>
        <w:lastRenderedPageBreak/>
        <w:tab/>
        <w:t xml:space="preserve">There were 9 floats, 15 integers, and 28 strings present in the data set. </w:t>
      </w:r>
      <w:r w:rsidR="003B5435">
        <w:rPr>
          <w:rFonts w:asciiTheme="minorHAnsi" w:hAnsiTheme="minorHAnsi" w:cstheme="minorHAnsi"/>
        </w:rPr>
        <w:t xml:space="preserve">Different data types have different methods for handling missing values </w:t>
      </w:r>
      <w:r w:rsidR="003B5435" w:rsidRPr="0011155E">
        <w:rPr>
          <w:rFonts w:asciiTheme="minorHAnsi" w:hAnsiTheme="minorHAnsi" w:cstheme="minorHAnsi"/>
          <w:color w:val="000000"/>
          <w:spacing w:val="-2"/>
          <w:shd w:val="clear" w:color="auto" w:fill="FFFFFF"/>
        </w:rPr>
        <w:t>(Lacrose &amp; Lacrose, 2019)</w:t>
      </w:r>
      <w:r w:rsidR="003B5435">
        <w:rPr>
          <w:rFonts w:asciiTheme="minorHAnsi" w:hAnsiTheme="minorHAnsi" w:cstheme="minorHAnsi"/>
          <w:color w:val="000000"/>
          <w:spacing w:val="-2"/>
          <w:shd w:val="clear" w:color="auto" w:fill="FFFFFF"/>
        </w:rPr>
        <w:t xml:space="preserve">. </w:t>
      </w:r>
      <w:r w:rsidRPr="0011155E">
        <w:rPr>
          <w:rFonts w:asciiTheme="minorHAnsi" w:hAnsiTheme="minorHAnsi" w:cstheme="minorHAnsi"/>
        </w:rPr>
        <w:t>Duplicates in the data set could then be determined with function df.duplicated(). This function provided TRUE/FALSE values, where TRU</w:t>
      </w:r>
      <w:r w:rsidR="007546CB" w:rsidRPr="0011155E">
        <w:rPr>
          <w:rFonts w:asciiTheme="minorHAnsi" w:hAnsiTheme="minorHAnsi" w:cstheme="minorHAnsi"/>
        </w:rPr>
        <w:t>E</w:t>
      </w:r>
      <w:r w:rsidRPr="0011155E">
        <w:rPr>
          <w:rFonts w:asciiTheme="minorHAnsi" w:hAnsiTheme="minorHAnsi" w:cstheme="minorHAnsi"/>
        </w:rPr>
        <w:t xml:space="preserve"> means duplicates were present and FALSE means duplicates were not present</w:t>
      </w:r>
      <w:r w:rsidR="003B5435">
        <w:rPr>
          <w:rFonts w:asciiTheme="minorHAnsi" w:hAnsiTheme="minorHAnsi" w:cstheme="minorHAnsi"/>
        </w:rPr>
        <w:t xml:space="preserve"> </w:t>
      </w:r>
      <w:r w:rsidR="003B5435" w:rsidRPr="0011155E">
        <w:rPr>
          <w:rFonts w:asciiTheme="minorHAnsi" w:hAnsiTheme="minorHAnsi" w:cstheme="minorHAnsi"/>
          <w:color w:val="000000"/>
          <w:spacing w:val="-2"/>
          <w:shd w:val="clear" w:color="auto" w:fill="FFFFFF"/>
        </w:rPr>
        <w:t xml:space="preserve">(Lacrose &amp; Lacrose, 2019).  </w:t>
      </w:r>
      <w:r w:rsidRPr="0011155E">
        <w:rPr>
          <w:rFonts w:asciiTheme="minorHAnsi" w:hAnsiTheme="minorHAnsi" w:cstheme="minorHAnsi"/>
        </w:rPr>
        <w:t xml:space="preserve">The results below indicate there were no duplicate data entries in the data set. </w:t>
      </w:r>
    </w:p>
    <w:p w14:paraId="7ABCB312" w14:textId="5424673A" w:rsidR="00BD3011" w:rsidRPr="0011155E" w:rsidRDefault="00BD3011" w:rsidP="00BD3011">
      <w:pPr>
        <w:rPr>
          <w:rFonts w:asciiTheme="minorHAnsi" w:hAnsiTheme="minorHAnsi" w:cstheme="minorHAnsi"/>
        </w:rPr>
      </w:pPr>
    </w:p>
    <w:p w14:paraId="030A5BC8" w14:textId="77777777" w:rsidR="00BD3011" w:rsidRPr="0011155E" w:rsidRDefault="00BD3011" w:rsidP="00BD3011">
      <w:pPr>
        <w:rPr>
          <w:rFonts w:asciiTheme="minorHAnsi" w:hAnsiTheme="minorHAnsi" w:cstheme="minorHAnsi"/>
        </w:rPr>
      </w:pPr>
    </w:p>
    <w:p w14:paraId="4697A7E4" w14:textId="2B420EAA" w:rsidR="00BD3011" w:rsidRPr="0011155E" w:rsidRDefault="00BD3011" w:rsidP="00BD3011">
      <w:pPr>
        <w:pStyle w:val="HTMLPreformatted"/>
        <w:shd w:val="clear" w:color="auto" w:fill="FFFFFF"/>
        <w:wordWrap w:val="0"/>
        <w:ind w:left="2160"/>
        <w:textAlignment w:val="baseline"/>
        <w:rPr>
          <w:rFonts w:asciiTheme="minorHAnsi" w:hAnsiTheme="minorHAnsi" w:cstheme="minorHAnsi"/>
          <w:color w:val="000000"/>
          <w:sz w:val="21"/>
          <w:szCs w:val="21"/>
        </w:rPr>
      </w:pPr>
      <w:r w:rsidRPr="0011155E">
        <w:rPr>
          <w:rFonts w:asciiTheme="minorHAnsi" w:hAnsiTheme="minorHAnsi" w:cstheme="minorHAnsi"/>
          <w:color w:val="000000"/>
          <w:sz w:val="21"/>
          <w:szCs w:val="21"/>
        </w:rPr>
        <w:t>0       False</w:t>
      </w:r>
    </w:p>
    <w:p w14:paraId="4310BC2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1       False</w:t>
      </w:r>
    </w:p>
    <w:p w14:paraId="74100F3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2       False</w:t>
      </w:r>
    </w:p>
    <w:p w14:paraId="2723CCE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3       False</w:t>
      </w:r>
    </w:p>
    <w:p w14:paraId="237793C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4       False</w:t>
      </w:r>
    </w:p>
    <w:p w14:paraId="3D6E04ED"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 xml:space="preserve">        ...  </w:t>
      </w:r>
    </w:p>
    <w:p w14:paraId="40BFCFB0"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9995    False</w:t>
      </w:r>
    </w:p>
    <w:p w14:paraId="198F79B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9996    False</w:t>
      </w:r>
    </w:p>
    <w:p w14:paraId="303E2998"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9997    False</w:t>
      </w:r>
    </w:p>
    <w:p w14:paraId="5BCE6F34"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9998    False</w:t>
      </w:r>
    </w:p>
    <w:p w14:paraId="198D069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9999    False</w:t>
      </w:r>
    </w:p>
    <w:p w14:paraId="5241B900" w14:textId="4989EBAF" w:rsidR="00BD3011" w:rsidRPr="0011155E"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Length: 10000, dtype: bool</w:t>
      </w:r>
    </w:p>
    <w:p w14:paraId="320A346D" w14:textId="77777777" w:rsidR="00BD3011" w:rsidRPr="0011155E" w:rsidRDefault="00BD3011" w:rsidP="00874E91">
      <w:pPr>
        <w:pStyle w:val="Heading3"/>
        <w:rPr>
          <w:rFonts w:asciiTheme="minorHAnsi" w:hAnsiTheme="minorHAnsi" w:cstheme="minorHAnsi"/>
        </w:rPr>
      </w:pPr>
      <w:bookmarkStart w:id="10" w:name="_Toc126087337"/>
    </w:p>
    <w:p w14:paraId="6524835F" w14:textId="77777777" w:rsidR="00BD3011" w:rsidRPr="0011155E" w:rsidRDefault="00BD3011" w:rsidP="00874E91">
      <w:pPr>
        <w:pStyle w:val="Heading3"/>
        <w:rPr>
          <w:rFonts w:asciiTheme="minorHAnsi" w:hAnsiTheme="minorHAnsi" w:cstheme="minorHAnsi"/>
        </w:rPr>
      </w:pPr>
    </w:p>
    <w:p w14:paraId="15F8B777" w14:textId="53844854" w:rsidR="00BD3011" w:rsidRPr="0011155E" w:rsidRDefault="00BD3011" w:rsidP="004A3F22">
      <w:pPr>
        <w:pStyle w:val="Heading3"/>
        <w:spacing w:line="360" w:lineRule="auto"/>
        <w:rPr>
          <w:rFonts w:asciiTheme="minorHAnsi" w:hAnsiTheme="minorHAnsi" w:cstheme="minorHAnsi"/>
          <w:b w:val="0"/>
          <w:bCs w:val="0"/>
        </w:rPr>
      </w:pPr>
      <w:r w:rsidRPr="0011155E">
        <w:rPr>
          <w:rFonts w:asciiTheme="minorHAnsi" w:hAnsiTheme="minorHAnsi" w:cstheme="minorHAnsi"/>
          <w:b w:val="0"/>
          <w:bCs w:val="0"/>
        </w:rPr>
        <w:tab/>
        <w:t xml:space="preserve">Missing values were then detected using the df.isnull().sum(). The following variables had missing values. </w:t>
      </w:r>
    </w:p>
    <w:p w14:paraId="6487774C" w14:textId="77777777" w:rsidR="00BD3011" w:rsidRPr="0011155E" w:rsidRDefault="00BD3011" w:rsidP="00874E91">
      <w:pPr>
        <w:pStyle w:val="Heading3"/>
        <w:rPr>
          <w:rFonts w:asciiTheme="minorHAnsi" w:hAnsiTheme="minorHAnsi" w:cstheme="minorHAnsi"/>
        </w:rPr>
      </w:pPr>
    </w:p>
    <w:tbl>
      <w:tblPr>
        <w:tblStyle w:val="TableGrid"/>
        <w:tblW w:w="0" w:type="auto"/>
        <w:tblInd w:w="2339" w:type="dxa"/>
        <w:tblLook w:val="04A0" w:firstRow="1" w:lastRow="0" w:firstColumn="1" w:lastColumn="0" w:noHBand="0" w:noVBand="1"/>
      </w:tblPr>
      <w:tblGrid>
        <w:gridCol w:w="2263"/>
        <w:gridCol w:w="2164"/>
      </w:tblGrid>
      <w:tr w:rsidR="00BD3011" w:rsidRPr="0011155E" w14:paraId="456A87CF" w14:textId="77777777" w:rsidTr="00BD3011">
        <w:trPr>
          <w:trHeight w:val="298"/>
        </w:trPr>
        <w:tc>
          <w:tcPr>
            <w:tcW w:w="2263" w:type="dxa"/>
          </w:tcPr>
          <w:p w14:paraId="53896A29" w14:textId="38A635FD" w:rsidR="00BD3011" w:rsidRPr="0011155E" w:rsidRDefault="00BD3011" w:rsidP="00874E91">
            <w:pPr>
              <w:pStyle w:val="Heading3"/>
              <w:rPr>
                <w:rFonts w:asciiTheme="minorHAnsi" w:hAnsiTheme="minorHAnsi" w:cstheme="minorHAnsi"/>
                <w:sz w:val="20"/>
                <w:szCs w:val="20"/>
              </w:rPr>
            </w:pPr>
            <w:r w:rsidRPr="0011155E">
              <w:rPr>
                <w:rFonts w:asciiTheme="minorHAnsi" w:hAnsiTheme="minorHAnsi" w:cstheme="minorHAnsi"/>
                <w:sz w:val="20"/>
                <w:szCs w:val="20"/>
              </w:rPr>
              <w:t xml:space="preserve">Variable </w:t>
            </w:r>
          </w:p>
        </w:tc>
        <w:tc>
          <w:tcPr>
            <w:tcW w:w="2164" w:type="dxa"/>
          </w:tcPr>
          <w:p w14:paraId="59BA89CC" w14:textId="49C0B5F2" w:rsidR="00BD3011" w:rsidRPr="0011155E" w:rsidRDefault="00BD3011" w:rsidP="00874E91">
            <w:pPr>
              <w:pStyle w:val="Heading3"/>
              <w:rPr>
                <w:rFonts w:asciiTheme="minorHAnsi" w:hAnsiTheme="minorHAnsi" w:cstheme="minorHAnsi"/>
                <w:sz w:val="20"/>
                <w:szCs w:val="20"/>
              </w:rPr>
            </w:pPr>
            <w:r w:rsidRPr="0011155E">
              <w:rPr>
                <w:rFonts w:asciiTheme="minorHAnsi" w:hAnsiTheme="minorHAnsi" w:cstheme="minorHAnsi"/>
                <w:sz w:val="20"/>
                <w:szCs w:val="20"/>
              </w:rPr>
              <w:t># of Missing Values</w:t>
            </w:r>
          </w:p>
        </w:tc>
      </w:tr>
      <w:tr w:rsidR="00BD3011" w:rsidRPr="0011155E" w14:paraId="4238F832" w14:textId="77777777" w:rsidTr="00BD3011">
        <w:trPr>
          <w:trHeight w:val="298"/>
        </w:trPr>
        <w:tc>
          <w:tcPr>
            <w:tcW w:w="2263" w:type="dxa"/>
          </w:tcPr>
          <w:p w14:paraId="22E8D7D5" w14:textId="15DA479F"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Children</w:t>
            </w:r>
          </w:p>
        </w:tc>
        <w:tc>
          <w:tcPr>
            <w:tcW w:w="2164" w:type="dxa"/>
          </w:tcPr>
          <w:p w14:paraId="59ACD2BB" w14:textId="576D96A5"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2495</w:t>
            </w:r>
          </w:p>
        </w:tc>
      </w:tr>
      <w:tr w:rsidR="00BD3011" w:rsidRPr="0011155E" w14:paraId="4B197409" w14:textId="77777777" w:rsidTr="00BD3011">
        <w:trPr>
          <w:trHeight w:val="298"/>
        </w:trPr>
        <w:tc>
          <w:tcPr>
            <w:tcW w:w="2263" w:type="dxa"/>
          </w:tcPr>
          <w:p w14:paraId="1E967600" w14:textId="3A2EEE68"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Age</w:t>
            </w:r>
          </w:p>
        </w:tc>
        <w:tc>
          <w:tcPr>
            <w:tcW w:w="2164" w:type="dxa"/>
          </w:tcPr>
          <w:p w14:paraId="0D399DB1" w14:textId="5A993C44"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2475</w:t>
            </w:r>
          </w:p>
        </w:tc>
      </w:tr>
      <w:tr w:rsidR="00BD3011" w:rsidRPr="0011155E" w14:paraId="2E8E8333" w14:textId="77777777" w:rsidTr="00BD3011">
        <w:trPr>
          <w:trHeight w:val="281"/>
        </w:trPr>
        <w:tc>
          <w:tcPr>
            <w:tcW w:w="2263" w:type="dxa"/>
          </w:tcPr>
          <w:p w14:paraId="2A854A73" w14:textId="0878D57F"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Income</w:t>
            </w:r>
          </w:p>
        </w:tc>
        <w:tc>
          <w:tcPr>
            <w:tcW w:w="2164" w:type="dxa"/>
          </w:tcPr>
          <w:p w14:paraId="5685D4B3" w14:textId="5B0F43BC"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2490</w:t>
            </w:r>
          </w:p>
        </w:tc>
      </w:tr>
      <w:tr w:rsidR="00BD3011" w:rsidRPr="0011155E" w14:paraId="742B7AEB" w14:textId="77777777" w:rsidTr="00BD3011">
        <w:trPr>
          <w:trHeight w:val="298"/>
        </w:trPr>
        <w:tc>
          <w:tcPr>
            <w:tcW w:w="2263" w:type="dxa"/>
          </w:tcPr>
          <w:p w14:paraId="19DE286E" w14:textId="56ED09AE"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Techie</w:t>
            </w:r>
          </w:p>
        </w:tc>
        <w:tc>
          <w:tcPr>
            <w:tcW w:w="2164" w:type="dxa"/>
          </w:tcPr>
          <w:p w14:paraId="7AC1B436" w14:textId="4C8F2605"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2477</w:t>
            </w:r>
          </w:p>
        </w:tc>
      </w:tr>
      <w:tr w:rsidR="00BD3011" w:rsidRPr="0011155E" w14:paraId="04A7DCAD" w14:textId="77777777" w:rsidTr="00BD3011">
        <w:trPr>
          <w:trHeight w:val="298"/>
        </w:trPr>
        <w:tc>
          <w:tcPr>
            <w:tcW w:w="2263" w:type="dxa"/>
          </w:tcPr>
          <w:p w14:paraId="6BA8664C" w14:textId="0C91925A"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Phone</w:t>
            </w:r>
          </w:p>
        </w:tc>
        <w:tc>
          <w:tcPr>
            <w:tcW w:w="2164" w:type="dxa"/>
          </w:tcPr>
          <w:p w14:paraId="3669672C" w14:textId="053933F0"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1026</w:t>
            </w:r>
          </w:p>
        </w:tc>
      </w:tr>
      <w:tr w:rsidR="00BD3011" w:rsidRPr="0011155E" w14:paraId="7D4B2086" w14:textId="77777777" w:rsidTr="00BD3011">
        <w:trPr>
          <w:trHeight w:val="298"/>
        </w:trPr>
        <w:tc>
          <w:tcPr>
            <w:tcW w:w="2263" w:type="dxa"/>
          </w:tcPr>
          <w:p w14:paraId="1E90BACA" w14:textId="777B8537"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TechSupport</w:t>
            </w:r>
          </w:p>
        </w:tc>
        <w:tc>
          <w:tcPr>
            <w:tcW w:w="2164" w:type="dxa"/>
          </w:tcPr>
          <w:p w14:paraId="315AA3D0" w14:textId="3DD22E87"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991</w:t>
            </w:r>
          </w:p>
        </w:tc>
      </w:tr>
      <w:tr w:rsidR="00BD3011" w:rsidRPr="0011155E" w14:paraId="03B33C31" w14:textId="77777777" w:rsidTr="00BD3011">
        <w:trPr>
          <w:trHeight w:val="298"/>
        </w:trPr>
        <w:tc>
          <w:tcPr>
            <w:tcW w:w="2263" w:type="dxa"/>
          </w:tcPr>
          <w:p w14:paraId="53533BA8" w14:textId="68367090"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Tenure</w:t>
            </w:r>
          </w:p>
        </w:tc>
        <w:tc>
          <w:tcPr>
            <w:tcW w:w="2164" w:type="dxa"/>
          </w:tcPr>
          <w:p w14:paraId="3B248947" w14:textId="59A1E2B4"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931</w:t>
            </w:r>
          </w:p>
        </w:tc>
      </w:tr>
      <w:tr w:rsidR="00BD3011" w:rsidRPr="0011155E" w14:paraId="0112F2B1" w14:textId="77777777" w:rsidTr="00BD3011">
        <w:trPr>
          <w:trHeight w:val="74"/>
        </w:trPr>
        <w:tc>
          <w:tcPr>
            <w:tcW w:w="2263" w:type="dxa"/>
          </w:tcPr>
          <w:p w14:paraId="5340D12D" w14:textId="2A01171E"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Bandwidth_GB_Year</w:t>
            </w:r>
          </w:p>
        </w:tc>
        <w:tc>
          <w:tcPr>
            <w:tcW w:w="2164" w:type="dxa"/>
          </w:tcPr>
          <w:p w14:paraId="78A58602" w14:textId="2A0AD886"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1021</w:t>
            </w:r>
          </w:p>
        </w:tc>
      </w:tr>
    </w:tbl>
    <w:p w14:paraId="4828BA48" w14:textId="15973923" w:rsidR="00BD3011" w:rsidRPr="0011155E" w:rsidRDefault="00BD3011" w:rsidP="00874E91">
      <w:pPr>
        <w:pStyle w:val="Heading3"/>
        <w:rPr>
          <w:rFonts w:asciiTheme="minorHAnsi" w:hAnsiTheme="minorHAnsi" w:cstheme="minorHAnsi"/>
        </w:rPr>
      </w:pPr>
    </w:p>
    <w:p w14:paraId="6577AFE1" w14:textId="77777777" w:rsidR="004A3F22" w:rsidRPr="0011155E" w:rsidRDefault="004A3F22" w:rsidP="004A3F22">
      <w:pPr>
        <w:rPr>
          <w:rFonts w:asciiTheme="minorHAnsi" w:hAnsiTheme="minorHAnsi" w:cstheme="minorHAnsi"/>
        </w:rPr>
      </w:pPr>
    </w:p>
    <w:p w14:paraId="74C51ABB" w14:textId="7F102747" w:rsidR="00BD3011" w:rsidRPr="0011155E" w:rsidRDefault="00BD3011" w:rsidP="006D27BE">
      <w:pPr>
        <w:pStyle w:val="Heading3"/>
        <w:spacing w:line="360" w:lineRule="auto"/>
        <w:ind w:firstLine="720"/>
        <w:rPr>
          <w:rFonts w:asciiTheme="minorHAnsi" w:hAnsiTheme="minorHAnsi" w:cstheme="minorHAnsi"/>
          <w:b w:val="0"/>
          <w:bCs w:val="0"/>
        </w:rPr>
      </w:pPr>
      <w:r w:rsidRPr="0011155E">
        <w:rPr>
          <w:rFonts w:asciiTheme="minorHAnsi" w:hAnsiTheme="minorHAnsi" w:cstheme="minorHAnsi"/>
          <w:b w:val="0"/>
          <w:bCs w:val="0"/>
        </w:rPr>
        <w:t>Missing data could also be visualized by importing the library and using the function</w:t>
      </w:r>
      <w:r w:rsidR="004A3F22" w:rsidRPr="0011155E">
        <w:rPr>
          <w:rFonts w:asciiTheme="minorHAnsi" w:hAnsiTheme="minorHAnsi" w:cstheme="minorHAnsi"/>
          <w:b w:val="0"/>
          <w:bCs w:val="0"/>
        </w:rPr>
        <w:t xml:space="preserve">: </w:t>
      </w:r>
      <w:r w:rsidRPr="0011155E">
        <w:rPr>
          <w:rFonts w:asciiTheme="minorHAnsi" w:hAnsiTheme="minorHAnsi" w:cstheme="minorHAnsi"/>
          <w:b w:val="0"/>
          <w:bCs w:val="0"/>
        </w:rPr>
        <w:t xml:space="preserve">import missingno as msno msno.matrix(df). </w:t>
      </w:r>
    </w:p>
    <w:p w14:paraId="085C56D4" w14:textId="77777777" w:rsidR="00BD3011" w:rsidRPr="0011155E" w:rsidRDefault="00BD3011" w:rsidP="00BD3011">
      <w:pPr>
        <w:rPr>
          <w:rFonts w:asciiTheme="minorHAnsi" w:hAnsiTheme="minorHAnsi" w:cstheme="minorHAnsi"/>
        </w:rPr>
      </w:pPr>
    </w:p>
    <w:p w14:paraId="41A95742" w14:textId="6AED475A" w:rsidR="00BD3011" w:rsidRPr="0011155E" w:rsidRDefault="00BD3011" w:rsidP="004A3F22">
      <w:pPr>
        <w:autoSpaceDE w:val="0"/>
        <w:autoSpaceDN w:val="0"/>
        <w:adjustRightInd w:val="0"/>
        <w:spacing w:line="360" w:lineRule="auto"/>
        <w:ind w:firstLine="720"/>
        <w:rPr>
          <w:rFonts w:asciiTheme="minorHAnsi" w:eastAsiaTheme="minorEastAsia" w:hAnsiTheme="minorHAnsi" w:cstheme="minorHAnsi"/>
          <w:lang w:eastAsia="ja-JP"/>
        </w:rPr>
      </w:pPr>
      <w:r w:rsidRPr="0011155E">
        <w:rPr>
          <w:rFonts w:asciiTheme="minorHAnsi" w:hAnsiTheme="minorHAnsi" w:cstheme="minorHAnsi"/>
        </w:rPr>
        <w:t xml:space="preserve">Box plots and z-scores were used to detect outliers in the data set. Outliers were detected from all the quantitative variables in the data set. The quantitative variables included </w:t>
      </w:r>
      <w:r w:rsidRPr="0011155E">
        <w:rPr>
          <w:rFonts w:asciiTheme="minorHAnsi" w:eastAsiaTheme="minorEastAsia" w:hAnsiTheme="minorHAnsi" w:cstheme="minorHAnsi"/>
          <w:lang w:eastAsia="ja-JP"/>
        </w:rPr>
        <w:t xml:space="preserve">Population, </w:t>
      </w:r>
      <w:r w:rsidRPr="0011155E">
        <w:rPr>
          <w:rFonts w:asciiTheme="minorHAnsi" w:eastAsiaTheme="minorEastAsia" w:hAnsiTheme="minorHAnsi" w:cstheme="minorHAnsi"/>
          <w:lang w:eastAsia="ja-JP"/>
        </w:rPr>
        <w:lastRenderedPageBreak/>
        <w:t>Children, Age, Income, Outage_sec_perweek, Email, Contacts, Yearly_equip_failure, Tenure, MonthlyCharge, and Bandwidth_GB_Year</w:t>
      </w:r>
      <w:r w:rsidR="00D67024" w:rsidRPr="0011155E">
        <w:rPr>
          <w:rFonts w:asciiTheme="minorHAnsi" w:eastAsiaTheme="minorEastAsia" w:hAnsiTheme="minorHAnsi" w:cstheme="minorHAnsi"/>
          <w:lang w:eastAsia="ja-JP"/>
        </w:rPr>
        <w:t>.</w:t>
      </w:r>
      <w:r w:rsidRPr="0011155E">
        <w:rPr>
          <w:rFonts w:asciiTheme="minorHAnsi" w:eastAsiaTheme="minorEastAsia" w:hAnsiTheme="minorHAnsi" w:cstheme="minorHAnsi"/>
          <w:lang w:eastAsia="ja-JP"/>
        </w:rPr>
        <w:t xml:space="preserve"> Box plots were completed for each of the individual variables after </w:t>
      </w:r>
      <w:r w:rsidR="00D67024" w:rsidRPr="0011155E">
        <w:rPr>
          <w:rFonts w:asciiTheme="minorHAnsi" w:eastAsiaTheme="minorEastAsia" w:hAnsiTheme="minorHAnsi" w:cstheme="minorHAnsi"/>
          <w:lang w:eastAsia="ja-JP"/>
        </w:rPr>
        <w:t>importing</w:t>
      </w:r>
      <w:r w:rsidRPr="0011155E">
        <w:rPr>
          <w:rFonts w:asciiTheme="minorHAnsi" w:eastAsiaTheme="minorEastAsia" w:hAnsiTheme="minorHAnsi" w:cstheme="minorHAnsi"/>
          <w:lang w:eastAsia="ja-JP"/>
        </w:rPr>
        <w:t xml:space="preserve"> the seaborn library with the function: import seaborn</w:t>
      </w:r>
    </w:p>
    <w:p w14:paraId="37A5AFFB" w14:textId="3607DED2" w:rsidR="00BD3011" w:rsidRPr="0011155E" w:rsidRDefault="00BD3011" w:rsidP="004A3F22">
      <w:pPr>
        <w:autoSpaceDE w:val="0"/>
        <w:autoSpaceDN w:val="0"/>
        <w:adjustRightInd w:val="0"/>
        <w:spacing w:line="360" w:lineRule="auto"/>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boxplot=seaborn.boxplot(x='Children',data=df). See attached code for each variable. </w:t>
      </w:r>
      <w:r w:rsidR="00D67024" w:rsidRPr="0011155E">
        <w:rPr>
          <w:rFonts w:asciiTheme="minorHAnsi" w:eastAsiaTheme="minorEastAsia" w:hAnsiTheme="minorHAnsi" w:cstheme="minorHAnsi"/>
          <w:lang w:eastAsia="ja-JP"/>
        </w:rPr>
        <w:t>After examining the box plots of each variable the following variables that exhibited outliers were Population, Children, Income, Outage_sec_perweek, Email, Contacts, Yearly_equip_failure, and MonthlyCharge</w:t>
      </w:r>
      <w:r w:rsidR="007546CB" w:rsidRPr="0011155E">
        <w:rPr>
          <w:rFonts w:asciiTheme="minorHAnsi" w:eastAsiaTheme="minorEastAsia" w:hAnsiTheme="minorHAnsi" w:cstheme="minorHAnsi"/>
          <w:lang w:eastAsia="ja-JP"/>
        </w:rPr>
        <w:t xml:space="preserve">. To determine the number and values of the outliers in these variables z-scores were then taken. Values </w:t>
      </w:r>
      <w:r w:rsidR="000022E6" w:rsidRPr="0011155E">
        <w:rPr>
          <w:rFonts w:asciiTheme="minorHAnsi" w:eastAsiaTheme="minorEastAsia" w:hAnsiTheme="minorHAnsi" w:cstheme="minorHAnsi"/>
          <w:lang w:eastAsia="ja-JP"/>
        </w:rPr>
        <w:t xml:space="preserve">for each </w:t>
      </w:r>
      <w:r w:rsidR="007546CB" w:rsidRPr="0011155E">
        <w:rPr>
          <w:rFonts w:asciiTheme="minorHAnsi" w:eastAsiaTheme="minorEastAsia" w:hAnsiTheme="minorHAnsi" w:cstheme="minorHAnsi"/>
          <w:lang w:eastAsia="ja-JP"/>
        </w:rPr>
        <w:t xml:space="preserve">are printed in the code attached. </w:t>
      </w:r>
    </w:p>
    <w:p w14:paraId="66FBDD9A" w14:textId="77777777" w:rsidR="000022E6" w:rsidRPr="0011155E" w:rsidRDefault="000022E6" w:rsidP="00BD3011">
      <w:pPr>
        <w:autoSpaceDE w:val="0"/>
        <w:autoSpaceDN w:val="0"/>
        <w:adjustRightInd w:val="0"/>
        <w:rPr>
          <w:rFonts w:asciiTheme="minorHAnsi" w:eastAsiaTheme="minorEastAsia" w:hAnsiTheme="minorHAnsi" w:cstheme="minorHAnsi"/>
          <w:lang w:eastAsia="ja-JP"/>
        </w:rPr>
      </w:pPr>
    </w:p>
    <w:tbl>
      <w:tblPr>
        <w:tblStyle w:val="TableGrid"/>
        <w:tblpPr w:leftFromText="180" w:rightFromText="180" w:vertAnchor="text" w:horzAnchor="page" w:tblpX="3569" w:tblpY="126"/>
        <w:tblW w:w="0" w:type="auto"/>
        <w:tblLook w:val="04A0" w:firstRow="1" w:lastRow="0" w:firstColumn="1" w:lastColumn="0" w:noHBand="0" w:noVBand="1"/>
      </w:tblPr>
      <w:tblGrid>
        <w:gridCol w:w="3100"/>
        <w:gridCol w:w="3100"/>
      </w:tblGrid>
      <w:tr w:rsidR="007546CB" w:rsidRPr="0011155E" w14:paraId="72618192" w14:textId="77777777" w:rsidTr="007546CB">
        <w:trPr>
          <w:trHeight w:val="290"/>
        </w:trPr>
        <w:tc>
          <w:tcPr>
            <w:tcW w:w="3100" w:type="dxa"/>
          </w:tcPr>
          <w:p w14:paraId="3F9B31E0" w14:textId="77777777" w:rsidR="007546CB" w:rsidRPr="0011155E" w:rsidRDefault="007546CB" w:rsidP="007546CB">
            <w:pPr>
              <w:autoSpaceDE w:val="0"/>
              <w:autoSpaceDN w:val="0"/>
              <w:adjustRightInd w:val="0"/>
              <w:rPr>
                <w:rFonts w:asciiTheme="minorHAnsi" w:eastAsiaTheme="minorEastAsia" w:hAnsiTheme="minorHAnsi" w:cstheme="minorHAnsi"/>
                <w:b/>
                <w:bCs/>
                <w:lang w:eastAsia="ja-JP"/>
              </w:rPr>
            </w:pPr>
            <w:r w:rsidRPr="0011155E">
              <w:rPr>
                <w:rFonts w:asciiTheme="minorHAnsi" w:eastAsiaTheme="minorEastAsia" w:hAnsiTheme="minorHAnsi" w:cstheme="minorHAnsi"/>
                <w:b/>
                <w:bCs/>
                <w:lang w:eastAsia="ja-JP"/>
              </w:rPr>
              <w:t xml:space="preserve">Variable </w:t>
            </w:r>
          </w:p>
        </w:tc>
        <w:tc>
          <w:tcPr>
            <w:tcW w:w="3100" w:type="dxa"/>
          </w:tcPr>
          <w:p w14:paraId="3FD53BBC" w14:textId="77777777" w:rsidR="007546CB" w:rsidRPr="0011155E" w:rsidRDefault="007546CB" w:rsidP="007546CB">
            <w:pPr>
              <w:autoSpaceDE w:val="0"/>
              <w:autoSpaceDN w:val="0"/>
              <w:adjustRightInd w:val="0"/>
              <w:rPr>
                <w:rFonts w:asciiTheme="minorHAnsi" w:eastAsiaTheme="minorEastAsia" w:hAnsiTheme="minorHAnsi" w:cstheme="minorHAnsi"/>
                <w:b/>
                <w:bCs/>
                <w:lang w:eastAsia="ja-JP"/>
              </w:rPr>
            </w:pPr>
            <w:r w:rsidRPr="0011155E">
              <w:rPr>
                <w:rFonts w:asciiTheme="minorHAnsi" w:eastAsiaTheme="minorEastAsia" w:hAnsiTheme="minorHAnsi" w:cstheme="minorHAnsi"/>
                <w:b/>
                <w:bCs/>
                <w:lang w:eastAsia="ja-JP"/>
              </w:rPr>
              <w:t xml:space="preserve"># of Outliers </w:t>
            </w:r>
          </w:p>
        </w:tc>
      </w:tr>
      <w:tr w:rsidR="007546CB" w:rsidRPr="0011155E" w14:paraId="08ECDEF2" w14:textId="77777777" w:rsidTr="007546CB">
        <w:trPr>
          <w:trHeight w:val="290"/>
        </w:trPr>
        <w:tc>
          <w:tcPr>
            <w:tcW w:w="3100" w:type="dxa"/>
          </w:tcPr>
          <w:p w14:paraId="21B4BBE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Population </w:t>
            </w:r>
          </w:p>
        </w:tc>
        <w:tc>
          <w:tcPr>
            <w:tcW w:w="3100" w:type="dxa"/>
          </w:tcPr>
          <w:p w14:paraId="2D9A063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219</w:t>
            </w:r>
          </w:p>
        </w:tc>
      </w:tr>
      <w:tr w:rsidR="007546CB" w:rsidRPr="0011155E" w14:paraId="1527824F" w14:textId="77777777" w:rsidTr="007546CB">
        <w:trPr>
          <w:trHeight w:val="290"/>
        </w:trPr>
        <w:tc>
          <w:tcPr>
            <w:tcW w:w="3100" w:type="dxa"/>
          </w:tcPr>
          <w:p w14:paraId="0231AC88" w14:textId="77777777" w:rsidR="007546CB" w:rsidRPr="0011155E" w:rsidRDefault="007546CB" w:rsidP="007546CB">
            <w:pPr>
              <w:tabs>
                <w:tab w:val="left" w:pos="1488"/>
              </w:tabs>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Children </w:t>
            </w:r>
          </w:p>
        </w:tc>
        <w:tc>
          <w:tcPr>
            <w:tcW w:w="3100" w:type="dxa"/>
          </w:tcPr>
          <w:p w14:paraId="46B47CE0"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302</w:t>
            </w:r>
          </w:p>
        </w:tc>
      </w:tr>
      <w:tr w:rsidR="007546CB" w:rsidRPr="0011155E" w14:paraId="11F9E21F" w14:textId="77777777" w:rsidTr="007546CB">
        <w:trPr>
          <w:trHeight w:val="273"/>
        </w:trPr>
        <w:tc>
          <w:tcPr>
            <w:tcW w:w="3100" w:type="dxa"/>
          </w:tcPr>
          <w:p w14:paraId="27BECE84"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Income</w:t>
            </w:r>
          </w:p>
        </w:tc>
        <w:tc>
          <w:tcPr>
            <w:tcW w:w="3100" w:type="dxa"/>
          </w:tcPr>
          <w:p w14:paraId="5E05722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193</w:t>
            </w:r>
          </w:p>
        </w:tc>
      </w:tr>
      <w:tr w:rsidR="007546CB" w:rsidRPr="0011155E" w14:paraId="0BBEAFC2" w14:textId="77777777" w:rsidTr="007546CB">
        <w:trPr>
          <w:trHeight w:val="290"/>
        </w:trPr>
        <w:tc>
          <w:tcPr>
            <w:tcW w:w="3100" w:type="dxa"/>
          </w:tcPr>
          <w:p w14:paraId="3A647476"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Outage_sec_perweek</w:t>
            </w:r>
          </w:p>
        </w:tc>
        <w:tc>
          <w:tcPr>
            <w:tcW w:w="3100" w:type="dxa"/>
          </w:tcPr>
          <w:p w14:paraId="3AD4AB5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491</w:t>
            </w:r>
          </w:p>
        </w:tc>
      </w:tr>
      <w:tr w:rsidR="007546CB" w:rsidRPr="0011155E" w14:paraId="2B42FCD4" w14:textId="77777777" w:rsidTr="007546CB">
        <w:trPr>
          <w:trHeight w:val="290"/>
        </w:trPr>
        <w:tc>
          <w:tcPr>
            <w:tcW w:w="3100" w:type="dxa"/>
          </w:tcPr>
          <w:p w14:paraId="2D6955F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Email </w:t>
            </w:r>
          </w:p>
        </w:tc>
        <w:tc>
          <w:tcPr>
            <w:tcW w:w="3100" w:type="dxa"/>
          </w:tcPr>
          <w:p w14:paraId="3D135F7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12</w:t>
            </w:r>
          </w:p>
        </w:tc>
      </w:tr>
      <w:tr w:rsidR="007546CB" w:rsidRPr="0011155E" w14:paraId="5F140AA3" w14:textId="77777777" w:rsidTr="007546CB">
        <w:trPr>
          <w:trHeight w:val="290"/>
        </w:trPr>
        <w:tc>
          <w:tcPr>
            <w:tcW w:w="3100" w:type="dxa"/>
          </w:tcPr>
          <w:p w14:paraId="43EA1041"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Contacts</w:t>
            </w:r>
          </w:p>
        </w:tc>
        <w:tc>
          <w:tcPr>
            <w:tcW w:w="3100" w:type="dxa"/>
          </w:tcPr>
          <w:p w14:paraId="057E732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165</w:t>
            </w:r>
          </w:p>
        </w:tc>
      </w:tr>
      <w:tr w:rsidR="007546CB" w:rsidRPr="0011155E" w14:paraId="0AA9ADF8" w14:textId="77777777" w:rsidTr="007546CB">
        <w:trPr>
          <w:trHeight w:val="290"/>
        </w:trPr>
        <w:tc>
          <w:tcPr>
            <w:tcW w:w="3100" w:type="dxa"/>
          </w:tcPr>
          <w:p w14:paraId="1EE8F1E6" w14:textId="77777777" w:rsidR="007546CB" w:rsidRPr="0011155E" w:rsidRDefault="007546CB" w:rsidP="007546CB">
            <w:pPr>
              <w:tabs>
                <w:tab w:val="left" w:pos="3664"/>
              </w:tabs>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Yearly_equip_failure</w:t>
            </w:r>
          </w:p>
        </w:tc>
        <w:tc>
          <w:tcPr>
            <w:tcW w:w="3100" w:type="dxa"/>
          </w:tcPr>
          <w:p w14:paraId="6994C07F"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94</w:t>
            </w:r>
          </w:p>
        </w:tc>
      </w:tr>
      <w:tr w:rsidR="007546CB" w:rsidRPr="0011155E" w14:paraId="5AC8D5ED" w14:textId="77777777" w:rsidTr="007546CB">
        <w:trPr>
          <w:trHeight w:val="273"/>
        </w:trPr>
        <w:tc>
          <w:tcPr>
            <w:tcW w:w="3100" w:type="dxa"/>
          </w:tcPr>
          <w:p w14:paraId="2A83B0CD" w14:textId="77777777" w:rsidR="007546CB" w:rsidRPr="0011155E" w:rsidRDefault="007546CB" w:rsidP="007546CB">
            <w:pPr>
              <w:tabs>
                <w:tab w:val="left" w:pos="3664"/>
              </w:tabs>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MonthlyCharge</w:t>
            </w:r>
          </w:p>
        </w:tc>
        <w:tc>
          <w:tcPr>
            <w:tcW w:w="3100" w:type="dxa"/>
          </w:tcPr>
          <w:p w14:paraId="19227AA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3</w:t>
            </w:r>
          </w:p>
        </w:tc>
      </w:tr>
    </w:tbl>
    <w:p w14:paraId="61CF41D6" w14:textId="671DA859" w:rsidR="007546CB" w:rsidRPr="0011155E" w:rsidRDefault="007546CB" w:rsidP="00BD3011">
      <w:pPr>
        <w:autoSpaceDE w:val="0"/>
        <w:autoSpaceDN w:val="0"/>
        <w:adjustRightInd w:val="0"/>
        <w:rPr>
          <w:rFonts w:asciiTheme="minorHAnsi" w:eastAsiaTheme="minorEastAsia" w:hAnsiTheme="minorHAnsi" w:cstheme="minorHAnsi"/>
          <w:lang w:eastAsia="ja-JP"/>
        </w:rPr>
      </w:pPr>
    </w:p>
    <w:p w14:paraId="77D056F7" w14:textId="77777777" w:rsidR="007546CB" w:rsidRPr="0011155E" w:rsidRDefault="007546CB" w:rsidP="00BD3011">
      <w:pPr>
        <w:autoSpaceDE w:val="0"/>
        <w:autoSpaceDN w:val="0"/>
        <w:adjustRightInd w:val="0"/>
        <w:rPr>
          <w:rFonts w:asciiTheme="minorHAnsi" w:eastAsiaTheme="minorEastAsia" w:hAnsiTheme="minorHAnsi" w:cstheme="minorHAnsi"/>
          <w:lang w:eastAsia="ja-JP"/>
        </w:rPr>
      </w:pPr>
    </w:p>
    <w:p w14:paraId="784EA5E0" w14:textId="7C3E8113" w:rsidR="00BD3011" w:rsidRPr="0011155E" w:rsidRDefault="00BD3011" w:rsidP="00BD3011">
      <w:pPr>
        <w:ind w:firstLine="720"/>
        <w:rPr>
          <w:rFonts w:asciiTheme="minorHAnsi" w:hAnsiTheme="minorHAnsi" w:cstheme="minorHAnsi"/>
        </w:rPr>
      </w:pPr>
    </w:p>
    <w:p w14:paraId="2130527C" w14:textId="77777777" w:rsidR="007546CB" w:rsidRPr="0011155E" w:rsidRDefault="007546CB" w:rsidP="00BD3011">
      <w:pPr>
        <w:ind w:firstLine="720"/>
        <w:rPr>
          <w:rFonts w:asciiTheme="minorHAnsi" w:hAnsiTheme="minorHAnsi" w:cstheme="minorHAnsi"/>
          <w:color w:val="000000"/>
          <w:sz w:val="27"/>
          <w:szCs w:val="27"/>
          <w:highlight w:val="red"/>
        </w:rPr>
      </w:pPr>
    </w:p>
    <w:p w14:paraId="03A2B09D" w14:textId="77777777" w:rsidR="007546CB" w:rsidRPr="0011155E" w:rsidRDefault="007546CB" w:rsidP="00BD3011">
      <w:pPr>
        <w:ind w:firstLine="720"/>
        <w:rPr>
          <w:rFonts w:asciiTheme="minorHAnsi" w:hAnsiTheme="minorHAnsi" w:cstheme="minorHAnsi"/>
          <w:color w:val="000000"/>
          <w:sz w:val="27"/>
          <w:szCs w:val="27"/>
          <w:highlight w:val="red"/>
        </w:rPr>
      </w:pPr>
    </w:p>
    <w:p w14:paraId="1FBCA7D0" w14:textId="77777777" w:rsidR="007546CB" w:rsidRPr="0011155E" w:rsidRDefault="007546CB" w:rsidP="00BD3011">
      <w:pPr>
        <w:ind w:firstLine="720"/>
        <w:rPr>
          <w:rFonts w:asciiTheme="minorHAnsi" w:hAnsiTheme="minorHAnsi" w:cstheme="minorHAnsi"/>
          <w:color w:val="000000"/>
          <w:sz w:val="27"/>
          <w:szCs w:val="27"/>
          <w:highlight w:val="red"/>
        </w:rPr>
      </w:pPr>
    </w:p>
    <w:p w14:paraId="4D33FD3F" w14:textId="77777777" w:rsidR="007546CB" w:rsidRPr="0011155E" w:rsidRDefault="007546CB" w:rsidP="00BD3011">
      <w:pPr>
        <w:ind w:firstLine="720"/>
        <w:rPr>
          <w:rFonts w:asciiTheme="minorHAnsi" w:hAnsiTheme="minorHAnsi" w:cstheme="minorHAnsi"/>
          <w:color w:val="000000"/>
          <w:sz w:val="27"/>
          <w:szCs w:val="27"/>
          <w:highlight w:val="red"/>
        </w:rPr>
      </w:pPr>
    </w:p>
    <w:p w14:paraId="0456B28E" w14:textId="77777777" w:rsidR="007546CB" w:rsidRPr="0011155E" w:rsidRDefault="007546CB" w:rsidP="00BD3011">
      <w:pPr>
        <w:ind w:firstLine="720"/>
        <w:rPr>
          <w:rFonts w:asciiTheme="minorHAnsi" w:hAnsiTheme="minorHAnsi" w:cstheme="minorHAnsi"/>
          <w:color w:val="000000"/>
          <w:sz w:val="27"/>
          <w:szCs w:val="27"/>
          <w:highlight w:val="red"/>
        </w:rPr>
      </w:pPr>
    </w:p>
    <w:p w14:paraId="3AA65728" w14:textId="77777777" w:rsidR="007546CB" w:rsidRPr="0011155E" w:rsidRDefault="007546CB" w:rsidP="00BD3011">
      <w:pPr>
        <w:ind w:firstLine="720"/>
        <w:rPr>
          <w:rFonts w:asciiTheme="minorHAnsi" w:hAnsiTheme="minorHAnsi" w:cstheme="minorHAnsi"/>
          <w:color w:val="000000"/>
          <w:sz w:val="27"/>
          <w:szCs w:val="27"/>
          <w:highlight w:val="red"/>
        </w:rPr>
      </w:pPr>
    </w:p>
    <w:p w14:paraId="7E82F014" w14:textId="77777777" w:rsidR="007546CB" w:rsidRPr="0011155E" w:rsidRDefault="007546CB" w:rsidP="00BD3011">
      <w:pPr>
        <w:ind w:firstLine="720"/>
        <w:rPr>
          <w:rFonts w:asciiTheme="minorHAnsi" w:hAnsiTheme="minorHAnsi" w:cstheme="minorHAnsi"/>
          <w:color w:val="000000"/>
          <w:sz w:val="27"/>
          <w:szCs w:val="27"/>
          <w:highlight w:val="red"/>
        </w:rPr>
      </w:pPr>
    </w:p>
    <w:p w14:paraId="322C87EE" w14:textId="1042D4F0" w:rsidR="007546CB" w:rsidRPr="0011155E" w:rsidRDefault="007546CB" w:rsidP="007546CB">
      <w:pPr>
        <w:rPr>
          <w:rFonts w:asciiTheme="minorHAnsi" w:hAnsiTheme="minorHAnsi" w:cstheme="minorHAnsi"/>
        </w:rPr>
      </w:pPr>
    </w:p>
    <w:p w14:paraId="0D299B20" w14:textId="7558B722" w:rsidR="006229F1" w:rsidRPr="0011155E" w:rsidRDefault="006229F1" w:rsidP="004A3F22">
      <w:pPr>
        <w:spacing w:line="360" w:lineRule="auto"/>
        <w:ind w:firstLine="720"/>
        <w:rPr>
          <w:rFonts w:asciiTheme="minorHAnsi" w:hAnsiTheme="minorHAnsi" w:cstheme="minorHAnsi"/>
          <w:shd w:val="clear" w:color="auto" w:fill="FAF9F8"/>
        </w:rPr>
      </w:pPr>
      <w:r w:rsidRPr="0011155E">
        <w:rPr>
          <w:rFonts w:asciiTheme="minorHAnsi" w:hAnsiTheme="minorHAnsi" w:cstheme="minorHAnsi"/>
          <w:shd w:val="clear" w:color="auto" w:fill="FAF9F8"/>
        </w:rPr>
        <w:t>Data wrangling includes transforming the data type into another format more appropriate for use. The re-expression of categorical data to numeric data allows for easier filt</w:t>
      </w:r>
      <w:r w:rsidR="004B5F61" w:rsidRPr="0011155E">
        <w:rPr>
          <w:rFonts w:asciiTheme="minorHAnsi" w:hAnsiTheme="minorHAnsi" w:cstheme="minorHAnsi"/>
          <w:shd w:val="clear" w:color="auto" w:fill="FAF9F8"/>
        </w:rPr>
        <w:t>ration</w:t>
      </w:r>
      <w:r w:rsidRPr="0011155E">
        <w:rPr>
          <w:rFonts w:asciiTheme="minorHAnsi" w:hAnsiTheme="minorHAnsi" w:cstheme="minorHAnsi"/>
          <w:shd w:val="clear" w:color="auto" w:fill="FAF9F8"/>
        </w:rPr>
        <w:t xml:space="preserve"> and manipulation of the raw data. </w:t>
      </w:r>
      <w:r w:rsidR="004B5F61" w:rsidRPr="0011155E">
        <w:rPr>
          <w:rFonts w:asciiTheme="minorHAnsi" w:hAnsiTheme="minorHAnsi" w:cstheme="minorHAnsi"/>
          <w:shd w:val="clear" w:color="auto" w:fill="FAF9F8"/>
        </w:rPr>
        <w:t xml:space="preserve">The variable ‘Education’ was originally expressed </w:t>
      </w:r>
      <w:r w:rsidR="00622237" w:rsidRPr="0011155E">
        <w:rPr>
          <w:rFonts w:asciiTheme="minorHAnsi" w:hAnsiTheme="minorHAnsi" w:cstheme="minorHAnsi"/>
          <w:shd w:val="clear" w:color="auto" w:fill="FAF9F8"/>
        </w:rPr>
        <w:t>as</w:t>
      </w:r>
      <w:r w:rsidR="004B5F61" w:rsidRPr="0011155E">
        <w:rPr>
          <w:rFonts w:asciiTheme="minorHAnsi" w:hAnsiTheme="minorHAnsi" w:cstheme="minorHAnsi"/>
          <w:shd w:val="clear" w:color="auto" w:fill="FAF9F8"/>
        </w:rPr>
        <w:t xml:space="preserve"> categorical data. </w:t>
      </w:r>
      <w:r w:rsidR="00622237" w:rsidRPr="0011155E">
        <w:rPr>
          <w:rFonts w:asciiTheme="minorHAnsi" w:hAnsiTheme="minorHAnsi" w:cstheme="minorHAnsi"/>
          <w:shd w:val="clear" w:color="auto" w:fill="FAF9F8"/>
        </w:rPr>
        <w:t xml:space="preserve">When the </w:t>
      </w:r>
      <w:r w:rsidR="004B5F61" w:rsidRPr="0011155E">
        <w:rPr>
          <w:rFonts w:asciiTheme="minorHAnsi" w:hAnsiTheme="minorHAnsi" w:cstheme="minorHAnsi"/>
          <w:shd w:val="clear" w:color="auto" w:fill="FAF9F8"/>
        </w:rPr>
        <w:t>variable</w:t>
      </w:r>
      <w:r w:rsidR="00622237" w:rsidRPr="0011155E">
        <w:rPr>
          <w:rFonts w:asciiTheme="minorHAnsi" w:hAnsiTheme="minorHAnsi" w:cstheme="minorHAnsi"/>
          <w:shd w:val="clear" w:color="auto" w:fill="FAF9F8"/>
        </w:rPr>
        <w:t xml:space="preserve"> </w:t>
      </w:r>
      <w:r w:rsidR="004B5F61" w:rsidRPr="0011155E">
        <w:rPr>
          <w:rFonts w:asciiTheme="minorHAnsi" w:hAnsiTheme="minorHAnsi" w:cstheme="minorHAnsi"/>
          <w:shd w:val="clear" w:color="auto" w:fill="FAF9F8"/>
        </w:rPr>
        <w:t>transformed into numeric data</w:t>
      </w:r>
      <w:r w:rsidR="00622237" w:rsidRPr="0011155E">
        <w:rPr>
          <w:rFonts w:asciiTheme="minorHAnsi" w:hAnsiTheme="minorHAnsi" w:cstheme="minorHAnsi"/>
          <w:shd w:val="clear" w:color="auto" w:fill="FAF9F8"/>
        </w:rPr>
        <w:t xml:space="preserve"> the following results were shown: </w:t>
      </w:r>
    </w:p>
    <w:p w14:paraId="400624A8" w14:textId="77777777" w:rsidR="004B5F61" w:rsidRPr="0011155E" w:rsidRDefault="004B5F61" w:rsidP="004B5F61">
      <w:pPr>
        <w:ind w:firstLine="720"/>
        <w:rPr>
          <w:rFonts w:asciiTheme="minorHAnsi" w:hAnsiTheme="minorHAnsi" w:cstheme="minorHAnsi"/>
          <w:shd w:val="clear" w:color="auto" w:fill="FAF9F8"/>
        </w:rPr>
      </w:pPr>
    </w:p>
    <w:p w14:paraId="710606EB" w14:textId="7FE45006"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0     2421</w:t>
      </w:r>
      <w:r w:rsidRPr="0011155E">
        <w:rPr>
          <w:rFonts w:asciiTheme="minorHAnsi" w:hAnsiTheme="minorHAnsi" w:cstheme="minorHAnsi"/>
          <w:color w:val="000000"/>
          <w:sz w:val="21"/>
          <w:szCs w:val="21"/>
        </w:rPr>
        <w:t xml:space="preserve"> Regular High School Diploma</w:t>
      </w:r>
    </w:p>
    <w:p w14:paraId="0F4449C7" w14:textId="603F3FC6"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1     1703</w:t>
      </w:r>
      <w:r w:rsidRPr="0011155E">
        <w:rPr>
          <w:rFonts w:asciiTheme="minorHAnsi" w:hAnsiTheme="minorHAnsi" w:cstheme="minorHAnsi"/>
          <w:color w:val="000000"/>
          <w:sz w:val="21"/>
          <w:szCs w:val="21"/>
        </w:rPr>
        <w:t xml:space="preserve"> Bachelor's Degree</w:t>
      </w:r>
    </w:p>
    <w:p w14:paraId="49CF1A0E" w14:textId="41016B6E"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2     1562</w:t>
      </w:r>
      <w:r w:rsidRPr="0011155E">
        <w:rPr>
          <w:rFonts w:asciiTheme="minorHAnsi" w:hAnsiTheme="minorHAnsi" w:cstheme="minorHAnsi"/>
          <w:color w:val="000000"/>
          <w:sz w:val="21"/>
          <w:szCs w:val="21"/>
        </w:rPr>
        <w:t xml:space="preserve"> Some College, 1 or More Years, No Degree</w:t>
      </w:r>
    </w:p>
    <w:p w14:paraId="29275EDC" w14:textId="6596C7F4"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3      870</w:t>
      </w:r>
      <w:r w:rsidRPr="0011155E">
        <w:rPr>
          <w:rFonts w:asciiTheme="minorHAnsi" w:hAnsiTheme="minorHAnsi" w:cstheme="minorHAnsi"/>
          <w:color w:val="000000"/>
          <w:sz w:val="21"/>
          <w:szCs w:val="21"/>
        </w:rPr>
        <w:t xml:space="preserve"> 9th Grade to 12th Grade, No Diploma</w:t>
      </w:r>
    </w:p>
    <w:p w14:paraId="666ED43E" w14:textId="5C649C9B"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4      764</w:t>
      </w:r>
      <w:r w:rsidRPr="0011155E">
        <w:rPr>
          <w:rFonts w:asciiTheme="minorHAnsi" w:hAnsiTheme="minorHAnsi" w:cstheme="minorHAnsi"/>
          <w:color w:val="000000"/>
          <w:sz w:val="21"/>
          <w:szCs w:val="21"/>
        </w:rPr>
        <w:t xml:space="preserve"> Master's Degree</w:t>
      </w:r>
    </w:p>
    <w:p w14:paraId="44D142D0" w14:textId="7DAD51BB"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5      760</w:t>
      </w:r>
      <w:r w:rsidRPr="0011155E">
        <w:rPr>
          <w:rFonts w:asciiTheme="minorHAnsi" w:hAnsiTheme="minorHAnsi" w:cstheme="minorHAnsi"/>
          <w:color w:val="000000"/>
          <w:sz w:val="21"/>
          <w:szCs w:val="21"/>
        </w:rPr>
        <w:t xml:space="preserve"> Associate's Degree</w:t>
      </w:r>
    </w:p>
    <w:p w14:paraId="2AFCFBCE" w14:textId="047EFCAE"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6      652</w:t>
      </w:r>
      <w:r w:rsidRPr="0011155E">
        <w:rPr>
          <w:rFonts w:asciiTheme="minorHAnsi" w:hAnsiTheme="minorHAnsi" w:cstheme="minorHAnsi"/>
          <w:color w:val="000000"/>
          <w:sz w:val="21"/>
          <w:szCs w:val="21"/>
        </w:rPr>
        <w:t xml:space="preserve"> Some College, Less than 1 Year</w:t>
      </w:r>
    </w:p>
    <w:p w14:paraId="4654EA4C" w14:textId="5A12CF57"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7      449</w:t>
      </w:r>
      <w:r w:rsidRPr="0011155E">
        <w:rPr>
          <w:rFonts w:asciiTheme="minorHAnsi" w:hAnsiTheme="minorHAnsi" w:cstheme="minorHAnsi"/>
          <w:color w:val="000000"/>
          <w:sz w:val="21"/>
          <w:szCs w:val="21"/>
        </w:rPr>
        <w:t xml:space="preserve"> Nursery School to 8th Grade</w:t>
      </w:r>
    </w:p>
    <w:p w14:paraId="42AD44FE" w14:textId="68A7936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8      387</w:t>
      </w:r>
      <w:r w:rsidRPr="0011155E">
        <w:rPr>
          <w:rFonts w:asciiTheme="minorHAnsi" w:hAnsiTheme="minorHAnsi" w:cstheme="minorHAnsi"/>
          <w:color w:val="000000"/>
          <w:sz w:val="21"/>
          <w:szCs w:val="21"/>
        </w:rPr>
        <w:t xml:space="preserve"> GED or Alternative Credential</w:t>
      </w:r>
    </w:p>
    <w:p w14:paraId="0C3CA6E2" w14:textId="40FC25C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9      198</w:t>
      </w:r>
      <w:r w:rsidRPr="0011155E">
        <w:rPr>
          <w:rFonts w:asciiTheme="minorHAnsi" w:hAnsiTheme="minorHAnsi" w:cstheme="minorHAnsi"/>
          <w:color w:val="000000"/>
          <w:sz w:val="21"/>
          <w:szCs w:val="21"/>
        </w:rPr>
        <w:t xml:space="preserve"> Professional School Degree</w:t>
      </w:r>
    </w:p>
    <w:p w14:paraId="0DDAE114" w14:textId="2B560479"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10     118</w:t>
      </w:r>
      <w:r w:rsidRPr="0011155E">
        <w:rPr>
          <w:rFonts w:asciiTheme="minorHAnsi" w:hAnsiTheme="minorHAnsi" w:cstheme="minorHAnsi"/>
          <w:color w:val="000000"/>
          <w:sz w:val="21"/>
          <w:szCs w:val="21"/>
        </w:rPr>
        <w:t xml:space="preserve"> No Schooling Completed</w:t>
      </w:r>
    </w:p>
    <w:p w14:paraId="20F97FDA" w14:textId="36A0B4A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11     116</w:t>
      </w:r>
      <w:r w:rsidRPr="0011155E">
        <w:rPr>
          <w:rFonts w:asciiTheme="minorHAnsi" w:hAnsiTheme="minorHAnsi" w:cstheme="minorHAnsi"/>
          <w:color w:val="000000"/>
          <w:sz w:val="21"/>
          <w:szCs w:val="21"/>
        </w:rPr>
        <w:t xml:space="preserve"> Doctorate Degree</w:t>
      </w:r>
    </w:p>
    <w:p w14:paraId="4B731A24" w14:textId="77777777" w:rsidR="003177F0" w:rsidRPr="0011155E"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p>
    <w:p w14:paraId="1EAAA1E4" w14:textId="4E3E69F1"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Name: Education_num, dtype: int64</w:t>
      </w:r>
    </w:p>
    <w:p w14:paraId="60D18AAC" w14:textId="77777777" w:rsidR="00622237" w:rsidRPr="0011155E" w:rsidRDefault="00622237" w:rsidP="007546CB">
      <w:pPr>
        <w:rPr>
          <w:rFonts w:asciiTheme="minorHAnsi" w:hAnsiTheme="minorHAnsi" w:cstheme="minorHAnsi"/>
        </w:rPr>
      </w:pPr>
    </w:p>
    <w:p w14:paraId="01A77578" w14:textId="6B241283" w:rsidR="00BD3011" w:rsidRPr="0011155E" w:rsidRDefault="00BD3011" w:rsidP="00D67024">
      <w:pPr>
        <w:rPr>
          <w:rFonts w:asciiTheme="minorHAnsi" w:hAnsiTheme="minorHAnsi" w:cstheme="minorHAnsi"/>
        </w:rPr>
      </w:pPr>
    </w:p>
    <w:p w14:paraId="61E72B0B" w14:textId="77777777" w:rsidR="000B645D" w:rsidRPr="0011155E" w:rsidRDefault="000B645D" w:rsidP="00D67024">
      <w:pPr>
        <w:rPr>
          <w:rFonts w:asciiTheme="minorHAnsi" w:hAnsiTheme="minorHAnsi" w:cstheme="minorHAnsi"/>
        </w:rPr>
      </w:pPr>
    </w:p>
    <w:p w14:paraId="5C422A78" w14:textId="09037311"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Section D</w:t>
      </w:r>
      <w:r w:rsidR="00FD3488" w:rsidRPr="0011155E">
        <w:rPr>
          <w:rFonts w:asciiTheme="minorHAnsi" w:hAnsiTheme="minorHAnsi" w:cstheme="minorHAnsi"/>
        </w:rPr>
        <w:t>2</w:t>
      </w:r>
      <w:r w:rsidRPr="0011155E">
        <w:rPr>
          <w:rFonts w:asciiTheme="minorHAnsi" w:hAnsiTheme="minorHAnsi" w:cstheme="minorHAnsi"/>
        </w:rPr>
        <w:t xml:space="preserve">: </w:t>
      </w:r>
      <w:r w:rsidR="00FD3488" w:rsidRPr="0011155E">
        <w:rPr>
          <w:rFonts w:asciiTheme="minorHAnsi" w:hAnsiTheme="minorHAnsi" w:cstheme="minorHAnsi"/>
        </w:rPr>
        <w:t>Justification of Mitigation Methods</w:t>
      </w:r>
      <w:bookmarkEnd w:id="10"/>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28FD18FA" w14:textId="77777777" w:rsidR="00BF3C1A" w:rsidRPr="0011155E" w:rsidRDefault="00BF3C1A" w:rsidP="00BF3C1A">
      <w:pPr>
        <w:rPr>
          <w:rFonts w:asciiTheme="minorHAnsi" w:hAnsiTheme="minorHAnsi" w:cstheme="minorHAnsi"/>
        </w:rPr>
      </w:pPr>
    </w:p>
    <w:p w14:paraId="4C906E5F" w14:textId="7E7ADCAA" w:rsidR="00657A2C" w:rsidRPr="0011155E" w:rsidRDefault="00BD3011" w:rsidP="004A3F22">
      <w:pPr>
        <w:spacing w:line="360" w:lineRule="auto"/>
        <w:rPr>
          <w:rFonts w:asciiTheme="minorHAnsi" w:hAnsiTheme="minorHAnsi" w:cstheme="minorHAnsi"/>
          <w:color w:val="000000"/>
          <w:spacing w:val="-2"/>
          <w:shd w:val="clear" w:color="auto" w:fill="FFFFFF"/>
        </w:rPr>
      </w:pPr>
      <w:r w:rsidRPr="0011155E">
        <w:rPr>
          <w:rFonts w:asciiTheme="minorHAnsi" w:hAnsiTheme="minorHAnsi" w:cstheme="minorHAnsi"/>
        </w:rPr>
        <w:tab/>
        <w:t>There were no duplicates in the data set so the treatment of the data focused on treating the missing values and outliers. To treat missing values univariate statistical imputation was completed by calculating the mean median, or mode. Th</w:t>
      </w:r>
      <w:r w:rsidR="000022E6" w:rsidRPr="0011155E">
        <w:rPr>
          <w:rFonts w:asciiTheme="minorHAnsi" w:hAnsiTheme="minorHAnsi" w:cstheme="minorHAnsi"/>
        </w:rPr>
        <w:t>is</w:t>
      </w:r>
      <w:r w:rsidRPr="0011155E">
        <w:rPr>
          <w:rFonts w:asciiTheme="minorHAnsi" w:hAnsiTheme="minorHAnsi" w:cstheme="minorHAnsi"/>
        </w:rPr>
        <w:t xml:space="preserve"> technique was used for replacing the missing values in order to retain most of the data from the original data set </w:t>
      </w:r>
      <w:r w:rsidRPr="0011155E">
        <w:rPr>
          <w:rFonts w:asciiTheme="minorHAnsi" w:hAnsiTheme="minorHAnsi" w:cstheme="minorHAnsi"/>
          <w:color w:val="000000"/>
          <w:spacing w:val="-2"/>
          <w:shd w:val="clear" w:color="auto" w:fill="FFFFFF"/>
        </w:rPr>
        <w:t xml:space="preserve">(Lacrose &amp; Lacrose, 2019).  </w:t>
      </w:r>
    </w:p>
    <w:p w14:paraId="4A86C238" w14:textId="77777777" w:rsidR="00657A2C" w:rsidRPr="0011155E" w:rsidRDefault="00657A2C" w:rsidP="00FD3488">
      <w:pPr>
        <w:rPr>
          <w:rFonts w:asciiTheme="minorHAnsi" w:hAnsiTheme="minorHAnsi" w:cstheme="minorHAnsi"/>
          <w:color w:val="000000"/>
          <w:spacing w:val="-2"/>
          <w:shd w:val="clear" w:color="auto" w:fill="FFFFFF"/>
        </w:rPr>
      </w:pPr>
    </w:p>
    <w:p w14:paraId="71641A94" w14:textId="5408A111" w:rsidR="00105B7B" w:rsidRPr="0011155E" w:rsidRDefault="00657A2C" w:rsidP="000B645D">
      <w:pPr>
        <w:ind w:firstLine="720"/>
        <w:rPr>
          <w:rFonts w:asciiTheme="minorHAnsi" w:hAnsiTheme="minorHAnsi" w:cstheme="minorHAnsi"/>
        </w:rPr>
      </w:pPr>
      <w:r w:rsidRPr="0011155E">
        <w:rPr>
          <w:rFonts w:asciiTheme="minorHAnsi" w:hAnsiTheme="minorHAnsi" w:cstheme="minorHAnsi"/>
        </w:rPr>
        <w:t xml:space="preserve">The function df.isnull().sum() was then ran again to verify missing data was removed. Result: </w:t>
      </w:r>
    </w:p>
    <w:p w14:paraId="6A17FA77" w14:textId="77777777" w:rsidR="00657A2C" w:rsidRPr="0011155E" w:rsidRDefault="00657A2C" w:rsidP="00FD3488">
      <w:pPr>
        <w:rPr>
          <w:rFonts w:asciiTheme="minorHAnsi" w:hAnsiTheme="minorHAnsi" w:cstheme="minorHAnsi"/>
        </w:rPr>
      </w:pPr>
    </w:p>
    <w:p w14:paraId="4B96385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Unnamed: 0                  0</w:t>
      </w:r>
    </w:p>
    <w:p w14:paraId="5CFD0945"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CaseOrder                   0</w:t>
      </w:r>
    </w:p>
    <w:p w14:paraId="725992D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Customer_id                 0</w:t>
      </w:r>
    </w:p>
    <w:p w14:paraId="7162A50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Interaction                 0</w:t>
      </w:r>
    </w:p>
    <w:p w14:paraId="706211D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City                        0</w:t>
      </w:r>
    </w:p>
    <w:p w14:paraId="7D52B77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State                       0</w:t>
      </w:r>
    </w:p>
    <w:p w14:paraId="6955857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County                      0</w:t>
      </w:r>
    </w:p>
    <w:p w14:paraId="10EEA88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Zip                         0</w:t>
      </w:r>
    </w:p>
    <w:p w14:paraId="2EC3617D"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Lat                         0</w:t>
      </w:r>
    </w:p>
    <w:p w14:paraId="187FBF3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Lng                         0</w:t>
      </w:r>
    </w:p>
    <w:p w14:paraId="77D793C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Population                  0</w:t>
      </w:r>
    </w:p>
    <w:p w14:paraId="244CD0E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Area                        0</w:t>
      </w:r>
    </w:p>
    <w:p w14:paraId="31F6C36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Timezone                    0</w:t>
      </w:r>
    </w:p>
    <w:p w14:paraId="62B3E51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Job                         0</w:t>
      </w:r>
    </w:p>
    <w:p w14:paraId="2A68A1E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Children                    0</w:t>
      </w:r>
    </w:p>
    <w:p w14:paraId="0B18397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Age                         0</w:t>
      </w:r>
    </w:p>
    <w:p w14:paraId="3B61718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Education                   0</w:t>
      </w:r>
    </w:p>
    <w:p w14:paraId="244E40E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Employment                  0</w:t>
      </w:r>
    </w:p>
    <w:p w14:paraId="691DDD5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Income                      0</w:t>
      </w:r>
    </w:p>
    <w:p w14:paraId="39C0A47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Marital                     0</w:t>
      </w:r>
    </w:p>
    <w:p w14:paraId="2E71ADD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Gender                      0</w:t>
      </w:r>
    </w:p>
    <w:p w14:paraId="5A25DCD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Churn                       0</w:t>
      </w:r>
    </w:p>
    <w:p w14:paraId="799589CD"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Outage_sec_perweek          0</w:t>
      </w:r>
    </w:p>
    <w:p w14:paraId="78D4870A"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Email                       0</w:t>
      </w:r>
    </w:p>
    <w:p w14:paraId="0C4D775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Contacts                    0</w:t>
      </w:r>
    </w:p>
    <w:p w14:paraId="12E8A71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Yearly_equip_failure        0</w:t>
      </w:r>
    </w:p>
    <w:p w14:paraId="025FE13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Techie                      0</w:t>
      </w:r>
    </w:p>
    <w:p w14:paraId="334F16F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Contract                    0</w:t>
      </w:r>
    </w:p>
    <w:p w14:paraId="7C3055A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Port_modem                  0</w:t>
      </w:r>
    </w:p>
    <w:p w14:paraId="65539FD1"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Tablet                      0</w:t>
      </w:r>
    </w:p>
    <w:p w14:paraId="54270A5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InternetService             0</w:t>
      </w:r>
    </w:p>
    <w:p w14:paraId="78C4774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Phone                       0</w:t>
      </w:r>
    </w:p>
    <w:p w14:paraId="2420F08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Multiple                    0</w:t>
      </w:r>
    </w:p>
    <w:p w14:paraId="1EB8502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OnlineSecurity              0</w:t>
      </w:r>
    </w:p>
    <w:p w14:paraId="1FE6906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OnlineBackup                0</w:t>
      </w:r>
    </w:p>
    <w:p w14:paraId="6B3D87E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DeviceProtection            0</w:t>
      </w:r>
    </w:p>
    <w:p w14:paraId="3294226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TechSupport                 0</w:t>
      </w:r>
    </w:p>
    <w:p w14:paraId="77F9AAB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lastRenderedPageBreak/>
        <w:t>StreamingTV                 0</w:t>
      </w:r>
    </w:p>
    <w:p w14:paraId="4016A5F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StreamingMovies             0</w:t>
      </w:r>
    </w:p>
    <w:p w14:paraId="3FE8CD6A"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PaperlessBilling            0</w:t>
      </w:r>
    </w:p>
    <w:p w14:paraId="611D448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PaymentMethod               0</w:t>
      </w:r>
    </w:p>
    <w:p w14:paraId="3ADBEEC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Tenure                      0</w:t>
      </w:r>
    </w:p>
    <w:p w14:paraId="22631C8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MonthlyCharge               0</w:t>
      </w:r>
    </w:p>
    <w:p w14:paraId="4F4B678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Bandwidth_GB_Year           0</w:t>
      </w:r>
    </w:p>
    <w:p w14:paraId="1ACE734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item1                       0</w:t>
      </w:r>
    </w:p>
    <w:p w14:paraId="7D28C267"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item2                       0</w:t>
      </w:r>
    </w:p>
    <w:p w14:paraId="1FB6ED4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item3                       0</w:t>
      </w:r>
    </w:p>
    <w:p w14:paraId="47BA241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item4                       0</w:t>
      </w:r>
    </w:p>
    <w:p w14:paraId="4B07A25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item5                       0</w:t>
      </w:r>
    </w:p>
    <w:p w14:paraId="7EEC5DA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item6                       0</w:t>
      </w:r>
    </w:p>
    <w:p w14:paraId="4CD13B9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item7                       0</w:t>
      </w:r>
    </w:p>
    <w:p w14:paraId="11E7CF9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item8                       0</w:t>
      </w:r>
    </w:p>
    <w:p w14:paraId="0514D05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Z_Score_Population          0</w:t>
      </w:r>
    </w:p>
    <w:p w14:paraId="0A8981A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Z_Score_Children        10000</w:t>
      </w:r>
    </w:p>
    <w:p w14:paraId="5840D58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dtype: int64</w:t>
      </w:r>
    </w:p>
    <w:p w14:paraId="6E71D4EF" w14:textId="77777777" w:rsidR="00657A2C" w:rsidRPr="0011155E" w:rsidRDefault="00657A2C" w:rsidP="005B3990">
      <w:pPr>
        <w:ind w:left="588"/>
        <w:rPr>
          <w:rFonts w:asciiTheme="minorHAnsi" w:hAnsiTheme="minorHAnsi" w:cstheme="minorHAnsi"/>
        </w:rPr>
      </w:pPr>
    </w:p>
    <w:p w14:paraId="7BA49438" w14:textId="73D71849" w:rsidR="00BD3011" w:rsidRPr="0011155E" w:rsidRDefault="00BD3011" w:rsidP="00FD3488">
      <w:pPr>
        <w:rPr>
          <w:rFonts w:asciiTheme="minorHAnsi" w:hAnsiTheme="minorHAnsi" w:cstheme="minorHAnsi"/>
        </w:rPr>
      </w:pPr>
    </w:p>
    <w:p w14:paraId="0185D3B3" w14:textId="289DE18F" w:rsidR="006229F1" w:rsidRPr="0011155E" w:rsidRDefault="000022E6" w:rsidP="000B645D">
      <w:pPr>
        <w:pStyle w:val="Heading3"/>
        <w:shd w:val="clear" w:color="auto" w:fill="FFFFFF"/>
        <w:spacing w:line="360" w:lineRule="auto"/>
        <w:rPr>
          <w:rFonts w:asciiTheme="minorHAnsi" w:eastAsiaTheme="minorEastAsia" w:hAnsiTheme="minorHAnsi" w:cstheme="minorHAnsi"/>
          <w:b w:val="0"/>
          <w:bCs w:val="0"/>
          <w:lang w:eastAsia="ja-JP"/>
        </w:rPr>
      </w:pPr>
      <w:r w:rsidRPr="0011155E">
        <w:rPr>
          <w:rFonts w:asciiTheme="minorHAnsi" w:hAnsiTheme="minorHAnsi" w:cstheme="minorHAnsi"/>
        </w:rPr>
        <w:tab/>
      </w:r>
      <w:r w:rsidRPr="0011155E">
        <w:rPr>
          <w:rFonts w:asciiTheme="minorHAnsi" w:hAnsiTheme="minorHAnsi" w:cstheme="minorHAnsi"/>
          <w:b w:val="0"/>
          <w:bCs w:val="0"/>
        </w:rPr>
        <w:t xml:space="preserve">After using box plots and z-scores to identify the outliers </w:t>
      </w:r>
      <w:r w:rsidR="006229F1" w:rsidRPr="0011155E">
        <w:rPr>
          <w:rFonts w:asciiTheme="minorHAnsi" w:hAnsiTheme="minorHAnsi" w:cstheme="minorHAnsi"/>
          <w:b w:val="0"/>
          <w:bCs w:val="0"/>
        </w:rPr>
        <w:t xml:space="preserve">the </w:t>
      </w:r>
      <w:r w:rsidR="006229F1" w:rsidRPr="0011155E">
        <w:rPr>
          <w:rFonts w:asciiTheme="minorHAnsi" w:eastAsia="Times New Roman" w:hAnsiTheme="minorHAnsi" w:cstheme="minorHAnsi"/>
          <w:b w:val="0"/>
          <w:bCs w:val="0"/>
          <w:color w:val="222222"/>
        </w:rPr>
        <w:t>Inter Quantile Range</w:t>
      </w:r>
      <w:r w:rsidR="00F63BCE">
        <w:rPr>
          <w:rFonts w:asciiTheme="minorHAnsi" w:eastAsia="Times New Roman" w:hAnsiTheme="minorHAnsi" w:cstheme="minorHAnsi"/>
          <w:b w:val="0"/>
          <w:bCs w:val="0"/>
          <w:color w:val="222222"/>
        </w:rPr>
        <w:t xml:space="preserve"> </w:t>
      </w:r>
      <w:r w:rsidR="006229F1" w:rsidRPr="0011155E">
        <w:rPr>
          <w:rFonts w:asciiTheme="minorHAnsi" w:eastAsia="Times New Roman" w:hAnsiTheme="minorHAnsi" w:cstheme="minorHAnsi"/>
          <w:b w:val="0"/>
          <w:bCs w:val="0"/>
          <w:color w:val="222222"/>
        </w:rPr>
        <w:t>(IQR) was used to treat the outliers. The IQR is a measure of variability based on dividing a set into quartiles. The IQR is the range between the first quartile (25</w:t>
      </w:r>
      <w:r w:rsidR="006229F1" w:rsidRPr="0011155E">
        <w:rPr>
          <w:rFonts w:asciiTheme="minorHAnsi" w:eastAsia="Times New Roman" w:hAnsiTheme="minorHAnsi" w:cstheme="minorHAnsi"/>
          <w:b w:val="0"/>
          <w:bCs w:val="0"/>
          <w:color w:val="222222"/>
          <w:vertAlign w:val="superscript"/>
        </w:rPr>
        <w:t>th</w:t>
      </w:r>
      <w:r w:rsidR="006229F1" w:rsidRPr="0011155E">
        <w:rPr>
          <w:rFonts w:asciiTheme="minorHAnsi" w:eastAsia="Times New Roman" w:hAnsiTheme="minorHAnsi" w:cstheme="minorHAnsi"/>
          <w:b w:val="0"/>
          <w:bCs w:val="0"/>
          <w:color w:val="222222"/>
        </w:rPr>
        <w:t xml:space="preserve"> percentile) and the third quartile (75</w:t>
      </w:r>
      <w:r w:rsidR="006229F1" w:rsidRPr="0011155E">
        <w:rPr>
          <w:rFonts w:asciiTheme="minorHAnsi" w:eastAsia="Times New Roman" w:hAnsiTheme="minorHAnsi" w:cstheme="minorHAnsi"/>
          <w:b w:val="0"/>
          <w:bCs w:val="0"/>
          <w:color w:val="222222"/>
          <w:vertAlign w:val="superscript"/>
        </w:rPr>
        <w:t>th</w:t>
      </w:r>
      <w:r w:rsidR="006229F1" w:rsidRPr="0011155E">
        <w:rPr>
          <w:rFonts w:asciiTheme="minorHAnsi" w:eastAsia="Times New Roman" w:hAnsiTheme="minorHAnsi" w:cstheme="minorHAnsi"/>
          <w:b w:val="0"/>
          <w:bCs w:val="0"/>
          <w:color w:val="222222"/>
        </w:rPr>
        <w:t xml:space="preserve"> percentile) of the data</w:t>
      </w:r>
      <w:r w:rsidR="00F63BCE">
        <w:rPr>
          <w:rFonts w:asciiTheme="minorHAnsi" w:eastAsia="Times New Roman" w:hAnsiTheme="minorHAnsi" w:cstheme="minorHAnsi"/>
          <w:b w:val="0"/>
          <w:bCs w:val="0"/>
          <w:color w:val="222222"/>
        </w:rPr>
        <w:t xml:space="preserve"> (D, 2022).</w:t>
      </w:r>
      <w:r w:rsidR="006229F1" w:rsidRPr="0011155E">
        <w:rPr>
          <w:rFonts w:asciiTheme="minorHAnsi" w:eastAsia="Times New Roman" w:hAnsiTheme="minorHAnsi" w:cstheme="minorHAnsi"/>
          <w:b w:val="0"/>
          <w:bCs w:val="0"/>
          <w:color w:val="222222"/>
        </w:rPr>
        <w:t>. The IQR identifies values that are significantly higher or lower than the majority of the data</w:t>
      </w:r>
      <w:r w:rsidR="00F63BCE">
        <w:rPr>
          <w:rFonts w:asciiTheme="minorHAnsi" w:eastAsia="Times New Roman" w:hAnsiTheme="minorHAnsi" w:cstheme="minorHAnsi"/>
          <w:b w:val="0"/>
          <w:bCs w:val="0"/>
          <w:color w:val="222222"/>
        </w:rPr>
        <w:t xml:space="preserve"> (D, 2022). </w:t>
      </w:r>
      <w:r w:rsidR="006229F1" w:rsidRPr="0011155E">
        <w:rPr>
          <w:rFonts w:asciiTheme="minorHAnsi" w:eastAsia="Times New Roman" w:hAnsiTheme="minorHAnsi" w:cstheme="minorHAnsi"/>
          <w:b w:val="0"/>
          <w:bCs w:val="0"/>
          <w:color w:val="222222"/>
        </w:rPr>
        <w:t>The ICR was comp</w:t>
      </w:r>
      <w:r w:rsidR="006D27BE" w:rsidRPr="0011155E">
        <w:rPr>
          <w:rFonts w:asciiTheme="minorHAnsi" w:eastAsia="Times New Roman" w:hAnsiTheme="minorHAnsi" w:cstheme="minorHAnsi"/>
          <w:b w:val="0"/>
          <w:bCs w:val="0"/>
          <w:color w:val="222222"/>
        </w:rPr>
        <w:t>uted</w:t>
      </w:r>
      <w:r w:rsidR="006229F1" w:rsidRPr="0011155E">
        <w:rPr>
          <w:rFonts w:asciiTheme="minorHAnsi" w:eastAsia="Times New Roman" w:hAnsiTheme="minorHAnsi" w:cstheme="minorHAnsi"/>
          <w:b w:val="0"/>
          <w:bCs w:val="0"/>
          <w:color w:val="222222"/>
        </w:rPr>
        <w:t xml:space="preserve"> on the following variables </w:t>
      </w:r>
      <w:r w:rsidR="006229F1" w:rsidRPr="0011155E">
        <w:rPr>
          <w:rFonts w:asciiTheme="minorHAnsi" w:eastAsiaTheme="minorEastAsia" w:hAnsiTheme="minorHAnsi" w:cstheme="minorHAnsi"/>
          <w:b w:val="0"/>
          <w:bCs w:val="0"/>
          <w:lang w:eastAsia="ja-JP"/>
        </w:rPr>
        <w:t xml:space="preserve">Population, Children, Income, Outage_sec_perweek, Email, Contacts, Yearly_equip_failure, and MonthlyCharge due to data shown on the box plots as outliers.  The following code was used to determine the outliers in each variable (‘population’ </w:t>
      </w:r>
      <w:r w:rsidR="00F63BCE">
        <w:rPr>
          <w:rFonts w:asciiTheme="minorHAnsi" w:eastAsiaTheme="minorEastAsia" w:hAnsiTheme="minorHAnsi" w:cstheme="minorHAnsi"/>
          <w:b w:val="0"/>
          <w:bCs w:val="0"/>
          <w:lang w:eastAsia="ja-JP"/>
        </w:rPr>
        <w:t xml:space="preserve">is </w:t>
      </w:r>
      <w:r w:rsidR="006229F1" w:rsidRPr="0011155E">
        <w:rPr>
          <w:rFonts w:asciiTheme="minorHAnsi" w:eastAsiaTheme="minorEastAsia" w:hAnsiTheme="minorHAnsi" w:cstheme="minorHAnsi"/>
          <w:b w:val="0"/>
          <w:bCs w:val="0"/>
          <w:lang w:eastAsia="ja-JP"/>
        </w:rPr>
        <w:t xml:space="preserve">shown below, all other variables seen in code attached). </w:t>
      </w:r>
    </w:p>
    <w:p w14:paraId="35C5127B" w14:textId="6462D332" w:rsidR="006229F1" w:rsidRPr="0011155E" w:rsidRDefault="006229F1" w:rsidP="006229F1">
      <w:pPr>
        <w:rPr>
          <w:rFonts w:asciiTheme="minorHAnsi" w:hAnsiTheme="minorHAnsi" w:cstheme="minorHAnsi"/>
          <w:lang w:eastAsia="ja-JP"/>
        </w:rPr>
      </w:pPr>
    </w:p>
    <w:p w14:paraId="4CF8296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import numpy as np</w:t>
      </w:r>
    </w:p>
    <w:p w14:paraId="6759A431"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outliers = []</w:t>
      </w:r>
    </w:p>
    <w:p w14:paraId="74FCE016"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def detect_outliers_iqr(data):</w:t>
      </w:r>
    </w:p>
    <w:p w14:paraId="242DA89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data = sorted(data)</w:t>
      </w:r>
    </w:p>
    <w:p w14:paraId="06A9D21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q1 = np.percentile(data, 25)</w:t>
      </w:r>
    </w:p>
    <w:p w14:paraId="3BEEAF40"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q3 = np.percentile(data, 75)</w:t>
      </w:r>
    </w:p>
    <w:p w14:paraId="4EC608BC"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IQR = q3-q1</w:t>
      </w:r>
    </w:p>
    <w:p w14:paraId="1E49F003"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lwr_bound = q1-(1.5*IQR)</w:t>
      </w:r>
    </w:p>
    <w:p w14:paraId="15896328"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upr_bound = q3+(1.5*IQR)</w:t>
      </w:r>
    </w:p>
    <w:p w14:paraId="52ADB49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for i in data: </w:t>
      </w:r>
    </w:p>
    <w:p w14:paraId="6CF70F5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if (i&lt;lwr_bound or i&gt;upr_bound):</w:t>
      </w:r>
    </w:p>
    <w:p w14:paraId="5D14D67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outliers.append(i)</w:t>
      </w:r>
    </w:p>
    <w:p w14:paraId="0375A812"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return outliers</w:t>
      </w:r>
    </w:p>
    <w:p w14:paraId="53BD7D86" w14:textId="77777777" w:rsidR="006229F1" w:rsidRPr="0011155E" w:rsidRDefault="006229F1" w:rsidP="006229F1">
      <w:pPr>
        <w:ind w:left="2160"/>
        <w:rPr>
          <w:rFonts w:asciiTheme="minorHAnsi" w:hAnsiTheme="minorHAnsi" w:cstheme="minorHAnsi"/>
          <w:lang w:eastAsia="ja-JP"/>
        </w:rPr>
      </w:pPr>
    </w:p>
    <w:p w14:paraId="2785665B"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lastRenderedPageBreak/>
        <w:t>Population_column = df['Population']</w:t>
      </w:r>
    </w:p>
    <w:p w14:paraId="43B48162"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Population_outliers = detect_outliers_iqr(Population_column)</w:t>
      </w:r>
    </w:p>
    <w:p w14:paraId="3E4D0F30" w14:textId="7ED45BA6"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print("Outliers from IQR method: ", Population_outliers)</w:t>
      </w:r>
    </w:p>
    <w:p w14:paraId="63DC51A6" w14:textId="77777777" w:rsidR="006229F1" w:rsidRPr="0011155E" w:rsidRDefault="006229F1" w:rsidP="006229F1">
      <w:pPr>
        <w:pStyle w:val="Heading3"/>
        <w:shd w:val="clear" w:color="auto" w:fill="FFFFFF"/>
        <w:rPr>
          <w:rFonts w:asciiTheme="minorHAnsi" w:eastAsia="Times New Roman" w:hAnsiTheme="minorHAnsi" w:cstheme="minorHAnsi"/>
          <w:b w:val="0"/>
          <w:bCs w:val="0"/>
          <w:color w:val="222222"/>
        </w:rPr>
      </w:pPr>
    </w:p>
    <w:p w14:paraId="1DCB90BF" w14:textId="0CB7C815" w:rsidR="00BD3011" w:rsidRPr="0011155E" w:rsidRDefault="00BD3011" w:rsidP="00FD3488">
      <w:pPr>
        <w:rPr>
          <w:rFonts w:asciiTheme="minorHAnsi" w:hAnsiTheme="minorHAnsi" w:cstheme="minorHAnsi"/>
        </w:rPr>
      </w:pPr>
    </w:p>
    <w:p w14:paraId="2ADFF7EC" w14:textId="44FD4548" w:rsidR="006229F1" w:rsidRPr="0011155E" w:rsidRDefault="006229F1" w:rsidP="004A3F22">
      <w:pPr>
        <w:spacing w:line="360" w:lineRule="auto"/>
        <w:rPr>
          <w:rFonts w:asciiTheme="minorHAnsi" w:hAnsiTheme="minorHAnsi" w:cstheme="minorHAnsi"/>
        </w:rPr>
      </w:pPr>
      <w:r w:rsidRPr="0011155E">
        <w:rPr>
          <w:rFonts w:asciiTheme="minorHAnsi" w:hAnsiTheme="minorHAnsi" w:cstheme="minorHAnsi"/>
        </w:rPr>
        <w:t>A new array was then c</w:t>
      </w:r>
      <w:r w:rsidR="008B43CE" w:rsidRPr="0011155E">
        <w:rPr>
          <w:rFonts w:asciiTheme="minorHAnsi" w:hAnsiTheme="minorHAnsi" w:cstheme="minorHAnsi"/>
        </w:rPr>
        <w:t>reate</w:t>
      </w:r>
      <w:r w:rsidRPr="0011155E">
        <w:rPr>
          <w:rFonts w:asciiTheme="minorHAnsi" w:hAnsiTheme="minorHAnsi" w:cstheme="minorHAnsi"/>
        </w:rPr>
        <w:t xml:space="preserve">d for each variable. </w:t>
      </w:r>
      <w:r w:rsidR="008B43CE" w:rsidRPr="0011155E">
        <w:rPr>
          <w:rFonts w:asciiTheme="minorHAnsi" w:hAnsiTheme="minorHAnsi" w:cstheme="minorHAnsi"/>
        </w:rPr>
        <w:t>Example c</w:t>
      </w:r>
      <w:r w:rsidRPr="0011155E">
        <w:rPr>
          <w:rFonts w:asciiTheme="minorHAnsi" w:hAnsiTheme="minorHAnsi" w:cstheme="minorHAnsi"/>
        </w:rPr>
        <w:t xml:space="preserve">ode below. New arrays for each variable seen in code attached. </w:t>
      </w:r>
    </w:p>
    <w:p w14:paraId="1DA1C276" w14:textId="488A06A1" w:rsidR="006229F1" w:rsidRPr="0011155E" w:rsidRDefault="006229F1" w:rsidP="006229F1">
      <w:pPr>
        <w:rPr>
          <w:rFonts w:asciiTheme="minorHAnsi" w:hAnsiTheme="minorHAnsi" w:cstheme="minorHAnsi"/>
        </w:rPr>
      </w:pPr>
      <w:r w:rsidRPr="0011155E">
        <w:rPr>
          <w:rFonts w:asciiTheme="minorHAnsi" w:hAnsiTheme="minorHAnsi" w:cstheme="minorHAnsi"/>
        </w:rPr>
        <w:tab/>
      </w:r>
      <w:r w:rsidRPr="0011155E">
        <w:rPr>
          <w:rFonts w:asciiTheme="minorHAnsi" w:hAnsiTheme="minorHAnsi" w:cstheme="minorHAnsi"/>
        </w:rPr>
        <w:tab/>
      </w:r>
      <w:r w:rsidRPr="0011155E">
        <w:rPr>
          <w:rFonts w:asciiTheme="minorHAnsi" w:hAnsiTheme="minorHAnsi" w:cstheme="minorHAnsi"/>
        </w:rPr>
        <w:tab/>
        <w:t>tenth_percentile = np.percentile(df['Population'], 10)</w:t>
      </w:r>
    </w:p>
    <w:p w14:paraId="61ADDE84"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ninetieth_percentile = np.percentile(df['Population'], 90)</w:t>
      </w:r>
    </w:p>
    <w:p w14:paraId="663E49E3"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b = np.where(df['Population']&lt;tenth_percentile, tenth_percentile, df['Population'])</w:t>
      </w:r>
    </w:p>
    <w:p w14:paraId="7EA584CB"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b = np.where(b&gt;ninetieth_percentile, ninetieth_percentile, b)</w:t>
      </w:r>
    </w:p>
    <w:p w14:paraId="4D0A032B" w14:textId="1A0B776D" w:rsidR="006229F1" w:rsidRPr="0011155E" w:rsidRDefault="006229F1" w:rsidP="006229F1">
      <w:pPr>
        <w:ind w:left="2160"/>
        <w:rPr>
          <w:rFonts w:asciiTheme="minorHAnsi" w:hAnsiTheme="minorHAnsi" w:cstheme="minorHAnsi"/>
        </w:rPr>
      </w:pPr>
      <w:r w:rsidRPr="0011155E">
        <w:rPr>
          <w:rFonts w:asciiTheme="minorHAnsi" w:hAnsiTheme="minorHAnsi" w:cstheme="minorHAnsi"/>
        </w:rPr>
        <w:t>print("New array:",b)</w:t>
      </w:r>
    </w:p>
    <w:p w14:paraId="43227799" w14:textId="2461631B" w:rsidR="006229F1" w:rsidRPr="0011155E" w:rsidRDefault="006229F1" w:rsidP="006229F1">
      <w:pPr>
        <w:rPr>
          <w:rFonts w:asciiTheme="minorHAnsi" w:hAnsiTheme="minorHAnsi" w:cstheme="minorHAnsi"/>
        </w:rPr>
      </w:pPr>
    </w:p>
    <w:p w14:paraId="4723DB60" w14:textId="45A3C02D" w:rsidR="006229F1" w:rsidRPr="0011155E" w:rsidRDefault="006229F1" w:rsidP="006229F1">
      <w:pPr>
        <w:ind w:left="2160"/>
        <w:rPr>
          <w:rFonts w:asciiTheme="minorHAnsi" w:hAnsiTheme="minorHAnsi" w:cstheme="minorHAnsi"/>
        </w:rPr>
      </w:pPr>
    </w:p>
    <w:p w14:paraId="36105112" w14:textId="1425E489" w:rsidR="006229F1" w:rsidRPr="0011155E" w:rsidRDefault="006229F1" w:rsidP="004A3F22">
      <w:pPr>
        <w:spacing w:line="360" w:lineRule="auto"/>
        <w:rPr>
          <w:rFonts w:asciiTheme="minorHAnsi" w:hAnsiTheme="minorHAnsi" w:cstheme="minorHAnsi"/>
        </w:rPr>
      </w:pPr>
      <w:r w:rsidRPr="0011155E">
        <w:rPr>
          <w:rFonts w:asciiTheme="minorHAnsi" w:hAnsiTheme="minorHAnsi" w:cstheme="minorHAnsi"/>
        </w:rPr>
        <w:t xml:space="preserve">Once a new array is created a box plot was then </w:t>
      </w:r>
      <w:r w:rsidR="008B43CE" w:rsidRPr="0011155E">
        <w:rPr>
          <w:rFonts w:asciiTheme="minorHAnsi" w:hAnsiTheme="minorHAnsi" w:cstheme="minorHAnsi"/>
        </w:rPr>
        <w:t>created</w:t>
      </w:r>
      <w:r w:rsidRPr="0011155E">
        <w:rPr>
          <w:rFonts w:asciiTheme="minorHAnsi" w:hAnsiTheme="minorHAnsi" w:cstheme="minorHAnsi"/>
        </w:rPr>
        <w:t xml:space="preserve"> for each variable to verify the </w:t>
      </w:r>
      <w:r w:rsidR="008B43CE" w:rsidRPr="0011155E">
        <w:rPr>
          <w:rFonts w:asciiTheme="minorHAnsi" w:hAnsiTheme="minorHAnsi" w:cstheme="minorHAnsi"/>
        </w:rPr>
        <w:t>removal</w:t>
      </w:r>
      <w:r w:rsidRPr="0011155E">
        <w:rPr>
          <w:rFonts w:asciiTheme="minorHAnsi" w:hAnsiTheme="minorHAnsi" w:cstheme="minorHAnsi"/>
        </w:rPr>
        <w:t xml:space="preserve"> of all outliers. </w:t>
      </w:r>
    </w:p>
    <w:p w14:paraId="24462102"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df['Population_without_outliers'] = b</w:t>
      </w:r>
    </w:p>
    <w:p w14:paraId="316D05D2"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plt.figure(figsize=(8,3))</w:t>
      </w:r>
    </w:p>
    <w:p w14:paraId="3E8516B1"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seaborn.boxplot(x=df['Population_without_outliers'])</w:t>
      </w:r>
    </w:p>
    <w:p w14:paraId="2973EEF3" w14:textId="12C45022" w:rsidR="006229F1" w:rsidRPr="0011155E" w:rsidRDefault="006229F1" w:rsidP="006229F1">
      <w:pPr>
        <w:ind w:left="2160"/>
        <w:rPr>
          <w:rFonts w:asciiTheme="minorHAnsi" w:hAnsiTheme="minorHAnsi" w:cstheme="minorHAnsi"/>
        </w:rPr>
      </w:pPr>
      <w:r w:rsidRPr="0011155E">
        <w:rPr>
          <w:rFonts w:asciiTheme="minorHAnsi" w:hAnsiTheme="minorHAnsi" w:cstheme="minorHAnsi"/>
        </w:rPr>
        <w:t>plt.show()</w:t>
      </w:r>
    </w:p>
    <w:p w14:paraId="6D9D9EBF" w14:textId="77777777" w:rsidR="006229F1" w:rsidRPr="0011155E" w:rsidRDefault="006229F1" w:rsidP="00FD3488">
      <w:pPr>
        <w:rPr>
          <w:rFonts w:asciiTheme="minorHAnsi" w:hAnsiTheme="minorHAnsi" w:cstheme="minorHAnsi"/>
        </w:rPr>
      </w:pPr>
    </w:p>
    <w:p w14:paraId="1D862F44" w14:textId="77777777" w:rsidR="006229F1" w:rsidRPr="0011155E" w:rsidRDefault="006229F1" w:rsidP="006229F1">
      <w:pPr>
        <w:rPr>
          <w:rFonts w:asciiTheme="minorHAnsi" w:hAnsiTheme="minorHAnsi" w:cstheme="minorHAnsi"/>
        </w:rPr>
      </w:pPr>
      <w:bookmarkStart w:id="11" w:name="_Toc126087338"/>
    </w:p>
    <w:p w14:paraId="4E729149" w14:textId="56089D0D"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 xml:space="preserve">Section </w:t>
      </w:r>
      <w:r w:rsidR="00FD3488" w:rsidRPr="0011155E">
        <w:rPr>
          <w:rFonts w:asciiTheme="minorHAnsi" w:hAnsiTheme="minorHAnsi" w:cstheme="minorHAnsi"/>
        </w:rPr>
        <w:t xml:space="preserve">D3: </w:t>
      </w:r>
      <w:r w:rsidRPr="0011155E">
        <w:rPr>
          <w:rFonts w:asciiTheme="minorHAnsi" w:hAnsiTheme="minorHAnsi" w:cstheme="minorHAnsi"/>
        </w:rPr>
        <w:t xml:space="preserve"> </w:t>
      </w:r>
      <w:r w:rsidR="00FD3488" w:rsidRPr="0011155E">
        <w:rPr>
          <w:rFonts w:asciiTheme="minorHAnsi" w:hAnsiTheme="minorHAnsi" w:cstheme="minorHAnsi"/>
        </w:rPr>
        <w:t>Summary of the Outcomes</w:t>
      </w:r>
      <w:bookmarkEnd w:id="11"/>
      <w:r w:rsidR="00FD3488" w:rsidRPr="0011155E">
        <w:rPr>
          <w:rFonts w:asciiTheme="minorHAnsi" w:hAnsiTheme="minorHAnsi" w:cstheme="minorHAnsi"/>
        </w:rPr>
        <w:t xml:space="preserve"> </w:t>
      </w:r>
    </w:p>
    <w:p w14:paraId="237DD0EB" w14:textId="2CC48F01" w:rsidR="004A3F22" w:rsidRPr="0011155E" w:rsidRDefault="004A3F22" w:rsidP="004A3F22">
      <w:pPr>
        <w:rPr>
          <w:rFonts w:asciiTheme="minorHAnsi" w:hAnsiTheme="minorHAnsi" w:cstheme="minorHAnsi"/>
        </w:rPr>
      </w:pPr>
    </w:p>
    <w:p w14:paraId="4A9C9D87" w14:textId="75543375" w:rsidR="00465C9C" w:rsidRPr="0011155E" w:rsidRDefault="004A3F22" w:rsidP="000B645D">
      <w:pPr>
        <w:spacing w:line="360" w:lineRule="auto"/>
        <w:rPr>
          <w:rFonts w:asciiTheme="minorHAnsi" w:hAnsiTheme="minorHAnsi" w:cstheme="minorHAnsi"/>
        </w:rPr>
      </w:pPr>
      <w:r w:rsidRPr="0011155E">
        <w:rPr>
          <w:rFonts w:asciiTheme="minorHAnsi" w:hAnsiTheme="minorHAnsi" w:cstheme="minorHAnsi"/>
        </w:rPr>
        <w:tab/>
        <w:t xml:space="preserve">Visualizations are used to get a better view of duplicate data, missing data, and outliers. Visuals allow one to quickly identify patterns and trends. Visuals also easily detect the presence of unusual or unexpected values. Missing data was visualized with function: msno.matrix(df) prior to the treatment of the data and after the treatment of the missing data to verify no missing data remained in the data set. </w:t>
      </w:r>
    </w:p>
    <w:p w14:paraId="4CBB6B17" w14:textId="5C9A90DE" w:rsidR="004A3F22" w:rsidRPr="0011155E" w:rsidRDefault="00465C9C" w:rsidP="00465C9C">
      <w:pPr>
        <w:jc w:val="center"/>
        <w:rPr>
          <w:rFonts w:asciiTheme="minorHAnsi" w:hAnsiTheme="minorHAnsi" w:cstheme="minorHAnsi"/>
        </w:rPr>
      </w:pPr>
      <w:r w:rsidRPr="0011155E">
        <w:rPr>
          <w:rFonts w:asciiTheme="minorHAnsi" w:hAnsiTheme="minorHAnsi" w:cstheme="minorHAnsi"/>
          <w:noProof/>
        </w:rPr>
        <w:drawing>
          <wp:inline distT="0" distB="0" distL="0" distR="0" wp14:anchorId="30B48F28" wp14:editId="19E4CAB3">
            <wp:extent cx="5212662"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6899" cy="2106954"/>
                    </a:xfrm>
                    <a:prstGeom prst="rect">
                      <a:avLst/>
                    </a:prstGeom>
                  </pic:spPr>
                </pic:pic>
              </a:graphicData>
            </a:graphic>
          </wp:inline>
        </w:drawing>
      </w:r>
    </w:p>
    <w:p w14:paraId="4E31660B" w14:textId="699DCB34" w:rsidR="004A3F22" w:rsidRPr="0011155E" w:rsidRDefault="004A3F22" w:rsidP="004A3F22">
      <w:pPr>
        <w:jc w:val="center"/>
        <w:rPr>
          <w:rFonts w:asciiTheme="minorHAnsi" w:hAnsiTheme="minorHAnsi" w:cstheme="minorHAnsi"/>
        </w:rPr>
      </w:pPr>
    </w:p>
    <w:p w14:paraId="456B59BB" w14:textId="425E40FC" w:rsidR="004A3F22" w:rsidRPr="0011155E" w:rsidRDefault="004A3F22" w:rsidP="004A3F22">
      <w:pPr>
        <w:rPr>
          <w:rFonts w:asciiTheme="minorHAnsi" w:hAnsiTheme="minorHAnsi" w:cstheme="minorHAnsi"/>
        </w:rPr>
      </w:pPr>
    </w:p>
    <w:p w14:paraId="34EFEC86" w14:textId="77777777" w:rsidR="004A3F22" w:rsidRPr="0011155E" w:rsidRDefault="004A3F22" w:rsidP="004A3F22">
      <w:pPr>
        <w:rPr>
          <w:rFonts w:asciiTheme="minorHAnsi" w:hAnsiTheme="minorHAnsi" w:cstheme="minorHAnsi"/>
        </w:rPr>
      </w:pPr>
    </w:p>
    <w:p w14:paraId="1DE35070" w14:textId="31CE005F" w:rsidR="004A3F22" w:rsidRPr="0011155E" w:rsidRDefault="004A3F22" w:rsidP="004A3F22">
      <w:pPr>
        <w:rPr>
          <w:rFonts w:asciiTheme="minorHAnsi" w:hAnsiTheme="minorHAnsi" w:cstheme="minorHAnsi"/>
        </w:rPr>
      </w:pPr>
      <w:r w:rsidRPr="0011155E">
        <w:rPr>
          <w:rFonts w:asciiTheme="minorHAnsi" w:hAnsiTheme="minorHAnsi" w:cstheme="minorHAnsi"/>
          <w:noProof/>
        </w:rPr>
        <w:drawing>
          <wp:inline distT="0" distB="0" distL="0" distR="0" wp14:anchorId="77BB1B81" wp14:editId="29056D04">
            <wp:extent cx="5622678" cy="2458720"/>
            <wp:effectExtent l="0" t="0" r="3810" b="508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2678" cy="2458720"/>
                    </a:xfrm>
                    <a:prstGeom prst="rect">
                      <a:avLst/>
                    </a:prstGeom>
                  </pic:spPr>
                </pic:pic>
              </a:graphicData>
            </a:graphic>
          </wp:inline>
        </w:drawing>
      </w:r>
    </w:p>
    <w:p w14:paraId="640C9CBB" w14:textId="77777777" w:rsidR="004A3F22" w:rsidRPr="0011155E" w:rsidRDefault="004A3F22" w:rsidP="004A3F22">
      <w:pPr>
        <w:rPr>
          <w:rFonts w:asciiTheme="minorHAnsi" w:hAnsiTheme="minorHAnsi" w:cstheme="minorHAnsi"/>
        </w:rPr>
      </w:pPr>
    </w:p>
    <w:p w14:paraId="504C31A3" w14:textId="5033F729" w:rsidR="00BF3C1A" w:rsidRPr="0011155E" w:rsidRDefault="00BF3C1A" w:rsidP="004A3F22">
      <w:pPr>
        <w:rPr>
          <w:rFonts w:asciiTheme="minorHAnsi" w:hAnsiTheme="minorHAnsi" w:cstheme="minorHAnsi"/>
        </w:rPr>
      </w:pPr>
      <w:r w:rsidRPr="0011155E">
        <w:rPr>
          <w:rFonts w:asciiTheme="minorHAnsi" w:hAnsiTheme="minorHAnsi" w:cstheme="minorHAnsi"/>
        </w:rPr>
        <w:t xml:space="preserve"> </w:t>
      </w:r>
    </w:p>
    <w:p w14:paraId="148CB7F6" w14:textId="5718A659" w:rsidR="004A3F22" w:rsidRPr="0011155E" w:rsidRDefault="004A3F22" w:rsidP="000B645D">
      <w:pPr>
        <w:spacing w:line="360" w:lineRule="auto"/>
        <w:rPr>
          <w:rFonts w:asciiTheme="minorHAnsi" w:hAnsiTheme="minorHAnsi" w:cstheme="minorHAnsi"/>
        </w:rPr>
      </w:pPr>
      <w:r w:rsidRPr="0011155E">
        <w:rPr>
          <w:rFonts w:asciiTheme="minorHAnsi" w:hAnsiTheme="minorHAnsi" w:cstheme="minorHAnsi"/>
        </w:rPr>
        <w:tab/>
        <w:t xml:space="preserve">After determining the location of the missing data the treatment of the missing values could be done. Missing data was treated by replacing them with mean or medium. Each variable could be visualized with a histogram to view the distribution of the data variable. A histogram was created for the variable ‘children’, ‘age’, and ‘income’. </w:t>
      </w:r>
      <w:r w:rsidR="006D27BE" w:rsidRPr="0011155E">
        <w:rPr>
          <w:rFonts w:asciiTheme="minorHAnsi" w:hAnsiTheme="minorHAnsi" w:cstheme="minorHAnsi"/>
        </w:rPr>
        <w:t xml:space="preserve">The original distribution of the variable was viewed prior to and after the removal of the missing data. This was done to ensure the distribution of data was maintained after treatment.  </w:t>
      </w:r>
    </w:p>
    <w:p w14:paraId="6A2D20B6" w14:textId="4A003D38" w:rsidR="004A3F22" w:rsidRPr="0011155E" w:rsidRDefault="006D27BE" w:rsidP="004A3F22">
      <w:pPr>
        <w:rPr>
          <w:rFonts w:asciiTheme="minorHAnsi" w:hAnsiTheme="minorHAnsi" w:cstheme="minorHAnsi"/>
        </w:rPr>
      </w:pPr>
      <w:r w:rsidRPr="0011155E">
        <w:rPr>
          <w:rFonts w:asciiTheme="minorHAnsi" w:hAnsiTheme="minorHAnsi" w:cstheme="minorHAnsi"/>
        </w:rPr>
        <w:t xml:space="preserve"> </w:t>
      </w:r>
    </w:p>
    <w:p w14:paraId="06396AC8" w14:textId="63C24189" w:rsidR="006D27BE" w:rsidRPr="0011155E" w:rsidRDefault="006D27BE" w:rsidP="004A3F22">
      <w:pPr>
        <w:rPr>
          <w:rFonts w:asciiTheme="minorHAnsi" w:hAnsiTheme="minorHAnsi" w:cstheme="minorHAnsi"/>
        </w:rPr>
      </w:pPr>
    </w:p>
    <w:p w14:paraId="2E591E88" w14:textId="1AA4B25F"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59264" behindDoc="0" locked="0" layoutInCell="1" allowOverlap="1" wp14:anchorId="4715FD7F" wp14:editId="2CCFDA88">
            <wp:simplePos x="0" y="0"/>
            <wp:positionH relativeFrom="column">
              <wp:posOffset>-121920</wp:posOffset>
            </wp:positionH>
            <wp:positionV relativeFrom="paragraph">
              <wp:posOffset>294640</wp:posOffset>
            </wp:positionV>
            <wp:extent cx="2957195" cy="1991360"/>
            <wp:effectExtent l="0" t="0" r="190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195" cy="199136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rPr>
        <w:t xml:space="preserve">‘Children’: </w:t>
      </w:r>
    </w:p>
    <w:p w14:paraId="4CD0BBF4" w14:textId="3594E471"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58240" behindDoc="0" locked="0" layoutInCell="1" allowOverlap="1" wp14:anchorId="5195AF7C" wp14:editId="02875B7E">
            <wp:simplePos x="0" y="0"/>
            <wp:positionH relativeFrom="column">
              <wp:posOffset>2987040</wp:posOffset>
            </wp:positionH>
            <wp:positionV relativeFrom="paragraph">
              <wp:posOffset>48895</wp:posOffset>
            </wp:positionV>
            <wp:extent cx="2944495" cy="2062480"/>
            <wp:effectExtent l="0" t="0" r="190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95" cy="2062480"/>
                    </a:xfrm>
                    <a:prstGeom prst="rect">
                      <a:avLst/>
                    </a:prstGeom>
                  </pic:spPr>
                </pic:pic>
              </a:graphicData>
            </a:graphic>
            <wp14:sizeRelH relativeFrom="page">
              <wp14:pctWidth>0</wp14:pctWidth>
            </wp14:sizeRelH>
            <wp14:sizeRelV relativeFrom="page">
              <wp14:pctHeight>0</wp14:pctHeight>
            </wp14:sizeRelV>
          </wp:anchor>
        </w:drawing>
      </w:r>
    </w:p>
    <w:p w14:paraId="43E29146" w14:textId="47A019C5" w:rsidR="006D27BE" w:rsidRPr="0011155E" w:rsidRDefault="006D27BE" w:rsidP="004A3F22">
      <w:pPr>
        <w:rPr>
          <w:rFonts w:asciiTheme="minorHAnsi" w:hAnsiTheme="minorHAnsi" w:cstheme="minorHAnsi"/>
        </w:rPr>
      </w:pPr>
    </w:p>
    <w:p w14:paraId="06A662B2" w14:textId="382507ED" w:rsidR="006D27BE" w:rsidRPr="0011155E" w:rsidRDefault="006D27BE" w:rsidP="004A3F22">
      <w:pPr>
        <w:rPr>
          <w:rFonts w:asciiTheme="minorHAnsi" w:hAnsiTheme="minorHAnsi" w:cstheme="minorHAnsi"/>
        </w:rPr>
      </w:pPr>
    </w:p>
    <w:p w14:paraId="7FADF0F3" w14:textId="77777777" w:rsidR="006D27BE" w:rsidRPr="0011155E" w:rsidRDefault="006D27BE" w:rsidP="004A3F22">
      <w:pPr>
        <w:rPr>
          <w:rFonts w:asciiTheme="minorHAnsi" w:hAnsiTheme="minorHAnsi" w:cstheme="minorHAnsi"/>
        </w:rPr>
      </w:pPr>
    </w:p>
    <w:p w14:paraId="2F8FAFAA" w14:textId="31AB96D4" w:rsidR="004A3F22" w:rsidRPr="0011155E" w:rsidRDefault="004A3F22" w:rsidP="004A3F22">
      <w:pPr>
        <w:rPr>
          <w:rFonts w:asciiTheme="minorHAnsi" w:hAnsiTheme="minorHAnsi" w:cstheme="minorHAnsi"/>
        </w:rPr>
      </w:pPr>
    </w:p>
    <w:p w14:paraId="2442FA51" w14:textId="64B48AC9" w:rsidR="004A3F22" w:rsidRPr="0011155E" w:rsidRDefault="006D27BE" w:rsidP="004A3F22">
      <w:pPr>
        <w:rPr>
          <w:rFonts w:asciiTheme="minorHAnsi" w:hAnsiTheme="minorHAnsi" w:cstheme="minorHAnsi"/>
        </w:rPr>
      </w:pPr>
      <w:r w:rsidRPr="0011155E">
        <w:rPr>
          <w:rFonts w:asciiTheme="minorHAnsi" w:hAnsiTheme="minorHAnsi" w:cstheme="minorHAnsi"/>
        </w:rPr>
        <w:t xml:space="preserve">‘Age’: </w:t>
      </w:r>
    </w:p>
    <w:p w14:paraId="43B1C8A4" w14:textId="35511138"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0288" behindDoc="0" locked="0" layoutInCell="1" allowOverlap="1" wp14:anchorId="1F887903" wp14:editId="7A16AB13">
            <wp:simplePos x="0" y="0"/>
            <wp:positionH relativeFrom="column">
              <wp:posOffset>0</wp:posOffset>
            </wp:positionH>
            <wp:positionV relativeFrom="paragraph">
              <wp:posOffset>170180</wp:posOffset>
            </wp:positionV>
            <wp:extent cx="2883535" cy="1971040"/>
            <wp:effectExtent l="0" t="0" r="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3535" cy="1971040"/>
                    </a:xfrm>
                    <a:prstGeom prst="rect">
                      <a:avLst/>
                    </a:prstGeom>
                  </pic:spPr>
                </pic:pic>
              </a:graphicData>
            </a:graphic>
            <wp14:sizeRelH relativeFrom="page">
              <wp14:pctWidth>0</wp14:pctWidth>
            </wp14:sizeRelH>
            <wp14:sizeRelV relativeFrom="page">
              <wp14:pctHeight>0</wp14:pctHeight>
            </wp14:sizeRelV>
          </wp:anchor>
        </w:drawing>
      </w:r>
    </w:p>
    <w:p w14:paraId="18F2A01D" w14:textId="0A779420" w:rsidR="004A3F22"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1312" behindDoc="0" locked="0" layoutInCell="1" allowOverlap="1" wp14:anchorId="0E09E2C6" wp14:editId="35F2CA36">
            <wp:simplePos x="0" y="0"/>
            <wp:positionH relativeFrom="column">
              <wp:posOffset>3342640</wp:posOffset>
            </wp:positionH>
            <wp:positionV relativeFrom="paragraph">
              <wp:posOffset>5080</wp:posOffset>
            </wp:positionV>
            <wp:extent cx="2946400" cy="1960880"/>
            <wp:effectExtent l="0" t="0" r="0" b="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960880"/>
                    </a:xfrm>
                    <a:prstGeom prst="rect">
                      <a:avLst/>
                    </a:prstGeom>
                  </pic:spPr>
                </pic:pic>
              </a:graphicData>
            </a:graphic>
            <wp14:sizeRelH relativeFrom="page">
              <wp14:pctWidth>0</wp14:pctWidth>
            </wp14:sizeRelH>
            <wp14:sizeRelV relativeFrom="page">
              <wp14:pctHeight>0</wp14:pctHeight>
            </wp14:sizeRelV>
          </wp:anchor>
        </w:drawing>
      </w:r>
    </w:p>
    <w:p w14:paraId="27D9204E" w14:textId="3696258E" w:rsidR="00105B7B" w:rsidRPr="0011155E" w:rsidRDefault="00105B7B" w:rsidP="00FD3488">
      <w:pPr>
        <w:rPr>
          <w:rFonts w:asciiTheme="minorHAnsi" w:hAnsiTheme="minorHAnsi" w:cstheme="minorHAnsi"/>
        </w:rPr>
      </w:pPr>
    </w:p>
    <w:p w14:paraId="7B645B31" w14:textId="77777777" w:rsidR="006D27BE" w:rsidRPr="0011155E" w:rsidRDefault="006D27BE" w:rsidP="00874E91">
      <w:pPr>
        <w:pStyle w:val="Heading3"/>
        <w:rPr>
          <w:rFonts w:asciiTheme="minorHAnsi" w:hAnsiTheme="minorHAnsi" w:cstheme="minorHAnsi"/>
        </w:rPr>
      </w:pPr>
      <w:bookmarkStart w:id="12" w:name="_Toc126087339"/>
    </w:p>
    <w:p w14:paraId="553EDA51" w14:textId="77777777" w:rsidR="006D27BE" w:rsidRPr="0011155E" w:rsidRDefault="006D27BE" w:rsidP="00874E91">
      <w:pPr>
        <w:pStyle w:val="Heading3"/>
        <w:rPr>
          <w:rFonts w:asciiTheme="minorHAnsi" w:hAnsiTheme="minorHAnsi" w:cstheme="minorHAnsi"/>
        </w:rPr>
      </w:pPr>
    </w:p>
    <w:p w14:paraId="233DBE4D" w14:textId="696821D1" w:rsidR="006D27BE" w:rsidRPr="0011155E" w:rsidRDefault="006D27BE" w:rsidP="00874E91">
      <w:pPr>
        <w:pStyle w:val="Heading3"/>
        <w:rPr>
          <w:rFonts w:asciiTheme="minorHAnsi" w:hAnsiTheme="minorHAnsi" w:cstheme="minorHAnsi"/>
        </w:rPr>
      </w:pPr>
    </w:p>
    <w:p w14:paraId="1107A9F1" w14:textId="77777777" w:rsidR="006D27BE" w:rsidRPr="0011155E" w:rsidRDefault="006D27BE" w:rsidP="00874E91">
      <w:pPr>
        <w:pStyle w:val="Heading3"/>
        <w:rPr>
          <w:rFonts w:asciiTheme="minorHAnsi" w:hAnsiTheme="minorHAnsi" w:cstheme="minorHAnsi"/>
        </w:rPr>
      </w:pPr>
    </w:p>
    <w:p w14:paraId="58679E6A" w14:textId="77777777" w:rsidR="006D27BE" w:rsidRPr="0011155E" w:rsidRDefault="006D27BE" w:rsidP="00874E91">
      <w:pPr>
        <w:pStyle w:val="Heading3"/>
        <w:rPr>
          <w:rFonts w:asciiTheme="minorHAnsi" w:hAnsiTheme="minorHAnsi" w:cstheme="minorHAnsi"/>
        </w:rPr>
      </w:pPr>
    </w:p>
    <w:p w14:paraId="02654E2A" w14:textId="77777777" w:rsidR="006D27BE" w:rsidRPr="0011155E" w:rsidRDefault="006D27BE" w:rsidP="00874E91">
      <w:pPr>
        <w:pStyle w:val="Heading3"/>
        <w:rPr>
          <w:rFonts w:asciiTheme="minorHAnsi" w:hAnsiTheme="minorHAnsi" w:cstheme="minorHAnsi"/>
        </w:rPr>
      </w:pPr>
    </w:p>
    <w:p w14:paraId="2161FC48" w14:textId="5825C42B" w:rsidR="006D27BE" w:rsidRPr="0011155E" w:rsidRDefault="006D27BE" w:rsidP="00874E91">
      <w:pPr>
        <w:pStyle w:val="Heading3"/>
        <w:rPr>
          <w:rFonts w:asciiTheme="minorHAnsi" w:hAnsiTheme="minorHAnsi" w:cstheme="minorHAnsi"/>
        </w:rPr>
      </w:pPr>
    </w:p>
    <w:p w14:paraId="0529A885" w14:textId="1B482196" w:rsidR="006D27BE" w:rsidRPr="0011155E" w:rsidRDefault="006D27BE" w:rsidP="00874E91">
      <w:pPr>
        <w:pStyle w:val="Heading3"/>
        <w:rPr>
          <w:rFonts w:asciiTheme="minorHAnsi" w:hAnsiTheme="minorHAnsi" w:cstheme="minorHAnsi"/>
        </w:rPr>
      </w:pPr>
    </w:p>
    <w:p w14:paraId="393D2D84" w14:textId="7B07F95D" w:rsidR="006D27BE" w:rsidRPr="0011155E" w:rsidRDefault="006D27BE" w:rsidP="006D27BE">
      <w:pPr>
        <w:rPr>
          <w:rFonts w:asciiTheme="minorHAnsi" w:hAnsiTheme="minorHAnsi" w:cstheme="minorHAnsi"/>
        </w:rPr>
      </w:pPr>
    </w:p>
    <w:p w14:paraId="7BF671DF" w14:textId="387B796A" w:rsidR="006D27BE" w:rsidRPr="0011155E" w:rsidRDefault="006D27BE" w:rsidP="006D27BE">
      <w:pPr>
        <w:rPr>
          <w:rFonts w:asciiTheme="minorHAnsi" w:hAnsiTheme="minorHAnsi" w:cstheme="minorHAnsi"/>
        </w:rPr>
      </w:pPr>
    </w:p>
    <w:p w14:paraId="73EDA5A8" w14:textId="7EF9092D" w:rsidR="006D27BE" w:rsidRPr="0011155E" w:rsidRDefault="006D27BE" w:rsidP="006D27BE">
      <w:pPr>
        <w:rPr>
          <w:rFonts w:asciiTheme="minorHAnsi" w:hAnsiTheme="minorHAnsi" w:cstheme="minorHAnsi"/>
        </w:rPr>
      </w:pPr>
    </w:p>
    <w:p w14:paraId="32E1F9F6" w14:textId="501C7253" w:rsidR="006D27BE" w:rsidRPr="0011155E" w:rsidRDefault="006D27BE" w:rsidP="006D27BE">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2336" behindDoc="0" locked="0" layoutInCell="1" allowOverlap="1" wp14:anchorId="6F9A42CC" wp14:editId="057762F8">
            <wp:simplePos x="0" y="0"/>
            <wp:positionH relativeFrom="column">
              <wp:posOffset>3383280</wp:posOffset>
            </wp:positionH>
            <wp:positionV relativeFrom="paragraph">
              <wp:posOffset>185420</wp:posOffset>
            </wp:positionV>
            <wp:extent cx="2915920" cy="2164080"/>
            <wp:effectExtent l="0" t="0" r="5080" b="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5920" cy="216408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rPr>
        <w:t>‘Income’ :</w:t>
      </w:r>
      <w:r w:rsidRPr="0011155E">
        <w:rPr>
          <w:rFonts w:asciiTheme="minorHAnsi" w:hAnsiTheme="minorHAnsi" w:cstheme="minorHAnsi"/>
          <w:noProof/>
        </w:rPr>
        <w:drawing>
          <wp:inline distT="0" distB="0" distL="0" distR="0" wp14:anchorId="0B9A98B6" wp14:editId="58F3AFD8">
            <wp:extent cx="3119120" cy="2113736"/>
            <wp:effectExtent l="0" t="0" r="508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1520" cy="2135693"/>
                    </a:xfrm>
                    <a:prstGeom prst="rect">
                      <a:avLst/>
                    </a:prstGeom>
                  </pic:spPr>
                </pic:pic>
              </a:graphicData>
            </a:graphic>
          </wp:inline>
        </w:drawing>
      </w:r>
    </w:p>
    <w:p w14:paraId="69E95D72" w14:textId="4B54BD6C" w:rsidR="006D27BE" w:rsidRPr="0011155E" w:rsidRDefault="006D27BE" w:rsidP="006D27BE">
      <w:pPr>
        <w:rPr>
          <w:rFonts w:asciiTheme="minorHAnsi" w:hAnsiTheme="minorHAnsi" w:cstheme="minorHAnsi"/>
        </w:rPr>
      </w:pPr>
    </w:p>
    <w:p w14:paraId="3D4790C8" w14:textId="77777777" w:rsidR="006D27BE" w:rsidRPr="0011155E" w:rsidRDefault="006D27BE" w:rsidP="006D27BE">
      <w:pPr>
        <w:rPr>
          <w:rFonts w:asciiTheme="minorHAnsi" w:hAnsiTheme="minorHAnsi" w:cstheme="minorHAnsi"/>
        </w:rPr>
      </w:pPr>
    </w:p>
    <w:p w14:paraId="7585F875" w14:textId="748BDC20" w:rsidR="006D27BE" w:rsidRPr="0011155E" w:rsidRDefault="006D27BE" w:rsidP="000B645D">
      <w:pPr>
        <w:pStyle w:val="Heading3"/>
        <w:spacing w:line="360" w:lineRule="auto"/>
        <w:rPr>
          <w:rFonts w:asciiTheme="minorHAnsi" w:hAnsiTheme="minorHAnsi" w:cstheme="minorHAnsi"/>
          <w:b w:val="0"/>
          <w:bCs w:val="0"/>
        </w:rPr>
      </w:pPr>
      <w:r w:rsidRPr="0011155E">
        <w:rPr>
          <w:rFonts w:asciiTheme="minorHAnsi" w:hAnsiTheme="minorHAnsi" w:cstheme="minorHAnsi"/>
        </w:rPr>
        <w:tab/>
      </w:r>
      <w:r w:rsidRPr="0011155E">
        <w:rPr>
          <w:rFonts w:asciiTheme="minorHAnsi" w:hAnsiTheme="minorHAnsi" w:cstheme="minorHAnsi"/>
          <w:b w:val="0"/>
          <w:bCs w:val="0"/>
        </w:rPr>
        <w:t>Outliers were then detected and treated. Outliers could not be adequately detected prior to addressing missing data because the presence of missing values could affect the calculation of measures of central tendency and could lead to a distortion of the data and affect the imputation methods used to fill in the missing values</w:t>
      </w:r>
      <w:r w:rsidR="00F63BCE">
        <w:rPr>
          <w:rFonts w:asciiTheme="minorHAnsi" w:hAnsiTheme="minorHAnsi" w:cstheme="minorHAnsi"/>
          <w:b w:val="0"/>
          <w:bCs w:val="0"/>
        </w:rPr>
        <w:t xml:space="preserve"> (Bonthu, 2022). </w:t>
      </w:r>
      <w:r w:rsidRPr="0011155E">
        <w:rPr>
          <w:rFonts w:asciiTheme="minorHAnsi" w:hAnsiTheme="minorHAnsi" w:cstheme="minorHAnsi"/>
          <w:b w:val="0"/>
          <w:bCs w:val="0"/>
        </w:rPr>
        <w:t xml:space="preserve">Outliers were detected using box plots. Once box plots were created and outliers were visible z-cores were then calculated. From the z-scores, the IQR was calculated to remove outliers. </w:t>
      </w:r>
      <w:r w:rsidR="00040763" w:rsidRPr="0011155E">
        <w:rPr>
          <w:rFonts w:asciiTheme="minorHAnsi" w:hAnsiTheme="minorHAnsi" w:cstheme="minorHAnsi"/>
          <w:b w:val="0"/>
          <w:bCs w:val="0"/>
        </w:rPr>
        <w:t xml:space="preserve">An example of this can be seen by examining the variables </w:t>
      </w:r>
      <w:r w:rsidR="00CD2BC2" w:rsidRPr="0011155E">
        <w:rPr>
          <w:rFonts w:asciiTheme="minorHAnsi" w:hAnsiTheme="minorHAnsi" w:cstheme="minorHAnsi"/>
          <w:b w:val="0"/>
          <w:bCs w:val="0"/>
        </w:rPr>
        <w:t>‘children’, ‘income’</w:t>
      </w:r>
      <w:r w:rsidR="00040763" w:rsidRPr="0011155E">
        <w:rPr>
          <w:rFonts w:asciiTheme="minorHAnsi" w:hAnsiTheme="minorHAnsi" w:cstheme="minorHAnsi"/>
          <w:b w:val="0"/>
          <w:bCs w:val="0"/>
        </w:rPr>
        <w:t xml:space="preserve"> and</w:t>
      </w:r>
      <w:r w:rsidR="00CD2BC2" w:rsidRPr="0011155E">
        <w:rPr>
          <w:rFonts w:asciiTheme="minorHAnsi" w:hAnsiTheme="minorHAnsi" w:cstheme="minorHAnsi"/>
          <w:b w:val="0"/>
          <w:bCs w:val="0"/>
        </w:rPr>
        <w:t xml:space="preserve"> ‘population’. </w:t>
      </w:r>
      <w:r w:rsidR="00040763" w:rsidRPr="0011155E">
        <w:rPr>
          <w:rFonts w:asciiTheme="minorHAnsi" w:hAnsiTheme="minorHAnsi" w:cstheme="minorHAnsi"/>
          <w:b w:val="0"/>
          <w:bCs w:val="0"/>
        </w:rPr>
        <w:t xml:space="preserve"> before and after outliers are removed.</w:t>
      </w:r>
      <w:r w:rsidR="00040763" w:rsidRPr="0011155E">
        <w:rPr>
          <w:rFonts w:asciiTheme="minorHAnsi" w:hAnsiTheme="minorHAnsi" w:cstheme="minorHAnsi"/>
        </w:rPr>
        <w:t xml:space="preserve"> </w:t>
      </w:r>
    </w:p>
    <w:p w14:paraId="3B6EB77B" w14:textId="1F8A2520" w:rsidR="00040763" w:rsidRPr="0011155E" w:rsidRDefault="00040763" w:rsidP="00040763">
      <w:pPr>
        <w:rPr>
          <w:rFonts w:asciiTheme="minorHAnsi" w:hAnsiTheme="minorHAnsi" w:cstheme="minorHAnsi"/>
        </w:rPr>
      </w:pPr>
    </w:p>
    <w:p w14:paraId="70C1857F" w14:textId="77777777" w:rsidR="00CD2BC2" w:rsidRPr="0011155E" w:rsidRDefault="00CD2BC2" w:rsidP="00040763">
      <w:pPr>
        <w:rPr>
          <w:rFonts w:asciiTheme="minorHAnsi" w:hAnsiTheme="minorHAnsi" w:cstheme="minorHAnsi"/>
        </w:rPr>
      </w:pPr>
    </w:p>
    <w:p w14:paraId="2C57994B" w14:textId="4C3023A4" w:rsidR="00CD2BC2" w:rsidRPr="0011155E" w:rsidRDefault="00CD2BC2" w:rsidP="00040763">
      <w:pPr>
        <w:rPr>
          <w:rFonts w:asciiTheme="minorHAnsi" w:hAnsiTheme="minorHAnsi" w:cstheme="minorHAnsi"/>
        </w:rPr>
      </w:pPr>
      <w:r w:rsidRPr="0011155E">
        <w:rPr>
          <w:rFonts w:asciiTheme="minorHAnsi" w:hAnsiTheme="minorHAnsi" w:cstheme="minorHAnsi"/>
        </w:rPr>
        <w:lastRenderedPageBreak/>
        <w:t>‘Children’:</w:t>
      </w:r>
    </w:p>
    <w:p w14:paraId="2966E022" w14:textId="17A8A9FD" w:rsidR="00CD2BC2" w:rsidRPr="0011155E" w:rsidRDefault="00CD2BC2" w:rsidP="00040763">
      <w:pPr>
        <w:rPr>
          <w:rFonts w:asciiTheme="minorHAnsi" w:hAnsiTheme="minorHAnsi" w:cstheme="minorHAnsi"/>
        </w:rPr>
      </w:pPr>
    </w:p>
    <w:p w14:paraId="2BFC1DE5" w14:textId="40C76A8C" w:rsidR="00CD2BC2" w:rsidRPr="0011155E" w:rsidRDefault="00CD2BC2" w:rsidP="00040763">
      <w:pPr>
        <w:rPr>
          <w:rFonts w:asciiTheme="minorHAnsi" w:hAnsiTheme="minorHAnsi" w:cstheme="minorHAnsi"/>
        </w:rPr>
      </w:pPr>
    </w:p>
    <w:p w14:paraId="44765C0D" w14:textId="3D4F3DE6"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4384" behindDoc="0" locked="0" layoutInCell="1" allowOverlap="1" wp14:anchorId="06A04CF8" wp14:editId="295B51CD">
            <wp:simplePos x="0" y="0"/>
            <wp:positionH relativeFrom="column">
              <wp:posOffset>-213360</wp:posOffset>
            </wp:positionH>
            <wp:positionV relativeFrom="paragraph">
              <wp:posOffset>0</wp:posOffset>
            </wp:positionV>
            <wp:extent cx="2738120" cy="2113280"/>
            <wp:effectExtent l="0" t="0" r="5080" b="0"/>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8120" cy="2113280"/>
                    </a:xfrm>
                    <a:prstGeom prst="rect">
                      <a:avLst/>
                    </a:prstGeom>
                  </pic:spPr>
                </pic:pic>
              </a:graphicData>
            </a:graphic>
            <wp14:sizeRelH relativeFrom="page">
              <wp14:pctWidth>0</wp14:pctWidth>
            </wp14:sizeRelH>
            <wp14:sizeRelV relativeFrom="page">
              <wp14:pctHeight>0</wp14:pctHeight>
            </wp14:sizeRelV>
          </wp:anchor>
        </w:drawing>
      </w:r>
    </w:p>
    <w:p w14:paraId="6729660E" w14:textId="2CB08DDD"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3360" behindDoc="0" locked="0" layoutInCell="1" allowOverlap="1" wp14:anchorId="26D4AB0F" wp14:editId="6F7D4819">
            <wp:simplePos x="0" y="0"/>
            <wp:positionH relativeFrom="column">
              <wp:posOffset>2743200</wp:posOffset>
            </wp:positionH>
            <wp:positionV relativeFrom="paragraph">
              <wp:posOffset>182880</wp:posOffset>
            </wp:positionV>
            <wp:extent cx="3728720" cy="1615440"/>
            <wp:effectExtent l="0" t="0" r="5080" b="0"/>
            <wp:wrapSquare wrapText="bothSides"/>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8720" cy="1615440"/>
                    </a:xfrm>
                    <a:prstGeom prst="rect">
                      <a:avLst/>
                    </a:prstGeom>
                  </pic:spPr>
                </pic:pic>
              </a:graphicData>
            </a:graphic>
            <wp14:sizeRelH relativeFrom="page">
              <wp14:pctWidth>0</wp14:pctWidth>
            </wp14:sizeRelH>
            <wp14:sizeRelV relativeFrom="page">
              <wp14:pctHeight>0</wp14:pctHeight>
            </wp14:sizeRelV>
          </wp:anchor>
        </w:drawing>
      </w:r>
    </w:p>
    <w:p w14:paraId="56B47814" w14:textId="6E823766" w:rsidR="00CD2BC2" w:rsidRPr="0011155E" w:rsidRDefault="00CD2BC2" w:rsidP="00040763">
      <w:pPr>
        <w:rPr>
          <w:rFonts w:asciiTheme="minorHAnsi" w:hAnsiTheme="minorHAnsi" w:cstheme="minorHAnsi"/>
        </w:rPr>
      </w:pPr>
    </w:p>
    <w:p w14:paraId="269FD8F3" w14:textId="65A99BCB" w:rsidR="00CD2BC2" w:rsidRPr="0011155E" w:rsidRDefault="00CD2BC2" w:rsidP="00040763">
      <w:pPr>
        <w:rPr>
          <w:rFonts w:asciiTheme="minorHAnsi" w:hAnsiTheme="minorHAnsi" w:cstheme="minorHAnsi"/>
        </w:rPr>
      </w:pPr>
    </w:p>
    <w:p w14:paraId="27EF7F2C" w14:textId="70B69FF2" w:rsidR="00CD2BC2" w:rsidRPr="0011155E" w:rsidRDefault="00CD2BC2" w:rsidP="00040763">
      <w:pPr>
        <w:rPr>
          <w:rFonts w:asciiTheme="minorHAnsi" w:hAnsiTheme="minorHAnsi" w:cstheme="minorHAnsi"/>
        </w:rPr>
      </w:pPr>
    </w:p>
    <w:p w14:paraId="5586C887" w14:textId="44A72303" w:rsidR="00CD2BC2" w:rsidRPr="0011155E" w:rsidRDefault="00CD2BC2" w:rsidP="00040763">
      <w:pPr>
        <w:rPr>
          <w:rFonts w:asciiTheme="minorHAnsi" w:hAnsiTheme="minorHAnsi" w:cstheme="minorHAnsi"/>
        </w:rPr>
      </w:pPr>
      <w:r w:rsidRPr="0011155E">
        <w:rPr>
          <w:rFonts w:asciiTheme="minorHAnsi" w:hAnsiTheme="minorHAnsi" w:cstheme="minorHAnsi"/>
        </w:rPr>
        <w:t>‘Income’:</w:t>
      </w:r>
    </w:p>
    <w:p w14:paraId="41DF222B" w14:textId="7ACDF45A"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5408" behindDoc="0" locked="0" layoutInCell="1" allowOverlap="1" wp14:anchorId="0CBD5FF5" wp14:editId="74EFFDBF">
            <wp:simplePos x="0" y="0"/>
            <wp:positionH relativeFrom="column">
              <wp:posOffset>-213360</wp:posOffset>
            </wp:positionH>
            <wp:positionV relativeFrom="paragraph">
              <wp:posOffset>121920</wp:posOffset>
            </wp:positionV>
            <wp:extent cx="2686050" cy="192024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flipV="1">
                      <a:off x="0" y="0"/>
                      <a:ext cx="2686050" cy="192024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noProof/>
        </w:rPr>
        <w:drawing>
          <wp:anchor distT="0" distB="0" distL="114300" distR="114300" simplePos="0" relativeHeight="251666432" behindDoc="0" locked="0" layoutInCell="1" allowOverlap="1" wp14:anchorId="20123880" wp14:editId="59445F15">
            <wp:simplePos x="0" y="0"/>
            <wp:positionH relativeFrom="column">
              <wp:posOffset>2844800</wp:posOffset>
            </wp:positionH>
            <wp:positionV relativeFrom="paragraph">
              <wp:posOffset>360680</wp:posOffset>
            </wp:positionV>
            <wp:extent cx="3689985" cy="1595120"/>
            <wp:effectExtent l="0" t="0" r="5715"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9985" cy="1595120"/>
                    </a:xfrm>
                    <a:prstGeom prst="rect">
                      <a:avLst/>
                    </a:prstGeom>
                  </pic:spPr>
                </pic:pic>
              </a:graphicData>
            </a:graphic>
            <wp14:sizeRelH relativeFrom="page">
              <wp14:pctWidth>0</wp14:pctWidth>
            </wp14:sizeRelH>
            <wp14:sizeRelV relativeFrom="page">
              <wp14:pctHeight>0</wp14:pctHeight>
            </wp14:sizeRelV>
          </wp:anchor>
        </w:drawing>
      </w:r>
    </w:p>
    <w:p w14:paraId="1EF0842A" w14:textId="0297F0FD" w:rsidR="00CD2BC2" w:rsidRPr="0011155E" w:rsidRDefault="00CD2BC2" w:rsidP="00040763">
      <w:pPr>
        <w:rPr>
          <w:rFonts w:asciiTheme="minorHAnsi" w:hAnsiTheme="minorHAnsi" w:cstheme="minorHAnsi"/>
        </w:rPr>
      </w:pPr>
    </w:p>
    <w:p w14:paraId="1DAF89B5" w14:textId="7D127324" w:rsidR="00CD2BC2" w:rsidRPr="0011155E" w:rsidRDefault="00CD2BC2" w:rsidP="00040763">
      <w:pPr>
        <w:rPr>
          <w:rFonts w:asciiTheme="minorHAnsi" w:hAnsiTheme="minorHAnsi" w:cstheme="minorHAnsi"/>
        </w:rPr>
      </w:pPr>
    </w:p>
    <w:p w14:paraId="04BC28B9" w14:textId="548BD65A" w:rsidR="00CD2BC2" w:rsidRPr="0011155E" w:rsidRDefault="00CD2BC2" w:rsidP="00040763">
      <w:pPr>
        <w:rPr>
          <w:rFonts w:asciiTheme="minorHAnsi" w:hAnsiTheme="minorHAnsi" w:cstheme="minorHAnsi"/>
        </w:rPr>
      </w:pPr>
    </w:p>
    <w:p w14:paraId="54AACB50" w14:textId="3D3DA60F" w:rsidR="00CD2BC2" w:rsidRPr="0011155E" w:rsidRDefault="00CD2BC2" w:rsidP="00040763">
      <w:pPr>
        <w:rPr>
          <w:rFonts w:asciiTheme="minorHAnsi" w:hAnsiTheme="minorHAnsi" w:cstheme="minorHAnsi"/>
        </w:rPr>
      </w:pPr>
    </w:p>
    <w:p w14:paraId="3F0F4107" w14:textId="326BC2FC" w:rsidR="00CD2BC2" w:rsidRPr="0011155E" w:rsidRDefault="00CD2BC2" w:rsidP="00040763">
      <w:pPr>
        <w:rPr>
          <w:rFonts w:asciiTheme="minorHAnsi" w:hAnsiTheme="minorHAnsi" w:cstheme="minorHAnsi"/>
        </w:rPr>
      </w:pPr>
      <w:r w:rsidRPr="0011155E">
        <w:rPr>
          <w:rFonts w:asciiTheme="minorHAnsi" w:hAnsiTheme="minorHAnsi" w:cstheme="minorHAnsi"/>
        </w:rPr>
        <w:t>‘Population’:</w:t>
      </w:r>
    </w:p>
    <w:p w14:paraId="45AD47FA" w14:textId="5672F9B7"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7456" behindDoc="1" locked="0" layoutInCell="1" allowOverlap="1" wp14:anchorId="61A15443" wp14:editId="23DCF213">
            <wp:simplePos x="0" y="0"/>
            <wp:positionH relativeFrom="column">
              <wp:posOffset>-71120</wp:posOffset>
            </wp:positionH>
            <wp:positionV relativeFrom="paragraph">
              <wp:posOffset>137160</wp:posOffset>
            </wp:positionV>
            <wp:extent cx="2479040" cy="1871345"/>
            <wp:effectExtent l="0" t="0" r="0" b="0"/>
            <wp:wrapSquare wrapText="bothSides"/>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9040" cy="1871345"/>
                    </a:xfrm>
                    <a:prstGeom prst="rect">
                      <a:avLst/>
                    </a:prstGeom>
                  </pic:spPr>
                </pic:pic>
              </a:graphicData>
            </a:graphic>
            <wp14:sizeRelH relativeFrom="page">
              <wp14:pctWidth>0</wp14:pctWidth>
            </wp14:sizeRelH>
            <wp14:sizeRelV relativeFrom="page">
              <wp14:pctHeight>0</wp14:pctHeight>
            </wp14:sizeRelV>
          </wp:anchor>
        </w:drawing>
      </w:r>
    </w:p>
    <w:p w14:paraId="125FD611" w14:textId="79930A08" w:rsidR="00CD2BC2" w:rsidRPr="0011155E" w:rsidRDefault="00CD2BC2" w:rsidP="00040763">
      <w:pPr>
        <w:rPr>
          <w:rFonts w:asciiTheme="minorHAnsi" w:hAnsiTheme="minorHAnsi" w:cstheme="minorHAnsi"/>
        </w:rPr>
      </w:pPr>
    </w:p>
    <w:p w14:paraId="0BA87CF2" w14:textId="7E712A5C"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8480" behindDoc="0" locked="0" layoutInCell="1" allowOverlap="1" wp14:anchorId="0E1EA068" wp14:editId="3D65410C">
            <wp:simplePos x="0" y="0"/>
            <wp:positionH relativeFrom="column">
              <wp:posOffset>2875280</wp:posOffset>
            </wp:positionH>
            <wp:positionV relativeFrom="paragraph">
              <wp:posOffset>40640</wp:posOffset>
            </wp:positionV>
            <wp:extent cx="3596640" cy="1453515"/>
            <wp:effectExtent l="0" t="0" r="0" b="0"/>
            <wp:wrapSquare wrapText="bothSides"/>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96640" cy="1453515"/>
                    </a:xfrm>
                    <a:prstGeom prst="rect">
                      <a:avLst/>
                    </a:prstGeom>
                  </pic:spPr>
                </pic:pic>
              </a:graphicData>
            </a:graphic>
            <wp14:sizeRelH relativeFrom="page">
              <wp14:pctWidth>0</wp14:pctWidth>
            </wp14:sizeRelH>
            <wp14:sizeRelV relativeFrom="page">
              <wp14:pctHeight>0</wp14:pctHeight>
            </wp14:sizeRelV>
          </wp:anchor>
        </w:drawing>
      </w:r>
    </w:p>
    <w:p w14:paraId="51535A42" w14:textId="5BB6D572" w:rsidR="00CD2BC2" w:rsidRPr="0011155E" w:rsidRDefault="00CD2BC2" w:rsidP="00040763">
      <w:pPr>
        <w:rPr>
          <w:rFonts w:asciiTheme="minorHAnsi" w:hAnsiTheme="minorHAnsi" w:cstheme="minorHAnsi"/>
        </w:rPr>
      </w:pPr>
    </w:p>
    <w:p w14:paraId="5BC25DB6" w14:textId="63C8C57D" w:rsidR="00CD2BC2" w:rsidRPr="0011155E" w:rsidRDefault="00CD2BC2" w:rsidP="00040763">
      <w:pPr>
        <w:rPr>
          <w:rFonts w:asciiTheme="minorHAnsi" w:hAnsiTheme="minorHAnsi" w:cstheme="minorHAnsi"/>
        </w:rPr>
      </w:pPr>
    </w:p>
    <w:p w14:paraId="5A0A7787" w14:textId="7C8C6C7F" w:rsidR="00CD2BC2" w:rsidRPr="0011155E" w:rsidRDefault="00CD2BC2" w:rsidP="00040763">
      <w:pPr>
        <w:rPr>
          <w:rFonts w:asciiTheme="minorHAnsi" w:hAnsiTheme="minorHAnsi" w:cstheme="minorHAnsi"/>
        </w:rPr>
      </w:pPr>
    </w:p>
    <w:p w14:paraId="29224429" w14:textId="360F6BB8" w:rsidR="006D27BE" w:rsidRPr="0011155E" w:rsidRDefault="006D27BE" w:rsidP="006D27BE">
      <w:pPr>
        <w:rPr>
          <w:rFonts w:asciiTheme="minorHAnsi" w:hAnsiTheme="minorHAnsi" w:cstheme="minorHAnsi"/>
        </w:rPr>
      </w:pPr>
    </w:p>
    <w:p w14:paraId="16F5A6F0" w14:textId="0455B8C1" w:rsidR="006D27BE" w:rsidRPr="0011155E" w:rsidRDefault="006D27BE" w:rsidP="006D27BE">
      <w:pPr>
        <w:rPr>
          <w:rFonts w:asciiTheme="minorHAnsi" w:hAnsiTheme="minorHAnsi" w:cstheme="minorHAnsi"/>
        </w:rPr>
      </w:pPr>
    </w:p>
    <w:p w14:paraId="42AE368A" w14:textId="170A518A" w:rsidR="00CD2BC2" w:rsidRPr="0011155E" w:rsidRDefault="00CD2BC2" w:rsidP="006D27BE">
      <w:pPr>
        <w:rPr>
          <w:rFonts w:asciiTheme="minorHAnsi" w:hAnsiTheme="minorHAnsi" w:cstheme="minorHAnsi"/>
        </w:rPr>
      </w:pPr>
    </w:p>
    <w:p w14:paraId="48B17BBA" w14:textId="5BE46D6E" w:rsidR="00CD2BC2" w:rsidRPr="0011155E" w:rsidRDefault="00CD2BC2" w:rsidP="006D27BE">
      <w:pPr>
        <w:rPr>
          <w:rFonts w:asciiTheme="minorHAnsi" w:hAnsiTheme="minorHAnsi" w:cstheme="minorHAnsi"/>
        </w:rPr>
      </w:pPr>
    </w:p>
    <w:p w14:paraId="6546ED26" w14:textId="6D04C2FD" w:rsidR="00CD2BC2" w:rsidRPr="0011155E" w:rsidRDefault="00CD2BC2" w:rsidP="006D27BE">
      <w:pPr>
        <w:rPr>
          <w:rFonts w:asciiTheme="minorHAnsi" w:hAnsiTheme="minorHAnsi" w:cstheme="minorHAnsi"/>
        </w:rPr>
      </w:pPr>
    </w:p>
    <w:p w14:paraId="6AB94B3C" w14:textId="77777777" w:rsidR="00CD2BC2" w:rsidRPr="0011155E" w:rsidRDefault="00CD2BC2" w:rsidP="006D27BE">
      <w:pPr>
        <w:rPr>
          <w:rFonts w:asciiTheme="minorHAnsi" w:hAnsiTheme="minorHAnsi" w:cstheme="minorHAnsi"/>
        </w:rPr>
      </w:pPr>
    </w:p>
    <w:p w14:paraId="0C439828" w14:textId="2F9995D8"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lastRenderedPageBreak/>
        <w:t xml:space="preserve">Section </w:t>
      </w:r>
      <w:r w:rsidR="00FD3488" w:rsidRPr="0011155E">
        <w:rPr>
          <w:rFonts w:asciiTheme="minorHAnsi" w:hAnsiTheme="minorHAnsi" w:cstheme="minorHAnsi"/>
        </w:rPr>
        <w:t>D4</w:t>
      </w:r>
      <w:r w:rsidRPr="0011155E">
        <w:rPr>
          <w:rFonts w:asciiTheme="minorHAnsi" w:hAnsiTheme="minorHAnsi" w:cstheme="minorHAnsi"/>
        </w:rPr>
        <w:t xml:space="preserve">: </w:t>
      </w:r>
      <w:r w:rsidR="00FD3488" w:rsidRPr="0011155E">
        <w:rPr>
          <w:rFonts w:asciiTheme="minorHAnsi" w:hAnsiTheme="minorHAnsi" w:cstheme="minorHAnsi"/>
        </w:rPr>
        <w:t>Mitigation Code</w:t>
      </w:r>
      <w:bookmarkEnd w:id="12"/>
      <w:r w:rsidRPr="0011155E">
        <w:rPr>
          <w:rFonts w:asciiTheme="minorHAnsi" w:hAnsiTheme="minorHAnsi" w:cstheme="minorHAnsi"/>
        </w:rPr>
        <w:t xml:space="preserve"> </w:t>
      </w:r>
    </w:p>
    <w:p w14:paraId="32164454" w14:textId="458926DB" w:rsidR="006D27BE" w:rsidRPr="0011155E" w:rsidRDefault="006D27BE" w:rsidP="006D27BE">
      <w:pPr>
        <w:rPr>
          <w:rFonts w:asciiTheme="minorHAnsi" w:hAnsiTheme="minorHAnsi" w:cstheme="minorHAnsi"/>
        </w:rPr>
      </w:pPr>
    </w:p>
    <w:p w14:paraId="6048185D" w14:textId="56F2C758" w:rsidR="000B645D" w:rsidRPr="0011155E" w:rsidRDefault="000B645D" w:rsidP="000B645D">
      <w:pPr>
        <w:spacing w:line="360" w:lineRule="auto"/>
        <w:ind w:firstLine="720"/>
        <w:rPr>
          <w:rFonts w:asciiTheme="minorHAnsi" w:hAnsiTheme="minorHAnsi" w:cstheme="minorHAnsi"/>
        </w:rPr>
      </w:pPr>
      <w:r w:rsidRPr="0011155E">
        <w:rPr>
          <w:rFonts w:asciiTheme="minorHAnsi" w:hAnsiTheme="minorHAnsi" w:cstheme="minorHAnsi"/>
        </w:rPr>
        <w:t xml:space="preserve">The following functions were used for the treatment of missing data, and outliers. </w:t>
      </w:r>
      <w:r w:rsidRPr="0011155E">
        <w:rPr>
          <w:rFonts w:asciiTheme="minorHAnsi" w:hAnsiTheme="minorHAnsi" w:cstheme="minorHAnsi"/>
          <w:color w:val="000000"/>
        </w:rPr>
        <w:t>See detailed code attached.</w:t>
      </w:r>
    </w:p>
    <w:p w14:paraId="72F48966" w14:textId="77777777" w:rsidR="000B645D" w:rsidRPr="0011155E" w:rsidRDefault="000B645D" w:rsidP="006D27BE">
      <w:pPr>
        <w:rPr>
          <w:rFonts w:asciiTheme="minorHAnsi" w:hAnsiTheme="minorHAnsi" w:cstheme="minorHAnsi"/>
        </w:rPr>
      </w:pPr>
    </w:p>
    <w:p w14:paraId="3E604B01" w14:textId="730FF1B2" w:rsidR="004A3F22" w:rsidRPr="0011155E" w:rsidRDefault="004A3F22" w:rsidP="004A3F22">
      <w:pPr>
        <w:pStyle w:val="ListParagraph"/>
        <w:numPr>
          <w:ilvl w:val="0"/>
          <w:numId w:val="21"/>
        </w:numPr>
        <w:rPr>
          <w:rFonts w:asciiTheme="minorHAnsi" w:hAnsiTheme="minorHAnsi" w:cstheme="minorHAnsi"/>
          <w:i/>
          <w:iCs/>
          <w:color w:val="000000"/>
          <w:spacing w:val="-2"/>
          <w:shd w:val="clear" w:color="auto" w:fill="FFFFFF"/>
        </w:rPr>
      </w:pPr>
      <w:r w:rsidRPr="0011155E">
        <w:rPr>
          <w:rFonts w:asciiTheme="minorHAnsi" w:hAnsiTheme="minorHAnsi" w:cstheme="minorHAnsi"/>
          <w:i/>
          <w:iCs/>
          <w:color w:val="000000"/>
          <w:spacing w:val="-2"/>
          <w:shd w:val="clear" w:color="auto" w:fill="FFFFFF"/>
        </w:rPr>
        <w:t>Treat the missing values:</w:t>
      </w:r>
    </w:p>
    <w:p w14:paraId="0F2A3923"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df['Children'].fillna(df['Children'].median(), inplace=True)</w:t>
      </w:r>
    </w:p>
    <w:p w14:paraId="61DEAA09" w14:textId="687F595D"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df['Age'].fillna(df['Age'].mean(),inplace=True)</w:t>
      </w:r>
    </w:p>
    <w:p w14:paraId="362E0F8F" w14:textId="36594B26"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df['Income'].fillna(df['Income'].median(), inplace=True)</w:t>
      </w:r>
    </w:p>
    <w:p w14:paraId="2017B732"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df['Tenure'].fillna(df['Tenure'].mean(),inplace=True)</w:t>
      </w:r>
    </w:p>
    <w:p w14:paraId="48DBAF43"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df['Bandwidth_GB_Year'].fillna(df['Bandwidth_GB_Year'].mean(),inplace=True)</w:t>
      </w:r>
    </w:p>
    <w:p w14:paraId="2EDF7CBA"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df['Techie'].fillna(df['Techie'].mode().iat[0], inplace=True)</w:t>
      </w:r>
    </w:p>
    <w:p w14:paraId="4EC0A7D0"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df['Phone'].fillna(df['Phone'].mode().iat[0], inplace=True)</w:t>
      </w:r>
    </w:p>
    <w:p w14:paraId="4FF2B1E6" w14:textId="5421926C"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df['TechSupport'].fillna(df['TechSupport'].mode().iat[0], inplace=True)</w:t>
      </w:r>
    </w:p>
    <w:p w14:paraId="26FB1540" w14:textId="096B04D5" w:rsidR="000B645D" w:rsidRPr="0011155E" w:rsidRDefault="000B645D" w:rsidP="000B645D">
      <w:pPr>
        <w:rPr>
          <w:rFonts w:asciiTheme="minorHAnsi" w:hAnsiTheme="minorHAnsi" w:cstheme="minorHAnsi"/>
          <w:color w:val="000000"/>
          <w:spacing w:val="-2"/>
          <w:shd w:val="clear" w:color="auto" w:fill="FFFFFF"/>
        </w:rPr>
      </w:pPr>
    </w:p>
    <w:p w14:paraId="69A504EA" w14:textId="10F6CD52" w:rsidR="000B645D" w:rsidRPr="0011155E" w:rsidRDefault="000B645D" w:rsidP="000B645D">
      <w:pPr>
        <w:pStyle w:val="ListParagraph"/>
        <w:numPr>
          <w:ilvl w:val="0"/>
          <w:numId w:val="21"/>
        </w:numPr>
        <w:rPr>
          <w:rFonts w:asciiTheme="minorHAnsi" w:hAnsiTheme="minorHAnsi" w:cstheme="minorHAnsi"/>
          <w:i/>
          <w:iCs/>
          <w:color w:val="000000"/>
          <w:spacing w:val="-2"/>
          <w:shd w:val="clear" w:color="auto" w:fill="FFFFFF"/>
        </w:rPr>
      </w:pPr>
      <w:r w:rsidRPr="0011155E">
        <w:rPr>
          <w:rFonts w:asciiTheme="minorHAnsi" w:hAnsiTheme="minorHAnsi" w:cstheme="minorHAnsi"/>
          <w:i/>
          <w:iCs/>
          <w:color w:val="000000"/>
          <w:spacing w:val="-2"/>
          <w:shd w:val="clear" w:color="auto" w:fill="FFFFFF"/>
        </w:rPr>
        <w:t xml:space="preserve">Code to view histograms before &amp; after removing missing data: </w:t>
      </w:r>
    </w:p>
    <w:p w14:paraId="158D91EA"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#plt.hist(df['Children'])</w:t>
      </w:r>
    </w:p>
    <w:p w14:paraId="73237155"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plt.hist(df['Children'])</w:t>
      </w:r>
    </w:p>
    <w:p w14:paraId="31BFB3FB"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plt.xlabel('Children')</w:t>
      </w:r>
    </w:p>
    <w:p w14:paraId="22685F74"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plt.ylabel('Frequency')</w:t>
      </w:r>
    </w:p>
    <w:p w14:paraId="1922B29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plt.title('Histogram of Children after removing missing values')</w:t>
      </w:r>
    </w:p>
    <w:p w14:paraId="672F7F1B" w14:textId="632B2A31"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plt.show()</w:t>
      </w:r>
    </w:p>
    <w:p w14:paraId="2C9FAE81" w14:textId="09FE8EFE" w:rsidR="004A3F22" w:rsidRPr="0011155E" w:rsidRDefault="004A3F22" w:rsidP="004A3F22">
      <w:pPr>
        <w:pStyle w:val="ListParagraph"/>
        <w:rPr>
          <w:rFonts w:asciiTheme="minorHAnsi" w:hAnsiTheme="minorHAnsi" w:cstheme="minorHAnsi"/>
          <w:color w:val="000000"/>
          <w:spacing w:val="-2"/>
          <w:shd w:val="clear" w:color="auto" w:fill="FFFFFF"/>
        </w:rPr>
      </w:pPr>
    </w:p>
    <w:p w14:paraId="5801890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#plt.hist(df['Age'])</w:t>
      </w:r>
    </w:p>
    <w:p w14:paraId="4DF3ECC0"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plt.hist(df['Age'])</w:t>
      </w:r>
    </w:p>
    <w:p w14:paraId="21CE5599"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plt.xlabel('Age')</w:t>
      </w:r>
    </w:p>
    <w:p w14:paraId="03B68BE1"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plt.ylabel('Frequency')</w:t>
      </w:r>
    </w:p>
    <w:p w14:paraId="0D20DA2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plt.title('Histogram of Age after removing missing values')</w:t>
      </w:r>
    </w:p>
    <w:p w14:paraId="05C05D0D" w14:textId="14C38875"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plt.show()</w:t>
      </w:r>
    </w:p>
    <w:p w14:paraId="2C56BB49" w14:textId="165B9DA3" w:rsidR="000B645D" w:rsidRPr="0011155E" w:rsidRDefault="000B645D" w:rsidP="000B645D">
      <w:pPr>
        <w:pStyle w:val="ListParagraph"/>
        <w:ind w:left="1440"/>
        <w:rPr>
          <w:rFonts w:asciiTheme="minorHAnsi" w:hAnsiTheme="minorHAnsi" w:cstheme="minorHAnsi"/>
          <w:color w:val="000000"/>
          <w:spacing w:val="-2"/>
          <w:shd w:val="clear" w:color="auto" w:fill="FFFFFF"/>
        </w:rPr>
      </w:pPr>
    </w:p>
    <w:p w14:paraId="333CEEC6"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#plt.hist(df['Income'])</w:t>
      </w:r>
    </w:p>
    <w:p w14:paraId="43A0E12B"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plt.hist(df['Income'])</w:t>
      </w:r>
    </w:p>
    <w:p w14:paraId="0DEB1427"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plt.xlabel('Income')</w:t>
      </w:r>
    </w:p>
    <w:p w14:paraId="0E70D45E"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plt.ylabel('Frequency')</w:t>
      </w:r>
    </w:p>
    <w:p w14:paraId="198FD678"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plt.title('Histogram of Age after removing missing values')</w:t>
      </w:r>
    </w:p>
    <w:p w14:paraId="53BB3FF2" w14:textId="7160EE98"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plt.show()</w:t>
      </w:r>
    </w:p>
    <w:p w14:paraId="2EAE37A7" w14:textId="5807E1DC" w:rsidR="000B645D" w:rsidRPr="0011155E" w:rsidRDefault="000B645D" w:rsidP="000B645D">
      <w:pPr>
        <w:rPr>
          <w:rFonts w:asciiTheme="minorHAnsi" w:hAnsiTheme="minorHAnsi" w:cstheme="minorHAnsi"/>
          <w:color w:val="000000"/>
          <w:spacing w:val="-2"/>
          <w:shd w:val="clear" w:color="auto" w:fill="FFFFFF"/>
        </w:rPr>
      </w:pPr>
    </w:p>
    <w:p w14:paraId="41708B04" w14:textId="21846C22" w:rsidR="000B645D" w:rsidRPr="0011155E" w:rsidRDefault="000B645D" w:rsidP="000B645D">
      <w:pPr>
        <w:pStyle w:val="ListParagraph"/>
        <w:numPr>
          <w:ilvl w:val="0"/>
          <w:numId w:val="21"/>
        </w:numPr>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 xml:space="preserve">Verifying missing data: </w:t>
      </w:r>
    </w:p>
    <w:p w14:paraId="70352559" w14:textId="14AE91E0"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msno.matrix(df)</w:t>
      </w:r>
    </w:p>
    <w:p w14:paraId="081EFC1F" w14:textId="5939B93A"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boxplot=seaborn.boxplot(x='Population',data=df)</w:t>
      </w:r>
    </w:p>
    <w:p w14:paraId="1683C203" w14:textId="2B4CE98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boxplot=seaborn.boxplot(x='Children',data=df)</w:t>
      </w:r>
    </w:p>
    <w:p w14:paraId="40A7F1EE" w14:textId="20424637"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boxplot=seaborn.boxplot(x='Age',data=df)</w:t>
      </w:r>
    </w:p>
    <w:p w14:paraId="298C8140" w14:textId="0EDDDCD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boxplot=seaborn.boxplot(x='Income',data=df)</w:t>
      </w:r>
    </w:p>
    <w:p w14:paraId="706E32FE" w14:textId="7375BAA6"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boxplot=seaborn.boxplot(x='Outage_sec_perweek',data=df)</w:t>
      </w:r>
    </w:p>
    <w:p w14:paraId="06865690" w14:textId="2C97BDF1"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boxplot=seaborn.boxplot(x='Email',data=df)</w:t>
      </w:r>
    </w:p>
    <w:p w14:paraId="545E9560" w14:textId="437A3DA6"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lastRenderedPageBreak/>
        <w:t>boxplot=seaborn.boxplot(x='Contacts',data=df)</w:t>
      </w:r>
    </w:p>
    <w:p w14:paraId="439BF38E" w14:textId="6D84A6DE"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boxplot=seaborn.boxplot(x='Yearly_equip_failure',data=df)</w:t>
      </w:r>
    </w:p>
    <w:p w14:paraId="150294E0" w14:textId="552EC21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boxplot=seaborn.boxplot(x='Tenure',data=df)</w:t>
      </w:r>
    </w:p>
    <w:p w14:paraId="7DD92414" w14:textId="7DFD9883"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boxplot=seaborn.boxplot(x='Bandwidth_GB_Year',data=df)</w:t>
      </w:r>
    </w:p>
    <w:p w14:paraId="07524942" w14:textId="7AD10D17" w:rsidR="000B645D" w:rsidRPr="0011155E" w:rsidRDefault="000B645D" w:rsidP="000B645D">
      <w:pPr>
        <w:rPr>
          <w:rFonts w:asciiTheme="minorHAnsi" w:hAnsiTheme="minorHAnsi" w:cstheme="minorHAnsi"/>
          <w:color w:val="000000"/>
          <w:spacing w:val="-2"/>
          <w:shd w:val="clear" w:color="auto" w:fill="FFFFFF"/>
        </w:rPr>
      </w:pPr>
    </w:p>
    <w:p w14:paraId="40F01A53" w14:textId="499347A3" w:rsidR="000B645D" w:rsidRPr="0011155E" w:rsidRDefault="000B645D" w:rsidP="000B645D">
      <w:pPr>
        <w:pStyle w:val="ListParagraph"/>
        <w:numPr>
          <w:ilvl w:val="0"/>
          <w:numId w:val="21"/>
        </w:numPr>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 xml:space="preserve">Determining z-scores: </w:t>
      </w:r>
    </w:p>
    <w:p w14:paraId="2A227DC9"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df['Z_Score_Population'] = stats.zscore(df['Population'])</w:t>
      </w:r>
    </w:p>
    <w:p w14:paraId="3F923142" w14:textId="290E0590" w:rsidR="004A3F22" w:rsidRPr="0011155E" w:rsidRDefault="000B645D" w:rsidP="000B645D">
      <w:pPr>
        <w:ind w:left="1440"/>
        <w:rPr>
          <w:rFonts w:asciiTheme="minorHAnsi" w:hAnsiTheme="minorHAnsi" w:cstheme="minorHAnsi"/>
        </w:rPr>
      </w:pPr>
      <w:r w:rsidRPr="0011155E">
        <w:rPr>
          <w:rFonts w:asciiTheme="minorHAnsi" w:hAnsiTheme="minorHAnsi" w:cstheme="minorHAnsi"/>
        </w:rPr>
        <w:t>df[['Population','Z_Score_Population']].head()</w:t>
      </w:r>
    </w:p>
    <w:p w14:paraId="12418ACB"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zscores = df[['Population', 'Z_Score_Population']]</w:t>
      </w:r>
    </w:p>
    <w:p w14:paraId="77765A52"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data = df[['Population']]</w:t>
      </w:r>
    </w:p>
    <w:p w14:paraId="1273EE0F"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num_outliers, outliers = count_and_value_outliers(zscores, data)</w:t>
      </w:r>
    </w:p>
    <w:p w14:paraId="04806914"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num_outliers)</w:t>
      </w:r>
    </w:p>
    <w:p w14:paraId="19F81DBC" w14:textId="23752B7B"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outliers)</w:t>
      </w:r>
    </w:p>
    <w:p w14:paraId="70916729" w14:textId="152F7D5E" w:rsidR="000B645D" w:rsidRPr="0011155E" w:rsidRDefault="000B645D" w:rsidP="000B7AEC">
      <w:pPr>
        <w:rPr>
          <w:rFonts w:asciiTheme="minorHAnsi" w:hAnsiTheme="minorHAnsi" w:cstheme="minorHAnsi"/>
        </w:rPr>
      </w:pPr>
    </w:p>
    <w:p w14:paraId="0E4F5066"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df['Z_Score_Children'] = stats.zscore(df['Children'])</w:t>
      </w:r>
    </w:p>
    <w:p w14:paraId="59E94129" w14:textId="13CC215D"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df[['Children','Z_Score_Children']].head()</w:t>
      </w:r>
    </w:p>
    <w:p w14:paraId="35F416FA"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df.query('(Z_Score_Children &gt; 3) | (Z_Score_Children &lt; -3)')</w:t>
      </w:r>
    </w:p>
    <w:p w14:paraId="70224C55"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0F09AB4A" w14:textId="5767420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df_outliers['Children'].to_dict().values())</w:t>
      </w:r>
    </w:p>
    <w:p w14:paraId="2F5CF690" w14:textId="1C6BBAFF" w:rsidR="000B645D" w:rsidRPr="0011155E" w:rsidRDefault="000B645D" w:rsidP="000B645D">
      <w:pPr>
        <w:ind w:left="1440"/>
        <w:rPr>
          <w:rFonts w:asciiTheme="minorHAnsi" w:hAnsiTheme="minorHAnsi" w:cstheme="minorHAnsi"/>
        </w:rPr>
      </w:pPr>
    </w:p>
    <w:p w14:paraId="6BF18374" w14:textId="77777777" w:rsidR="000B645D" w:rsidRPr="0011155E" w:rsidRDefault="000B645D" w:rsidP="000B645D">
      <w:pPr>
        <w:ind w:left="1440"/>
        <w:rPr>
          <w:rFonts w:asciiTheme="minorHAnsi" w:hAnsiTheme="minorHAnsi" w:cstheme="minorHAnsi"/>
        </w:rPr>
      </w:pPr>
    </w:p>
    <w:p w14:paraId="4806C153"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df['Z_Score_Income'] = stats.zscore(df['Income'])</w:t>
      </w:r>
    </w:p>
    <w:p w14:paraId="04F838E9" w14:textId="3B598316"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df[['Children','Z_Score_Income']].head()</w:t>
      </w:r>
    </w:p>
    <w:p w14:paraId="40E5C95D"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df.query('(Z_Score_Income &gt; 3) | (Z_Score_Income &lt; -3)')</w:t>
      </w:r>
    </w:p>
    <w:p w14:paraId="4A6AD3DE"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7406B87C" w14:textId="43ED7473"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df_outliers['Income'].to_dict().values())</w:t>
      </w:r>
    </w:p>
    <w:p w14:paraId="07992FF4" w14:textId="1AD164C2" w:rsidR="000B645D" w:rsidRPr="0011155E" w:rsidRDefault="000B645D" w:rsidP="000B645D">
      <w:pPr>
        <w:ind w:left="1440"/>
        <w:rPr>
          <w:rFonts w:asciiTheme="minorHAnsi" w:hAnsiTheme="minorHAnsi" w:cstheme="minorHAnsi"/>
        </w:rPr>
      </w:pPr>
    </w:p>
    <w:p w14:paraId="28847E97"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df['Z_Score_Outage_sec_perweek'] = stats.zscore(df['Outage_sec_perweek'])</w:t>
      </w:r>
    </w:p>
    <w:p w14:paraId="6E131408" w14:textId="59571655"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df[['Children','Z_Score_Outage_sec_perweek']].head()</w:t>
      </w:r>
    </w:p>
    <w:p w14:paraId="483C3136"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df.query('(Z_Score_Outage_sec_perweek &gt; 3) | (Z_Score_Outage_sec_perweek &lt; -3)')</w:t>
      </w:r>
    </w:p>
    <w:p w14:paraId="4838B610"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7D00A80C" w14:textId="127B23FC"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df_outliers['Outage_sec_perweek'].to_dict().values())</w:t>
      </w:r>
    </w:p>
    <w:p w14:paraId="1920452E" w14:textId="060AA5E5" w:rsidR="000B645D" w:rsidRPr="0011155E" w:rsidRDefault="000B645D" w:rsidP="000B645D">
      <w:pPr>
        <w:ind w:left="1440"/>
        <w:rPr>
          <w:rFonts w:asciiTheme="minorHAnsi" w:hAnsiTheme="minorHAnsi" w:cstheme="minorHAnsi"/>
        </w:rPr>
      </w:pPr>
    </w:p>
    <w:p w14:paraId="0BA03C11"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df['Z_Score_Email'] = stats.zscore(df['Email'])</w:t>
      </w:r>
    </w:p>
    <w:p w14:paraId="618AEDCC" w14:textId="62504C6B"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df[['Email','Z_Score_Email']].head()</w:t>
      </w:r>
    </w:p>
    <w:p w14:paraId="6CBF90A3"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df.query('(Z_Score_Email &gt; 3) | (Z_Score_Email &lt; -3)')</w:t>
      </w:r>
    </w:p>
    <w:p w14:paraId="0C1CAF69"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3D9091D1" w14:textId="6CA2EB54"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df_outliers['Email'].to_dict().values())</w:t>
      </w:r>
    </w:p>
    <w:p w14:paraId="361BE56E" w14:textId="700A547E" w:rsidR="000B645D" w:rsidRPr="0011155E" w:rsidRDefault="000B645D" w:rsidP="000B7AEC">
      <w:pPr>
        <w:rPr>
          <w:rFonts w:asciiTheme="minorHAnsi" w:hAnsiTheme="minorHAnsi" w:cstheme="minorHAnsi"/>
        </w:rPr>
      </w:pPr>
    </w:p>
    <w:p w14:paraId="1531E5EA"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df['Z_Score_Contacts'] = stats.zscore(df['Contacts'])</w:t>
      </w:r>
    </w:p>
    <w:p w14:paraId="3E18BBC4" w14:textId="364E0F09"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df[['Contacts','Z_Score_Contacts']].head()</w:t>
      </w:r>
    </w:p>
    <w:p w14:paraId="06DE1B8E"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df.query('(Z_Score_Contacts &gt; 3) | (Z_Score_Contacts &lt; -3)')</w:t>
      </w:r>
    </w:p>
    <w:p w14:paraId="11D3C053"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464F3FED" w14:textId="0385EA4D"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df_outliers['Contacts'].to_dict().values())</w:t>
      </w:r>
    </w:p>
    <w:p w14:paraId="6176FB68" w14:textId="25B4E0B8" w:rsidR="000B645D" w:rsidRPr="0011155E" w:rsidRDefault="000B645D" w:rsidP="000B645D">
      <w:pPr>
        <w:ind w:left="1440"/>
        <w:rPr>
          <w:rFonts w:asciiTheme="minorHAnsi" w:hAnsiTheme="minorHAnsi" w:cstheme="minorHAnsi"/>
        </w:rPr>
      </w:pPr>
    </w:p>
    <w:p w14:paraId="487921DB"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lastRenderedPageBreak/>
        <w:t>df['Z_Score_Yearly_equip_failure'] = stats.zscore(df['Yearly_equip_failure'])</w:t>
      </w:r>
    </w:p>
    <w:p w14:paraId="271DA6C5" w14:textId="37F1672E"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df[['Yearly_equip_failure','Z_Score_Yearly_equip_failure']].head()</w:t>
      </w:r>
    </w:p>
    <w:p w14:paraId="6AA45864"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df.query('(Z_Score_Yearly_equip_failure &gt; 3) | (Z_Score_Yearly_equip_failure &lt; -3)')</w:t>
      </w:r>
    </w:p>
    <w:p w14:paraId="3DDFEF96"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43102DAC" w14:textId="4253400B"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df_outliers['Yearly_equip_failure'].to_dict().values())</w:t>
      </w:r>
    </w:p>
    <w:p w14:paraId="0ECCBE0A" w14:textId="6C46A5E9" w:rsidR="000B645D" w:rsidRPr="0011155E" w:rsidRDefault="000B645D" w:rsidP="000B645D">
      <w:pPr>
        <w:ind w:left="1440"/>
        <w:rPr>
          <w:rFonts w:asciiTheme="minorHAnsi" w:hAnsiTheme="minorHAnsi" w:cstheme="minorHAnsi"/>
        </w:rPr>
      </w:pPr>
      <w:r w:rsidRPr="0011155E">
        <w:rPr>
          <w:rFonts w:asciiTheme="minorHAnsi" w:hAnsiTheme="minorHAnsi" w:cstheme="minorHAnsi"/>
        </w:rPr>
        <w:t>boxplot=seaborn.boxplot(x='MonthlyCharge',data=df)</w:t>
      </w:r>
    </w:p>
    <w:p w14:paraId="6A02409D" w14:textId="77777777" w:rsidR="000B645D" w:rsidRPr="0011155E" w:rsidRDefault="000B645D" w:rsidP="000B645D">
      <w:pPr>
        <w:ind w:left="1440"/>
        <w:rPr>
          <w:rFonts w:asciiTheme="minorHAnsi" w:hAnsiTheme="minorHAnsi" w:cstheme="minorHAnsi"/>
        </w:rPr>
      </w:pPr>
    </w:p>
    <w:p w14:paraId="55C00791"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df['Z_Score_MonthlyCharge'] = stats.zscore(df['MonthlyCharge'])</w:t>
      </w:r>
    </w:p>
    <w:p w14:paraId="7F94A354" w14:textId="6C030C54"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df[['MonthlyCharge','Z_Score_MonthlyCharge']].head()</w:t>
      </w:r>
    </w:p>
    <w:p w14:paraId="009F72EB"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df_outliers = df.query('(Z_Score_MonthlyCharge &gt; 3) | (Z_Score_MonthlyCharge &lt; -3)')</w:t>
      </w:r>
    </w:p>
    <w:p w14:paraId="000853E1"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print("Number of outliers:", df_outliers.shape[0])</w:t>
      </w:r>
    </w:p>
    <w:p w14:paraId="4BFCDDBD" w14:textId="74570B2C"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df_outliers['MonthlyCharge'].to_dict().values())</w:t>
      </w:r>
    </w:p>
    <w:p w14:paraId="4A54807C" w14:textId="26D1E54C" w:rsidR="000B645D" w:rsidRPr="0011155E" w:rsidRDefault="000B645D" w:rsidP="000B645D">
      <w:pPr>
        <w:ind w:left="1440"/>
        <w:rPr>
          <w:rFonts w:asciiTheme="minorHAnsi" w:hAnsiTheme="minorHAnsi" w:cstheme="minorHAnsi"/>
        </w:rPr>
      </w:pPr>
    </w:p>
    <w:p w14:paraId="5D565CB0" w14:textId="50A0B6D8" w:rsidR="000B645D" w:rsidRPr="0011155E" w:rsidRDefault="000B645D" w:rsidP="000B645D">
      <w:pPr>
        <w:pStyle w:val="ListParagraph"/>
        <w:numPr>
          <w:ilvl w:val="0"/>
          <w:numId w:val="21"/>
        </w:numPr>
        <w:rPr>
          <w:rFonts w:asciiTheme="minorHAnsi" w:hAnsiTheme="minorHAnsi" w:cstheme="minorHAnsi"/>
          <w:i/>
          <w:iCs/>
        </w:rPr>
      </w:pPr>
      <w:r w:rsidRPr="0011155E">
        <w:rPr>
          <w:rFonts w:asciiTheme="minorHAnsi" w:hAnsiTheme="minorHAnsi" w:cstheme="minorHAnsi"/>
          <w:i/>
          <w:iCs/>
        </w:rPr>
        <w:t xml:space="preserve">Treating Outliers </w:t>
      </w:r>
      <w:r w:rsidR="00F63BCE">
        <w:rPr>
          <w:rFonts w:asciiTheme="minorHAnsi" w:hAnsiTheme="minorHAnsi" w:cstheme="minorHAnsi"/>
          <w:i/>
          <w:iCs/>
        </w:rPr>
        <w:t>I</w:t>
      </w:r>
      <w:r w:rsidRPr="0011155E">
        <w:rPr>
          <w:rFonts w:asciiTheme="minorHAnsi" w:hAnsiTheme="minorHAnsi" w:cstheme="minorHAnsi"/>
          <w:i/>
          <w:iCs/>
        </w:rPr>
        <w:t>he following was the treatment of the ‘Population’ variable only. See attached code for all other variables with outliers</w:t>
      </w:r>
      <w:r w:rsidR="00F63BCE">
        <w:rPr>
          <w:rFonts w:asciiTheme="minorHAnsi" w:hAnsiTheme="minorHAnsi" w:cstheme="minorHAnsi"/>
          <w:i/>
          <w:iCs/>
        </w:rPr>
        <w:t>.</w:t>
      </w:r>
      <w:r w:rsidR="00F63BCE">
        <w:rPr>
          <w:rFonts w:asciiTheme="minorHAnsi" w:hAnsiTheme="minorHAnsi" w:cstheme="minorHAnsi"/>
        </w:rPr>
        <w:t xml:space="preserve"> (D, 2022)</w:t>
      </w:r>
      <w:r w:rsidRPr="0011155E">
        <w:rPr>
          <w:rFonts w:asciiTheme="minorHAnsi" w:hAnsiTheme="minorHAnsi" w:cstheme="minorHAnsi"/>
          <w:i/>
          <w:iCs/>
        </w:rPr>
        <w:t xml:space="preserve">. </w:t>
      </w:r>
    </w:p>
    <w:p w14:paraId="546F5FBC" w14:textId="77777777" w:rsidR="000B645D" w:rsidRPr="0011155E" w:rsidRDefault="000B645D" w:rsidP="000B645D">
      <w:pPr>
        <w:rPr>
          <w:rFonts w:asciiTheme="minorHAnsi" w:hAnsiTheme="minorHAnsi" w:cstheme="minorHAnsi"/>
        </w:rPr>
      </w:pPr>
    </w:p>
    <w:p w14:paraId="135FBD8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outliers = []</w:t>
      </w:r>
    </w:p>
    <w:p w14:paraId="5AF6FF5E"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def detect_outliers_iqr(data):</w:t>
      </w:r>
    </w:p>
    <w:p w14:paraId="50AFA7BE"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data = sorted(data)</w:t>
      </w:r>
    </w:p>
    <w:p w14:paraId="7DC301C1"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q1 = np.percentile(data, 25)</w:t>
      </w:r>
    </w:p>
    <w:p w14:paraId="3D27523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q3 = np.percentile(data, 75)</w:t>
      </w:r>
    </w:p>
    <w:p w14:paraId="288A8AD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IQR = q3-q1</w:t>
      </w:r>
    </w:p>
    <w:p w14:paraId="65FDE333"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lwr_bound = q1-(1.5*IQR)</w:t>
      </w:r>
    </w:p>
    <w:p w14:paraId="58020E17"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upr_bound = q3+(1.5*IQR)</w:t>
      </w:r>
    </w:p>
    <w:p w14:paraId="61E37E24"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for i in data: </w:t>
      </w:r>
    </w:p>
    <w:p w14:paraId="6F6B1998"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if (i&lt;lwr_bound or i&gt;upr_bound):</w:t>
      </w:r>
    </w:p>
    <w:p w14:paraId="7AC1D95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outliers.append(i)</w:t>
      </w:r>
    </w:p>
    <w:p w14:paraId="79BC125B"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return outliers</w:t>
      </w:r>
    </w:p>
    <w:p w14:paraId="3F1923F8" w14:textId="77777777" w:rsidR="000B645D" w:rsidRPr="0011155E" w:rsidRDefault="000B645D" w:rsidP="000B645D">
      <w:pPr>
        <w:pStyle w:val="ListParagraph"/>
        <w:ind w:left="1440"/>
        <w:rPr>
          <w:rFonts w:asciiTheme="minorHAnsi" w:hAnsiTheme="minorHAnsi" w:cstheme="minorHAnsi"/>
        </w:rPr>
      </w:pPr>
    </w:p>
    <w:p w14:paraId="4285C520"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Population_column = df['Population']</w:t>
      </w:r>
    </w:p>
    <w:p w14:paraId="20E822E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Population_outliers = detect_outliers_iqr(Population_column)</w:t>
      </w:r>
    </w:p>
    <w:p w14:paraId="221BA05C" w14:textId="245C35D9"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print("Outliers from IQR method: ", Population_outliers)</w:t>
      </w:r>
    </w:p>
    <w:p w14:paraId="008A7F02" w14:textId="5C37138A" w:rsidR="000B645D" w:rsidRPr="0011155E" w:rsidRDefault="000B645D" w:rsidP="000B645D">
      <w:pPr>
        <w:pStyle w:val="ListParagraph"/>
        <w:ind w:left="1440"/>
        <w:rPr>
          <w:rFonts w:asciiTheme="minorHAnsi" w:hAnsiTheme="minorHAnsi" w:cstheme="minorHAnsi"/>
        </w:rPr>
      </w:pPr>
    </w:p>
    <w:p w14:paraId="18A1BE1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tenth_percentile = np.percentile(df['Population'], 10)</w:t>
      </w:r>
    </w:p>
    <w:p w14:paraId="1006F684"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ninetieth_percentile = np.percentile(df['Population'], 90)</w:t>
      </w:r>
    </w:p>
    <w:p w14:paraId="762BDE3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b = np.where(df['Population']&lt;tenth_percentile, tenth_percentile, df['Population'])</w:t>
      </w:r>
    </w:p>
    <w:p w14:paraId="0BF91A5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b = np.where(b&gt;ninetieth_percentile, ninetieth_percentile, b)</w:t>
      </w:r>
    </w:p>
    <w:p w14:paraId="47F58E98" w14:textId="17AA3778"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print("New array:",b)</w:t>
      </w:r>
    </w:p>
    <w:p w14:paraId="781EBF0C" w14:textId="4E942200" w:rsidR="000B645D" w:rsidRPr="0011155E" w:rsidRDefault="000B645D" w:rsidP="000B645D">
      <w:pPr>
        <w:pStyle w:val="ListParagraph"/>
        <w:ind w:left="1440"/>
        <w:rPr>
          <w:rFonts w:asciiTheme="minorHAnsi" w:hAnsiTheme="minorHAnsi" w:cstheme="minorHAnsi"/>
        </w:rPr>
      </w:pPr>
    </w:p>
    <w:p w14:paraId="42DCA151"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df['Population_without_outliers'] = b</w:t>
      </w:r>
    </w:p>
    <w:p w14:paraId="25257852"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plt.figure(figsize=(8,3))</w:t>
      </w:r>
    </w:p>
    <w:p w14:paraId="298597BD"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seaborn.boxplot(x=df['Population_without_outliers'])</w:t>
      </w:r>
    </w:p>
    <w:p w14:paraId="23E9308B" w14:textId="051AFF1C"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plt.show()</w:t>
      </w:r>
    </w:p>
    <w:p w14:paraId="5ABC09EA" w14:textId="77777777" w:rsidR="000B645D" w:rsidRPr="0011155E" w:rsidRDefault="000B645D" w:rsidP="000B645D">
      <w:pPr>
        <w:ind w:left="1440"/>
        <w:rPr>
          <w:rFonts w:asciiTheme="minorHAnsi" w:hAnsiTheme="minorHAnsi" w:cstheme="minorHAnsi"/>
        </w:rPr>
      </w:pPr>
    </w:p>
    <w:p w14:paraId="411B470D" w14:textId="77777777" w:rsidR="00C65229" w:rsidRPr="0011155E" w:rsidRDefault="00105B7B" w:rsidP="00874E91">
      <w:pPr>
        <w:pStyle w:val="Heading3"/>
        <w:rPr>
          <w:rFonts w:asciiTheme="minorHAnsi" w:hAnsiTheme="minorHAnsi" w:cstheme="minorHAnsi"/>
        </w:rPr>
      </w:pPr>
      <w:bookmarkStart w:id="13" w:name="_Toc126087340"/>
      <w:r w:rsidRPr="0011155E">
        <w:rPr>
          <w:rFonts w:asciiTheme="minorHAnsi" w:hAnsiTheme="minorHAnsi" w:cstheme="minorHAnsi"/>
        </w:rPr>
        <w:lastRenderedPageBreak/>
        <w:t xml:space="preserve">Section </w:t>
      </w:r>
      <w:r w:rsidR="00FD3488" w:rsidRPr="0011155E">
        <w:rPr>
          <w:rFonts w:asciiTheme="minorHAnsi" w:hAnsiTheme="minorHAnsi" w:cstheme="minorHAnsi"/>
        </w:rPr>
        <w:t>D5</w:t>
      </w:r>
      <w:r w:rsidRPr="0011155E">
        <w:rPr>
          <w:rFonts w:asciiTheme="minorHAnsi" w:hAnsiTheme="minorHAnsi" w:cstheme="minorHAnsi"/>
        </w:rPr>
        <w:t xml:space="preserve">: </w:t>
      </w:r>
      <w:r w:rsidR="00FD3488" w:rsidRPr="0011155E">
        <w:rPr>
          <w:rFonts w:asciiTheme="minorHAnsi" w:hAnsiTheme="minorHAnsi" w:cstheme="minorHAnsi"/>
        </w:rPr>
        <w:t>Cleaning Data</w:t>
      </w:r>
      <w:bookmarkEnd w:id="13"/>
    </w:p>
    <w:p w14:paraId="1E74D687" w14:textId="5E74C7A1"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 xml:space="preserve"> </w:t>
      </w:r>
    </w:p>
    <w:p w14:paraId="14C50342" w14:textId="475F9BBF" w:rsidR="00E93A90" w:rsidRPr="006F213D" w:rsidRDefault="00C65229" w:rsidP="006F213D">
      <w:pPr>
        <w:rPr>
          <w:rFonts w:asciiTheme="minorHAnsi" w:hAnsiTheme="minorHAnsi" w:cstheme="minorHAnsi"/>
        </w:rPr>
      </w:pPr>
      <w:r w:rsidRPr="006F213D">
        <w:rPr>
          <w:rFonts w:asciiTheme="minorHAnsi" w:hAnsiTheme="minorHAnsi" w:cstheme="minorHAnsi"/>
        </w:rPr>
        <w:t xml:space="preserve">See the attached file of the cleaned data set. </w:t>
      </w:r>
    </w:p>
    <w:p w14:paraId="39E6B7D1" w14:textId="6326A710" w:rsidR="00F63BCE" w:rsidRDefault="00F63BCE" w:rsidP="00C65229">
      <w:pPr>
        <w:pStyle w:val="ListParagraph"/>
        <w:rPr>
          <w:rFonts w:asciiTheme="minorHAnsi" w:hAnsiTheme="minorHAnsi" w:cstheme="minorHAnsi"/>
        </w:rPr>
      </w:pPr>
    </w:p>
    <w:p w14:paraId="6E77B4E2" w14:textId="788A8EBB" w:rsidR="006F213D" w:rsidRDefault="006F213D" w:rsidP="006F213D">
      <w:pPr>
        <w:pStyle w:val="HTMLPreformatted"/>
        <w:shd w:val="clear" w:color="auto" w:fill="FFFFFF"/>
        <w:wordWrap w:val="0"/>
        <w:textAlignment w:val="baseline"/>
        <w:rPr>
          <w:rFonts w:asciiTheme="minorHAnsi" w:hAnsiTheme="minorHAnsi" w:cstheme="minorHAnsi"/>
          <w:sz w:val="24"/>
          <w:szCs w:val="24"/>
          <w:shd w:val="clear" w:color="auto" w:fill="FAF9F8"/>
        </w:rPr>
      </w:pPr>
      <w:r>
        <w:rPr>
          <w:rFonts w:asciiTheme="minorHAnsi" w:hAnsiTheme="minorHAnsi" w:cstheme="minorHAnsi"/>
          <w:sz w:val="24"/>
          <w:szCs w:val="24"/>
          <w:shd w:val="clear" w:color="auto" w:fill="FAF9F8"/>
        </w:rPr>
        <w:t xml:space="preserve">Code used to extract file: </w:t>
      </w:r>
    </w:p>
    <w:p w14:paraId="7692A294" w14:textId="77777777" w:rsidR="006F213D" w:rsidRDefault="006F213D" w:rsidP="006F213D">
      <w:pPr>
        <w:pStyle w:val="HTMLPreformatted"/>
        <w:shd w:val="clear" w:color="auto" w:fill="FFFFFF"/>
        <w:wordWrap w:val="0"/>
        <w:textAlignment w:val="baseline"/>
        <w:rPr>
          <w:rFonts w:asciiTheme="minorHAnsi" w:hAnsiTheme="minorHAnsi" w:cstheme="minorHAnsi"/>
          <w:sz w:val="24"/>
          <w:szCs w:val="24"/>
          <w:shd w:val="clear" w:color="auto" w:fill="FAF9F8"/>
        </w:rPr>
      </w:pPr>
    </w:p>
    <w:p w14:paraId="1E20D3DC" w14:textId="7273F156" w:rsidR="00C65229" w:rsidRDefault="006F213D" w:rsidP="006F213D">
      <w:pPr>
        <w:pStyle w:val="HTMLPreformatted"/>
        <w:shd w:val="clear" w:color="auto" w:fill="FFFFFF"/>
        <w:wordWrap w:val="0"/>
        <w:ind w:firstLine="720"/>
        <w:textAlignment w:val="baseline"/>
        <w:rPr>
          <w:rFonts w:asciiTheme="minorHAnsi" w:hAnsiTheme="minorHAnsi" w:cstheme="minorHAnsi"/>
          <w:sz w:val="24"/>
          <w:szCs w:val="24"/>
          <w:shd w:val="clear" w:color="auto" w:fill="FAF9F8"/>
        </w:rPr>
      </w:pPr>
      <w:r w:rsidRPr="006F213D">
        <w:rPr>
          <w:rFonts w:asciiTheme="minorHAnsi" w:hAnsiTheme="minorHAnsi" w:cstheme="minorHAnsi"/>
          <w:sz w:val="24"/>
          <w:szCs w:val="24"/>
          <w:shd w:val="clear" w:color="auto" w:fill="FAF9F8"/>
        </w:rPr>
        <w:t>df.to_csv(r'</w:t>
      </w:r>
      <w:r w:rsidRPr="006F213D">
        <w:rPr>
          <w:rFonts w:asciiTheme="minorHAnsi" w:hAnsiTheme="minorHAnsi" w:cstheme="minorHAnsi"/>
          <w:color w:val="000000"/>
          <w:sz w:val="24"/>
          <w:szCs w:val="24"/>
        </w:rPr>
        <w:t>/Users/igmark/Desktop/WGU Data Files/churn_clean_data.csv</w:t>
      </w:r>
      <w:r>
        <w:rPr>
          <w:rFonts w:asciiTheme="minorHAnsi" w:hAnsiTheme="minorHAnsi" w:cstheme="minorHAnsi"/>
          <w:color w:val="000000"/>
          <w:sz w:val="24"/>
          <w:szCs w:val="24"/>
        </w:rPr>
        <w:t>’</w:t>
      </w:r>
      <w:r w:rsidRPr="006F213D">
        <w:rPr>
          <w:rFonts w:asciiTheme="minorHAnsi" w:hAnsiTheme="minorHAnsi" w:cstheme="minorHAnsi"/>
          <w:sz w:val="24"/>
          <w:szCs w:val="24"/>
          <w:shd w:val="clear" w:color="auto" w:fill="FAF9F8"/>
        </w:rPr>
        <w:t>)</w:t>
      </w:r>
    </w:p>
    <w:p w14:paraId="64FE6DE5" w14:textId="77777777" w:rsidR="006F213D" w:rsidRPr="006F213D" w:rsidRDefault="006F213D" w:rsidP="006F213D">
      <w:pPr>
        <w:pStyle w:val="HTMLPreformatted"/>
        <w:shd w:val="clear" w:color="auto" w:fill="FFFFFF"/>
        <w:wordWrap w:val="0"/>
        <w:ind w:firstLine="720"/>
        <w:textAlignment w:val="baseline"/>
        <w:rPr>
          <w:rFonts w:asciiTheme="minorHAnsi" w:hAnsiTheme="minorHAnsi" w:cstheme="minorHAnsi"/>
          <w:color w:val="000000"/>
          <w:sz w:val="24"/>
          <w:szCs w:val="24"/>
        </w:rPr>
      </w:pPr>
    </w:p>
    <w:p w14:paraId="256CABA3" w14:textId="77777777" w:rsidR="002B4E61" w:rsidRPr="0011155E" w:rsidRDefault="002B4E61" w:rsidP="002B4E61">
      <w:pPr>
        <w:rPr>
          <w:rFonts w:asciiTheme="minorHAnsi" w:hAnsiTheme="minorHAnsi" w:cstheme="minorHAnsi"/>
        </w:rPr>
      </w:pPr>
    </w:p>
    <w:p w14:paraId="311A7EE5" w14:textId="70C23CF9" w:rsidR="00105B7B" w:rsidRPr="0011155E" w:rsidRDefault="00105B7B" w:rsidP="00874E91">
      <w:pPr>
        <w:pStyle w:val="Heading3"/>
        <w:rPr>
          <w:rFonts w:asciiTheme="minorHAnsi" w:hAnsiTheme="minorHAnsi" w:cstheme="minorHAnsi"/>
        </w:rPr>
      </w:pPr>
      <w:bookmarkStart w:id="14" w:name="_Toc126087341"/>
      <w:r w:rsidRPr="0011155E">
        <w:rPr>
          <w:rFonts w:asciiTheme="minorHAnsi" w:hAnsiTheme="minorHAnsi" w:cstheme="minorHAnsi"/>
        </w:rPr>
        <w:t xml:space="preserve">Section </w:t>
      </w:r>
      <w:r w:rsidR="00FD3488" w:rsidRPr="0011155E">
        <w:rPr>
          <w:rFonts w:asciiTheme="minorHAnsi" w:hAnsiTheme="minorHAnsi" w:cstheme="minorHAnsi"/>
        </w:rPr>
        <w:t>D6</w:t>
      </w:r>
      <w:r w:rsidRPr="0011155E">
        <w:rPr>
          <w:rFonts w:asciiTheme="minorHAnsi" w:hAnsiTheme="minorHAnsi" w:cstheme="minorHAnsi"/>
        </w:rPr>
        <w:t xml:space="preserve">: </w:t>
      </w:r>
      <w:r w:rsidR="00FD3488" w:rsidRPr="0011155E">
        <w:rPr>
          <w:rFonts w:asciiTheme="minorHAnsi" w:hAnsiTheme="minorHAnsi" w:cstheme="minorHAnsi"/>
        </w:rPr>
        <w:t>Limitations</w:t>
      </w:r>
      <w:bookmarkEnd w:id="14"/>
      <w:r w:rsidR="00FD3488" w:rsidRPr="0011155E">
        <w:rPr>
          <w:rFonts w:asciiTheme="minorHAnsi" w:hAnsiTheme="minorHAnsi" w:cstheme="minorHAnsi"/>
        </w:rPr>
        <w:t xml:space="preserve"> </w:t>
      </w:r>
    </w:p>
    <w:p w14:paraId="27D248DE" w14:textId="04BDC4CB" w:rsidR="00FD3488" w:rsidRPr="0011155E" w:rsidRDefault="00FD3488" w:rsidP="00BD3011">
      <w:pPr>
        <w:pStyle w:val="ListParagraph"/>
        <w:rPr>
          <w:rFonts w:asciiTheme="minorHAnsi" w:hAnsiTheme="minorHAnsi" w:cstheme="minorHAnsi"/>
        </w:rPr>
      </w:pPr>
    </w:p>
    <w:p w14:paraId="21DEFD42" w14:textId="1D29DEBE" w:rsidR="00BD3011" w:rsidRPr="0011155E" w:rsidRDefault="00BB735C" w:rsidP="00BB735C">
      <w:pPr>
        <w:spacing w:line="360" w:lineRule="auto"/>
        <w:ind w:firstLine="720"/>
        <w:rPr>
          <w:rFonts w:asciiTheme="minorHAnsi" w:hAnsiTheme="minorHAnsi" w:cstheme="minorHAnsi"/>
        </w:rPr>
      </w:pPr>
      <w:r w:rsidRPr="0011155E">
        <w:rPr>
          <w:rFonts w:asciiTheme="minorHAnsi" w:hAnsiTheme="minorHAnsi" w:cstheme="minorHAnsi"/>
        </w:rPr>
        <w:t xml:space="preserve">Data cleaning is an important step in the data analysis process. This step is required to obtain an accurate picture of data outcomes. However, data cleaning can have limitations. One limitation of the data learning process is that it is time consuming. The data cleaning process requires a significant amount of time and resources to identify and clean data issues </w:t>
      </w:r>
      <w:r w:rsidRPr="0011155E">
        <w:rPr>
          <w:rFonts w:asciiTheme="minorHAnsi" w:hAnsiTheme="minorHAnsi" w:cstheme="minorHAnsi"/>
          <w:color w:val="000000"/>
          <w:spacing w:val="-2"/>
          <w:shd w:val="clear" w:color="auto" w:fill="FFFFFF"/>
        </w:rPr>
        <w:t xml:space="preserve">(Lacrose &amp; Lacrose, 2019).  </w:t>
      </w:r>
      <w:r w:rsidRPr="0011155E">
        <w:rPr>
          <w:rFonts w:asciiTheme="minorHAnsi" w:hAnsiTheme="minorHAnsi" w:cstheme="minorHAnsi"/>
        </w:rPr>
        <w:t xml:space="preserve"> Human error is also a limitation of data cleaning. Human error is related to a lack of standardization and subjectivity. There is no set methodology to clean data. Different methods can be used by different analysts and different data sets required different methods for cleaning data. </w:t>
      </w:r>
    </w:p>
    <w:p w14:paraId="6A52EB00" w14:textId="77777777" w:rsidR="00BB735C" w:rsidRPr="0011155E" w:rsidRDefault="00BB735C" w:rsidP="00BB735C">
      <w:pPr>
        <w:spacing w:line="360" w:lineRule="auto"/>
        <w:ind w:firstLine="720"/>
        <w:rPr>
          <w:rFonts w:asciiTheme="minorHAnsi" w:hAnsiTheme="minorHAnsi" w:cstheme="minorHAnsi"/>
        </w:rPr>
      </w:pPr>
    </w:p>
    <w:p w14:paraId="5215014F" w14:textId="362E3B17" w:rsidR="00BB735C" w:rsidRPr="0011155E" w:rsidRDefault="00BB735C" w:rsidP="00BB735C">
      <w:pPr>
        <w:spacing w:line="360" w:lineRule="auto"/>
        <w:ind w:firstLine="720"/>
        <w:rPr>
          <w:rFonts w:asciiTheme="minorHAnsi" w:hAnsiTheme="minorHAnsi" w:cstheme="minorHAnsi"/>
        </w:rPr>
      </w:pPr>
      <w:r w:rsidRPr="0011155E">
        <w:rPr>
          <w:rFonts w:asciiTheme="minorHAnsi" w:hAnsiTheme="minorHAnsi" w:cstheme="minorHAnsi"/>
        </w:rPr>
        <w:t xml:space="preserve">A limitation of utilizing the imputation method in replacing missing values includes possible distortion or distribution of the data </w:t>
      </w:r>
      <w:r w:rsidRPr="0011155E">
        <w:rPr>
          <w:rFonts w:asciiTheme="minorHAnsi" w:hAnsiTheme="minorHAnsi" w:cstheme="minorHAnsi"/>
          <w:color w:val="000000"/>
          <w:spacing w:val="-2"/>
          <w:shd w:val="clear" w:color="auto" w:fill="FFFFFF"/>
        </w:rPr>
        <w:t xml:space="preserve">(Lacrose &amp; Lacrose, 2019).  </w:t>
      </w:r>
      <w:r w:rsidRPr="0011155E">
        <w:rPr>
          <w:rFonts w:asciiTheme="minorHAnsi" w:hAnsiTheme="minorHAnsi" w:cstheme="minorHAnsi"/>
        </w:rPr>
        <w:t xml:space="preserve"> Limitations in removing outliers after detection </w:t>
      </w:r>
      <w:r w:rsidRPr="0011155E">
        <w:rPr>
          <w:rFonts w:asciiTheme="minorHAnsi" w:hAnsiTheme="minorHAnsi" w:cstheme="minorHAnsi"/>
          <w:shd w:val="clear" w:color="auto" w:fill="FAF9F8"/>
        </w:rPr>
        <w:t xml:space="preserve">could significantly reduce the sample size and eliminate data points from the observation that may be considered valuable </w:t>
      </w:r>
      <w:r w:rsidRPr="0011155E">
        <w:rPr>
          <w:rFonts w:asciiTheme="minorHAnsi" w:hAnsiTheme="minorHAnsi" w:cstheme="minorHAnsi"/>
          <w:color w:val="000000"/>
          <w:spacing w:val="-2"/>
          <w:shd w:val="clear" w:color="auto" w:fill="FFFFFF"/>
        </w:rPr>
        <w:t xml:space="preserve">(Lacrose &amp; Lacrose, 2019).  </w:t>
      </w:r>
      <w:r w:rsidRPr="0011155E">
        <w:rPr>
          <w:rFonts w:asciiTheme="minorHAnsi" w:hAnsiTheme="minorHAnsi" w:cstheme="minorHAnsi"/>
        </w:rPr>
        <w:t xml:space="preserve"> </w:t>
      </w:r>
    </w:p>
    <w:p w14:paraId="00CAADDC" w14:textId="7E3F16FF" w:rsidR="00BB735C" w:rsidRPr="006F213D" w:rsidRDefault="00BB735C" w:rsidP="006F213D">
      <w:pPr>
        <w:rPr>
          <w:rFonts w:asciiTheme="minorHAnsi" w:hAnsiTheme="minorHAnsi" w:cstheme="minorHAnsi"/>
        </w:rPr>
      </w:pPr>
    </w:p>
    <w:p w14:paraId="5562342A" w14:textId="77777777" w:rsidR="00BB735C" w:rsidRPr="0011155E" w:rsidRDefault="00BB735C" w:rsidP="00BD3011">
      <w:pPr>
        <w:pStyle w:val="ListParagraph"/>
        <w:rPr>
          <w:rFonts w:asciiTheme="minorHAnsi" w:hAnsiTheme="minorHAnsi" w:cstheme="minorHAnsi"/>
        </w:rPr>
      </w:pPr>
    </w:p>
    <w:p w14:paraId="765C4BD8" w14:textId="56DF5A6A" w:rsidR="00105B7B" w:rsidRPr="0011155E" w:rsidRDefault="00105B7B" w:rsidP="00874E91">
      <w:pPr>
        <w:pStyle w:val="Heading3"/>
        <w:rPr>
          <w:rFonts w:asciiTheme="minorHAnsi" w:hAnsiTheme="minorHAnsi" w:cstheme="minorHAnsi"/>
        </w:rPr>
      </w:pPr>
      <w:bookmarkStart w:id="15" w:name="_Toc126087342"/>
      <w:r w:rsidRPr="0011155E">
        <w:rPr>
          <w:rFonts w:asciiTheme="minorHAnsi" w:hAnsiTheme="minorHAnsi" w:cstheme="minorHAnsi"/>
        </w:rPr>
        <w:t xml:space="preserve">Section </w:t>
      </w:r>
      <w:r w:rsidR="00FD3488" w:rsidRPr="0011155E">
        <w:rPr>
          <w:rFonts w:asciiTheme="minorHAnsi" w:hAnsiTheme="minorHAnsi" w:cstheme="minorHAnsi"/>
        </w:rPr>
        <w:t>D7</w:t>
      </w:r>
      <w:r w:rsidRPr="0011155E">
        <w:rPr>
          <w:rFonts w:asciiTheme="minorHAnsi" w:hAnsiTheme="minorHAnsi" w:cstheme="minorHAnsi"/>
        </w:rPr>
        <w:t>.  </w:t>
      </w:r>
      <w:r w:rsidR="00FD3488" w:rsidRPr="0011155E">
        <w:rPr>
          <w:rFonts w:asciiTheme="minorHAnsi" w:hAnsiTheme="minorHAnsi" w:cstheme="minorHAnsi"/>
        </w:rPr>
        <w:t>Impact of the Limitations</w:t>
      </w:r>
      <w:bookmarkEnd w:id="15"/>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48FED3B3" w14:textId="77777777" w:rsidR="0011155E" w:rsidRDefault="0011155E" w:rsidP="00BB735C">
      <w:pPr>
        <w:rPr>
          <w:rFonts w:asciiTheme="minorHAnsi" w:hAnsiTheme="minorHAnsi" w:cstheme="minorHAnsi"/>
        </w:rPr>
      </w:pPr>
    </w:p>
    <w:p w14:paraId="3BF45212" w14:textId="20834DF0" w:rsidR="0011155E" w:rsidRPr="0011155E" w:rsidRDefault="0011155E" w:rsidP="0011155E">
      <w:pPr>
        <w:spacing w:line="360" w:lineRule="auto"/>
        <w:ind w:firstLine="720"/>
        <w:rPr>
          <w:rFonts w:asciiTheme="minorHAnsi" w:hAnsiTheme="minorHAnsi" w:cstheme="minorHAnsi"/>
        </w:rPr>
      </w:pPr>
      <w:r w:rsidRPr="0011155E">
        <w:rPr>
          <w:rFonts w:asciiTheme="minorHAnsi" w:hAnsiTheme="minorHAnsi" w:cstheme="minorHAnsi"/>
        </w:rPr>
        <w:t xml:space="preserve">Challenges data analysts may encounter if they were to take the recently cleaned churn data set to analyze </w:t>
      </w:r>
      <w:r>
        <w:rPr>
          <w:rFonts w:asciiTheme="minorHAnsi" w:hAnsiTheme="minorHAnsi" w:cstheme="minorHAnsi"/>
        </w:rPr>
        <w:t xml:space="preserve">include getting inaccurate and inconsistent results. Human error can lead to incorrectly cleaning data. Due to the cleaning process not being standardized data cleaning can be subjective and lead to inconsistencies in results. Removing outliers and/or using imputation methods can lead to the loss of or incomplete data can limit the scope of the data. </w:t>
      </w:r>
    </w:p>
    <w:p w14:paraId="666D69CB" w14:textId="26FD48BE" w:rsidR="00BB735C" w:rsidRPr="0011155E" w:rsidRDefault="00BB735C" w:rsidP="0011155E">
      <w:pPr>
        <w:ind w:firstLine="720"/>
        <w:rPr>
          <w:rFonts w:asciiTheme="minorHAnsi" w:hAnsiTheme="minorHAnsi" w:cstheme="minorHAnsi"/>
        </w:rPr>
      </w:pPr>
    </w:p>
    <w:p w14:paraId="7542AC13" w14:textId="19D058C7" w:rsidR="00BB735C" w:rsidRPr="0011155E" w:rsidRDefault="00BB735C" w:rsidP="00BB735C">
      <w:pPr>
        <w:rPr>
          <w:rFonts w:asciiTheme="minorHAnsi" w:hAnsiTheme="minorHAnsi" w:cstheme="minorHAnsi"/>
        </w:rPr>
      </w:pPr>
    </w:p>
    <w:p w14:paraId="24985711" w14:textId="77777777" w:rsidR="00BB735C" w:rsidRPr="0011155E" w:rsidRDefault="00BB735C" w:rsidP="00BB735C">
      <w:pPr>
        <w:pStyle w:val="ListParagraph"/>
        <w:rPr>
          <w:rFonts w:asciiTheme="minorHAnsi" w:hAnsiTheme="minorHAnsi" w:cstheme="minorHAnsi"/>
        </w:rPr>
      </w:pPr>
    </w:p>
    <w:p w14:paraId="2725DBD5" w14:textId="726F447B" w:rsidR="00874E91" w:rsidRPr="0011155E" w:rsidRDefault="00874E91" w:rsidP="00874E91">
      <w:pPr>
        <w:rPr>
          <w:rFonts w:asciiTheme="minorHAnsi" w:hAnsiTheme="minorHAnsi" w:cstheme="minorHAnsi"/>
        </w:rPr>
      </w:pPr>
    </w:p>
    <w:p w14:paraId="31A3152D" w14:textId="354E5017" w:rsidR="00874E91" w:rsidRDefault="00874E91" w:rsidP="00874E91">
      <w:pPr>
        <w:pStyle w:val="Heading2"/>
        <w:rPr>
          <w:rFonts w:asciiTheme="minorHAnsi" w:hAnsiTheme="minorHAnsi" w:cstheme="minorHAnsi"/>
        </w:rPr>
      </w:pPr>
      <w:bookmarkStart w:id="16" w:name="_Toc126087343"/>
      <w:r w:rsidRPr="0011155E">
        <w:rPr>
          <w:rFonts w:asciiTheme="minorHAnsi" w:hAnsiTheme="minorHAnsi" w:cstheme="minorHAnsi"/>
        </w:rPr>
        <w:lastRenderedPageBreak/>
        <w:t>Part IV: PCA</w:t>
      </w:r>
      <w:bookmarkEnd w:id="16"/>
    </w:p>
    <w:p w14:paraId="18636351" w14:textId="77777777" w:rsidR="00D32661" w:rsidRPr="00D32661" w:rsidRDefault="00D32661" w:rsidP="00D32661"/>
    <w:p w14:paraId="0DFAAB50" w14:textId="47EBD82D" w:rsidR="00FD3488" w:rsidRDefault="00FD3488" w:rsidP="00874E91">
      <w:pPr>
        <w:pStyle w:val="Heading3"/>
        <w:rPr>
          <w:rFonts w:asciiTheme="minorHAnsi" w:hAnsiTheme="minorHAnsi" w:cstheme="minorHAnsi"/>
        </w:rPr>
      </w:pPr>
      <w:bookmarkStart w:id="17" w:name="_Toc126087344"/>
      <w:r w:rsidRPr="0011155E">
        <w:rPr>
          <w:rFonts w:asciiTheme="minorHAnsi" w:hAnsiTheme="minorHAnsi" w:cstheme="minorHAnsi"/>
        </w:rPr>
        <w:t>Section E1: Principal Components</w:t>
      </w:r>
      <w:bookmarkEnd w:id="17"/>
      <w:r w:rsidRPr="0011155E">
        <w:rPr>
          <w:rFonts w:asciiTheme="minorHAnsi" w:hAnsiTheme="minorHAnsi" w:cstheme="minorHAnsi"/>
        </w:rPr>
        <w:t xml:space="preserve"> </w:t>
      </w:r>
    </w:p>
    <w:p w14:paraId="3DD116EE" w14:textId="77777777" w:rsidR="00176D51" w:rsidRPr="00176D51" w:rsidRDefault="00176D51" w:rsidP="00176D51"/>
    <w:p w14:paraId="7A627F06" w14:textId="3D186E13" w:rsidR="00E855A9" w:rsidRPr="00176D51" w:rsidRDefault="00176D51" w:rsidP="00900ECA">
      <w:pPr>
        <w:spacing w:line="360" w:lineRule="auto"/>
        <w:rPr>
          <w:rFonts w:asciiTheme="minorHAnsi" w:hAnsiTheme="minorHAnsi" w:cstheme="minorHAnsi"/>
        </w:rPr>
      </w:pPr>
      <w:r>
        <w:rPr>
          <w:rFonts w:asciiTheme="minorHAnsi" w:hAnsiTheme="minorHAnsi" w:cstheme="minorHAnsi"/>
        </w:rPr>
        <w:tab/>
      </w:r>
      <w:r w:rsidRPr="00176D51">
        <w:rPr>
          <w:rFonts w:asciiTheme="minorHAnsi" w:hAnsiTheme="minorHAnsi" w:cstheme="minorHAnsi"/>
        </w:rPr>
        <w:t xml:space="preserve">Principal component analysis </w:t>
      </w:r>
      <w:r>
        <w:rPr>
          <w:rFonts w:asciiTheme="minorHAnsi" w:hAnsiTheme="minorHAnsi" w:cstheme="minorHAnsi"/>
        </w:rPr>
        <w:t xml:space="preserve">(PCA) is a statistical technique used to analyze the structure of a dataset by identifying patterns in the data </w:t>
      </w:r>
      <w:r w:rsidR="00F63BCE">
        <w:rPr>
          <w:rFonts w:asciiTheme="minorHAnsi" w:hAnsiTheme="minorHAnsi" w:cstheme="minorHAnsi"/>
        </w:rPr>
        <w:t xml:space="preserve">(Mirshra et al. 2016). </w:t>
      </w:r>
      <w:r>
        <w:rPr>
          <w:rFonts w:asciiTheme="minorHAnsi" w:hAnsiTheme="minorHAnsi" w:cstheme="minorHAnsi"/>
        </w:rPr>
        <w:t xml:space="preserve">The goal of PCA is to identify a new set of uncorrelated variables that can explain variability in the data. </w:t>
      </w:r>
      <w:r w:rsidR="00900ECA">
        <w:rPr>
          <w:rFonts w:asciiTheme="minorHAnsi" w:hAnsiTheme="minorHAnsi" w:cstheme="minorHAnsi"/>
        </w:rPr>
        <w:t xml:space="preserve">PCA can only be completed with quantitative variables after missing data has been treated. </w:t>
      </w:r>
    </w:p>
    <w:p w14:paraId="0D092183" w14:textId="7539F327" w:rsidR="00E855A9" w:rsidRDefault="00E855A9" w:rsidP="00BF3C1A">
      <w:pPr>
        <w:rPr>
          <w:rFonts w:asciiTheme="minorHAnsi" w:hAnsiTheme="minorHAnsi" w:cstheme="minorHAnsi"/>
        </w:rPr>
      </w:pPr>
    </w:p>
    <w:p w14:paraId="359A54BE" w14:textId="4C6D3AE4" w:rsidR="00176D51" w:rsidRPr="00176D51" w:rsidRDefault="00176D51" w:rsidP="00BF3C1A">
      <w:pPr>
        <w:rPr>
          <w:rFonts w:asciiTheme="minorHAnsi" w:hAnsiTheme="minorHAnsi" w:cstheme="minorHAnsi"/>
          <w:i/>
          <w:iCs/>
        </w:rPr>
      </w:pPr>
      <w:r w:rsidRPr="00176D51">
        <w:rPr>
          <w:rFonts w:asciiTheme="minorHAnsi" w:hAnsiTheme="minorHAnsi" w:cstheme="minorHAnsi"/>
          <w:i/>
          <w:iCs/>
        </w:rPr>
        <w:t xml:space="preserve">Code used for analysis: </w:t>
      </w:r>
    </w:p>
    <w:p w14:paraId="12CE1D79"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from sklearn.decomposition import PCA</w:t>
      </w:r>
    </w:p>
    <w:p w14:paraId="084D5B70"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test_pca = df[['Age', 'Children','Income', 'Population', 'Outage_sec_perweek', 'Email', 'Contacts', 'Tenure', 'Bandwidth_GB_Year', 'Yearly_equip_failure']]</w:t>
      </w:r>
    </w:p>
    <w:p w14:paraId="1AB99F2C"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test_pca_normalized=(test_pca-test_pca.mean())/test_pca.std()</w:t>
      </w:r>
    </w:p>
    <w:p w14:paraId="5E1C1966"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pca = PCA(n_components=test_pca.shape[1])</w:t>
      </w:r>
    </w:p>
    <w:p w14:paraId="770743A8"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pca.fit(test_pca_normalized)</w:t>
      </w:r>
    </w:p>
    <w:p w14:paraId="6CBB698F"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PCA(n_components=11)</w:t>
      </w:r>
    </w:p>
    <w:p w14:paraId="6CCD7195"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test_pca2=pd.DataFrame(pca.transform(test_pca_normalized),columns=['PC1','PC2','PC3', 'PC4', 'PC5', 'PC6', 'PC7', 'PC8', 'PC9', 'PC10'])</w:t>
      </w:r>
    </w:p>
    <w:p w14:paraId="1AC3726D" w14:textId="2FA02B06" w:rsidR="00E855A9" w:rsidRPr="00E855A9" w:rsidRDefault="00E855A9" w:rsidP="00176D51">
      <w:pPr>
        <w:ind w:left="720"/>
        <w:rPr>
          <w:rFonts w:asciiTheme="minorHAnsi" w:hAnsiTheme="minorHAnsi" w:cstheme="minorHAnsi"/>
        </w:rPr>
      </w:pPr>
      <w:r w:rsidRPr="00E855A9">
        <w:rPr>
          <w:rFonts w:asciiTheme="minorHAnsi" w:hAnsiTheme="minorHAnsi" w:cstheme="minorHAnsi"/>
        </w:rPr>
        <w:t>loadings = pd.DataFrame(pca.components_.T, columns=['PC1','PC2','PC3','PC4', 'PC5', 'PC6', 'PC7', 'PC8', 'PC9', 'PC10'], index=test_pca_normalized.columns)</w:t>
      </w:r>
    </w:p>
    <w:p w14:paraId="57098248"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print(test_pca2)</w:t>
      </w:r>
    </w:p>
    <w:p w14:paraId="127FBB5C" w14:textId="22D7F753" w:rsidR="00E855A9" w:rsidRDefault="00E855A9" w:rsidP="00176D51">
      <w:pPr>
        <w:ind w:left="720"/>
        <w:rPr>
          <w:rFonts w:asciiTheme="minorHAnsi" w:hAnsiTheme="minorHAnsi" w:cstheme="minorHAnsi"/>
        </w:rPr>
      </w:pPr>
      <w:r w:rsidRPr="00E855A9">
        <w:rPr>
          <w:rFonts w:asciiTheme="minorHAnsi" w:hAnsiTheme="minorHAnsi" w:cstheme="minorHAnsi"/>
        </w:rPr>
        <w:t>print(loadings)</w:t>
      </w:r>
    </w:p>
    <w:p w14:paraId="38DFFBA0" w14:textId="03C506DD" w:rsidR="00E855A9" w:rsidRDefault="00E855A9" w:rsidP="00BF3C1A">
      <w:pPr>
        <w:rPr>
          <w:rFonts w:asciiTheme="minorHAnsi" w:hAnsiTheme="minorHAnsi" w:cstheme="minorHAnsi"/>
        </w:rPr>
      </w:pPr>
    </w:p>
    <w:p w14:paraId="38A508AE" w14:textId="09F17A26" w:rsidR="00E855A9" w:rsidRPr="00176D51" w:rsidRDefault="00176D51" w:rsidP="00BF3C1A">
      <w:pPr>
        <w:rPr>
          <w:rFonts w:asciiTheme="minorHAnsi" w:hAnsiTheme="minorHAnsi" w:cstheme="minorHAnsi"/>
          <w:i/>
          <w:iCs/>
        </w:rPr>
      </w:pPr>
      <w:r w:rsidRPr="00176D51">
        <w:rPr>
          <w:rFonts w:asciiTheme="minorHAnsi" w:hAnsiTheme="minorHAnsi" w:cstheme="minorHAnsi"/>
          <w:i/>
          <w:iCs/>
        </w:rPr>
        <w:t xml:space="preserve">PCA loading matrix: </w:t>
      </w:r>
    </w:p>
    <w:p w14:paraId="2BE0E851" w14:textId="5288D580" w:rsidR="00E855A9" w:rsidRPr="0011155E" w:rsidRDefault="00E855A9" w:rsidP="00FD3488">
      <w:pPr>
        <w:rPr>
          <w:rFonts w:asciiTheme="minorHAnsi" w:hAnsiTheme="minorHAnsi" w:cstheme="minorHAnsi"/>
        </w:rPr>
      </w:pPr>
      <w:r>
        <w:rPr>
          <w:rFonts w:asciiTheme="minorHAnsi" w:hAnsiTheme="minorHAnsi" w:cstheme="minorHAnsi"/>
          <w:noProof/>
        </w:rPr>
        <w:drawing>
          <wp:inline distT="0" distB="0" distL="0" distR="0" wp14:anchorId="37F9B152" wp14:editId="09FEBBC5">
            <wp:extent cx="5943600" cy="3438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5EA1A67C" w14:textId="7FFE3C97" w:rsidR="00FD3488" w:rsidRDefault="00FD3488" w:rsidP="00874E91">
      <w:pPr>
        <w:pStyle w:val="Heading3"/>
        <w:rPr>
          <w:rFonts w:asciiTheme="minorHAnsi" w:hAnsiTheme="minorHAnsi" w:cstheme="minorHAnsi"/>
        </w:rPr>
      </w:pPr>
      <w:bookmarkStart w:id="18" w:name="_Toc126087345"/>
      <w:r w:rsidRPr="0011155E">
        <w:rPr>
          <w:rFonts w:asciiTheme="minorHAnsi" w:hAnsiTheme="minorHAnsi" w:cstheme="minorHAnsi"/>
        </w:rPr>
        <w:lastRenderedPageBreak/>
        <w:t>Section E2: Criteria Used</w:t>
      </w:r>
      <w:bookmarkEnd w:id="18"/>
      <w:r w:rsidRPr="0011155E">
        <w:rPr>
          <w:rFonts w:asciiTheme="minorHAnsi" w:hAnsiTheme="minorHAnsi" w:cstheme="minorHAnsi"/>
        </w:rPr>
        <w:t xml:space="preserve"> </w:t>
      </w:r>
    </w:p>
    <w:p w14:paraId="576769AF" w14:textId="77777777" w:rsidR="00D32661" w:rsidRPr="00D32661" w:rsidRDefault="00D32661" w:rsidP="00D32661"/>
    <w:p w14:paraId="596499D3" w14:textId="65F6C9E5" w:rsidR="00E855A9" w:rsidRDefault="00900ECA" w:rsidP="009B5EAD">
      <w:pPr>
        <w:spacing w:line="360" w:lineRule="auto"/>
      </w:pPr>
      <w:r>
        <w:tab/>
        <w:t xml:space="preserve">According to the Kaiser Rule, the number of components to retain from PCA is equal to the number of eigenvalues greater than one </w:t>
      </w:r>
      <w:r w:rsidRPr="0011155E">
        <w:rPr>
          <w:rFonts w:asciiTheme="minorHAnsi" w:hAnsiTheme="minorHAnsi" w:cstheme="minorHAnsi"/>
          <w:color w:val="000000"/>
          <w:spacing w:val="-2"/>
          <w:shd w:val="clear" w:color="auto" w:fill="FFFFFF"/>
        </w:rPr>
        <w:t xml:space="preserve">(Lacrose &amp; Lacrose, 2019).  </w:t>
      </w:r>
      <w:r w:rsidRPr="0011155E">
        <w:rPr>
          <w:rFonts w:asciiTheme="minorHAnsi" w:hAnsiTheme="minorHAnsi" w:cstheme="minorHAnsi"/>
        </w:rPr>
        <w:t xml:space="preserve"> </w:t>
      </w:r>
      <w:r>
        <w:rPr>
          <w:rFonts w:asciiTheme="minorHAnsi" w:hAnsiTheme="minorHAnsi" w:cstheme="minorHAnsi"/>
        </w:rPr>
        <w:t xml:space="preserve">An eigenvalue greater than one suggests that the corresponding principal component captures meaningful information </w:t>
      </w:r>
      <w:r w:rsidR="00B43BC1">
        <w:rPr>
          <w:rFonts w:asciiTheme="minorHAnsi" w:hAnsiTheme="minorHAnsi" w:cstheme="minorHAnsi"/>
        </w:rPr>
        <w:t>from</w:t>
      </w:r>
      <w:r>
        <w:rPr>
          <w:rFonts w:asciiTheme="minorHAnsi" w:hAnsiTheme="minorHAnsi" w:cstheme="minorHAnsi"/>
        </w:rPr>
        <w:t xml:space="preserve"> the data</w:t>
      </w:r>
      <w:r>
        <w:t xml:space="preserve">. </w:t>
      </w:r>
      <w:r w:rsidR="00B43BC1">
        <w:t xml:space="preserve">PCA below one is not significant. The larger the PCA the more significant it is in explaining variations in the dataset. </w:t>
      </w:r>
      <w:r>
        <w:t>A visual of the PCA using eigenvalues can be seen on a scree plot. Thus PCA 1</w:t>
      </w:r>
      <w:r w:rsidR="009B5EAD">
        <w:t xml:space="preserve">, </w:t>
      </w:r>
      <w:r>
        <w:t>2</w:t>
      </w:r>
      <w:r w:rsidR="009B5EAD">
        <w:t xml:space="preserve">, </w:t>
      </w:r>
      <w:r>
        <w:t xml:space="preserve">and 3 should be kept. </w:t>
      </w:r>
    </w:p>
    <w:p w14:paraId="2F9291C0" w14:textId="7D90C2F4" w:rsidR="00E855A9" w:rsidRDefault="00E855A9" w:rsidP="00E855A9"/>
    <w:p w14:paraId="4E2BE8E6" w14:textId="1D7D0035" w:rsidR="009A75DC" w:rsidRDefault="009A75DC" w:rsidP="00E855A9"/>
    <w:p w14:paraId="1D22F147" w14:textId="431DC16D" w:rsidR="00900ECA" w:rsidRPr="00900ECA" w:rsidRDefault="00900ECA" w:rsidP="00900ECA">
      <w:pPr>
        <w:rPr>
          <w:i/>
          <w:iCs/>
        </w:rPr>
      </w:pPr>
      <w:r>
        <w:rPr>
          <w:i/>
          <w:iCs/>
        </w:rPr>
        <w:t xml:space="preserve">Code for </w:t>
      </w:r>
      <w:r w:rsidRPr="00900ECA">
        <w:rPr>
          <w:i/>
          <w:iCs/>
        </w:rPr>
        <w:t xml:space="preserve">Eigenvalues: </w:t>
      </w:r>
    </w:p>
    <w:p w14:paraId="447D974F" w14:textId="6C118A9B" w:rsidR="00900ECA" w:rsidRDefault="00900ECA" w:rsidP="00900ECA">
      <w:pPr>
        <w:ind w:firstLine="720"/>
      </w:pPr>
      <w:r>
        <w:t>cov_matrix=np.dot(test_pca_normalized.T, test_pca_normalized) / test_pca.shape[0]</w:t>
      </w:r>
    </w:p>
    <w:p w14:paraId="21229309" w14:textId="77777777" w:rsidR="00900ECA" w:rsidRDefault="00900ECA" w:rsidP="00900ECA">
      <w:pPr>
        <w:ind w:left="720"/>
      </w:pPr>
      <w:r>
        <w:t>eigenvalues=[np.dot(eigenvector.T, np.dot(cov_matrix, eigenvector))for eigenvector in pca.components_]</w:t>
      </w:r>
    </w:p>
    <w:p w14:paraId="466F71DF" w14:textId="77777777" w:rsidR="00900ECA" w:rsidRDefault="00900ECA" w:rsidP="00900ECA">
      <w:pPr>
        <w:ind w:left="720"/>
      </w:pPr>
      <w:r>
        <w:t>plt.plot(eigenvalues)</w:t>
      </w:r>
    </w:p>
    <w:p w14:paraId="3C705B4B" w14:textId="77777777" w:rsidR="00900ECA" w:rsidRDefault="00900ECA" w:rsidP="00900ECA">
      <w:pPr>
        <w:ind w:left="720"/>
      </w:pPr>
      <w:r>
        <w:t>plt.xlabel('number of components')</w:t>
      </w:r>
    </w:p>
    <w:p w14:paraId="3D6B1993" w14:textId="77777777" w:rsidR="00900ECA" w:rsidRDefault="00900ECA" w:rsidP="00900ECA">
      <w:pPr>
        <w:ind w:left="720"/>
      </w:pPr>
      <w:r>
        <w:t>plt.ylabel('eigenvalues')</w:t>
      </w:r>
    </w:p>
    <w:p w14:paraId="50C0E143" w14:textId="77777777" w:rsidR="00900ECA" w:rsidRDefault="00900ECA" w:rsidP="00900ECA">
      <w:pPr>
        <w:ind w:left="720"/>
      </w:pPr>
      <w:r>
        <w:t>plt.axhline(y=1, color="red")</w:t>
      </w:r>
    </w:p>
    <w:p w14:paraId="5F7DC639" w14:textId="128E9E69" w:rsidR="009A75DC" w:rsidRDefault="00900ECA" w:rsidP="00900ECA">
      <w:pPr>
        <w:ind w:left="720"/>
      </w:pPr>
      <w:r>
        <w:t>plt.show()</w:t>
      </w:r>
    </w:p>
    <w:p w14:paraId="2D90D7D3" w14:textId="28B495E4" w:rsidR="009A75DC" w:rsidRDefault="009A75DC" w:rsidP="00E855A9"/>
    <w:p w14:paraId="278CB6F3" w14:textId="77777777" w:rsidR="00900ECA" w:rsidRDefault="00900ECA" w:rsidP="00E855A9"/>
    <w:p w14:paraId="32E7164F" w14:textId="7CA6B63E" w:rsidR="009A75DC" w:rsidRPr="00900ECA" w:rsidRDefault="00900ECA" w:rsidP="00E855A9">
      <w:pPr>
        <w:rPr>
          <w:i/>
          <w:iCs/>
        </w:rPr>
      </w:pPr>
      <w:r w:rsidRPr="00900ECA">
        <w:rPr>
          <w:i/>
          <w:iCs/>
        </w:rPr>
        <w:t xml:space="preserve">Scree Plot: </w:t>
      </w:r>
    </w:p>
    <w:p w14:paraId="1752938D" w14:textId="22AA55B2" w:rsidR="009A75DC" w:rsidRPr="00E855A9" w:rsidRDefault="00900ECA" w:rsidP="00E855A9">
      <w:r>
        <w:rPr>
          <w:rFonts w:asciiTheme="minorHAnsi" w:hAnsiTheme="minorHAnsi" w:cstheme="minorHAnsi"/>
          <w:noProof/>
        </w:rPr>
        <w:drawing>
          <wp:anchor distT="0" distB="0" distL="114300" distR="114300" simplePos="0" relativeHeight="251670528" behindDoc="0" locked="0" layoutInCell="1" allowOverlap="1" wp14:anchorId="734565A8" wp14:editId="4043D4B2">
            <wp:simplePos x="0" y="0"/>
            <wp:positionH relativeFrom="column">
              <wp:posOffset>822960</wp:posOffset>
            </wp:positionH>
            <wp:positionV relativeFrom="paragraph">
              <wp:posOffset>111760</wp:posOffset>
            </wp:positionV>
            <wp:extent cx="4419600" cy="2818130"/>
            <wp:effectExtent l="0" t="0" r="0" b="1270"/>
            <wp:wrapSquare wrapText="bothSides"/>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9600" cy="2818130"/>
                    </a:xfrm>
                    <a:prstGeom prst="rect">
                      <a:avLst/>
                    </a:prstGeom>
                  </pic:spPr>
                </pic:pic>
              </a:graphicData>
            </a:graphic>
            <wp14:sizeRelH relativeFrom="page">
              <wp14:pctWidth>0</wp14:pctWidth>
            </wp14:sizeRelH>
            <wp14:sizeRelV relativeFrom="page">
              <wp14:pctHeight>0</wp14:pctHeight>
            </wp14:sizeRelV>
          </wp:anchor>
        </w:drawing>
      </w:r>
    </w:p>
    <w:p w14:paraId="5ECA4E80" w14:textId="34F311FF" w:rsidR="00FD3488" w:rsidRDefault="00FD3488" w:rsidP="00FD3488">
      <w:pPr>
        <w:rPr>
          <w:rFonts w:asciiTheme="minorHAnsi" w:hAnsiTheme="minorHAnsi" w:cstheme="minorHAnsi"/>
        </w:rPr>
      </w:pPr>
    </w:p>
    <w:p w14:paraId="07C3BA14" w14:textId="7AC658D2" w:rsidR="009A75DC" w:rsidRDefault="009A75DC" w:rsidP="00FD3488">
      <w:pPr>
        <w:rPr>
          <w:rFonts w:asciiTheme="minorHAnsi" w:hAnsiTheme="minorHAnsi" w:cstheme="minorHAnsi"/>
        </w:rPr>
      </w:pPr>
    </w:p>
    <w:p w14:paraId="264A5C0A" w14:textId="35892A7D" w:rsidR="009A75DC" w:rsidRDefault="009A75DC" w:rsidP="00FD3488">
      <w:pPr>
        <w:rPr>
          <w:rFonts w:asciiTheme="minorHAnsi" w:hAnsiTheme="minorHAnsi" w:cstheme="minorHAnsi"/>
        </w:rPr>
      </w:pPr>
    </w:p>
    <w:p w14:paraId="6A2FCC3C" w14:textId="4E34620B" w:rsidR="009A75DC" w:rsidRDefault="009A75DC" w:rsidP="00FD3488">
      <w:pPr>
        <w:rPr>
          <w:rFonts w:asciiTheme="minorHAnsi" w:hAnsiTheme="minorHAnsi" w:cstheme="minorHAnsi"/>
        </w:rPr>
      </w:pPr>
    </w:p>
    <w:p w14:paraId="4AA21EB5" w14:textId="194949F6" w:rsidR="009A75DC" w:rsidRDefault="009A75DC" w:rsidP="00FD3488">
      <w:pPr>
        <w:rPr>
          <w:rFonts w:asciiTheme="minorHAnsi" w:hAnsiTheme="minorHAnsi" w:cstheme="minorHAnsi"/>
        </w:rPr>
      </w:pPr>
    </w:p>
    <w:p w14:paraId="2BA72F65" w14:textId="3F303DF6" w:rsidR="009A75DC" w:rsidRDefault="009A75DC" w:rsidP="00FD3488">
      <w:pPr>
        <w:rPr>
          <w:rFonts w:asciiTheme="minorHAnsi" w:hAnsiTheme="minorHAnsi" w:cstheme="minorHAnsi"/>
        </w:rPr>
      </w:pPr>
    </w:p>
    <w:p w14:paraId="38C5ECDF" w14:textId="7E43F6E6" w:rsidR="009A75DC" w:rsidRDefault="009A75DC" w:rsidP="00FD3488">
      <w:pPr>
        <w:rPr>
          <w:rFonts w:asciiTheme="minorHAnsi" w:hAnsiTheme="minorHAnsi" w:cstheme="minorHAnsi"/>
        </w:rPr>
      </w:pPr>
    </w:p>
    <w:p w14:paraId="1063DA55" w14:textId="373514C2" w:rsidR="009A75DC" w:rsidRDefault="009A75DC" w:rsidP="00FD3488">
      <w:pPr>
        <w:rPr>
          <w:rFonts w:asciiTheme="minorHAnsi" w:hAnsiTheme="minorHAnsi" w:cstheme="minorHAnsi"/>
        </w:rPr>
      </w:pPr>
    </w:p>
    <w:p w14:paraId="0A6A31AB" w14:textId="5A2018D5" w:rsidR="009A75DC" w:rsidRDefault="009A75DC" w:rsidP="00FD3488">
      <w:pPr>
        <w:rPr>
          <w:rFonts w:asciiTheme="minorHAnsi" w:hAnsiTheme="minorHAnsi" w:cstheme="minorHAnsi"/>
        </w:rPr>
      </w:pPr>
    </w:p>
    <w:p w14:paraId="1C657C79" w14:textId="62294BBD" w:rsidR="009A75DC" w:rsidRDefault="009A75DC" w:rsidP="00FD3488">
      <w:pPr>
        <w:rPr>
          <w:rFonts w:asciiTheme="minorHAnsi" w:hAnsiTheme="minorHAnsi" w:cstheme="minorHAnsi"/>
        </w:rPr>
      </w:pPr>
    </w:p>
    <w:p w14:paraId="654B8798" w14:textId="2BEBD124" w:rsidR="009A75DC" w:rsidRDefault="009A75DC" w:rsidP="00FD3488">
      <w:pPr>
        <w:rPr>
          <w:rFonts w:asciiTheme="minorHAnsi" w:hAnsiTheme="minorHAnsi" w:cstheme="minorHAnsi"/>
        </w:rPr>
      </w:pPr>
    </w:p>
    <w:p w14:paraId="10C30D93" w14:textId="2342CD12" w:rsidR="009A75DC" w:rsidRDefault="009A75DC" w:rsidP="00FD3488">
      <w:pPr>
        <w:rPr>
          <w:rFonts w:asciiTheme="minorHAnsi" w:hAnsiTheme="minorHAnsi" w:cstheme="minorHAnsi"/>
        </w:rPr>
      </w:pPr>
    </w:p>
    <w:p w14:paraId="54C1FE2F" w14:textId="50800B07" w:rsidR="009A75DC" w:rsidRDefault="009A75DC" w:rsidP="00FD3488">
      <w:pPr>
        <w:rPr>
          <w:rFonts w:asciiTheme="minorHAnsi" w:hAnsiTheme="minorHAnsi" w:cstheme="minorHAnsi"/>
        </w:rPr>
      </w:pPr>
    </w:p>
    <w:p w14:paraId="5B33F677" w14:textId="4122B4D2" w:rsidR="009A75DC" w:rsidRDefault="009A75DC" w:rsidP="00FD3488">
      <w:pPr>
        <w:rPr>
          <w:rFonts w:asciiTheme="minorHAnsi" w:hAnsiTheme="minorHAnsi" w:cstheme="minorHAnsi"/>
        </w:rPr>
      </w:pPr>
    </w:p>
    <w:p w14:paraId="6B7FB1B4" w14:textId="1C94F628" w:rsidR="009A75DC" w:rsidRDefault="009A75DC" w:rsidP="00FD3488">
      <w:pPr>
        <w:rPr>
          <w:rFonts w:asciiTheme="minorHAnsi" w:hAnsiTheme="minorHAnsi" w:cstheme="minorHAnsi"/>
        </w:rPr>
      </w:pPr>
    </w:p>
    <w:p w14:paraId="19B40DC3" w14:textId="69E7B58E" w:rsidR="009A75DC" w:rsidRDefault="009A75DC" w:rsidP="00FD3488">
      <w:pPr>
        <w:rPr>
          <w:rFonts w:asciiTheme="minorHAnsi" w:hAnsiTheme="minorHAnsi" w:cstheme="minorHAnsi"/>
        </w:rPr>
      </w:pPr>
    </w:p>
    <w:p w14:paraId="792CF143" w14:textId="4C43B42E" w:rsidR="009A75DC" w:rsidRDefault="009A75DC" w:rsidP="00FD3488">
      <w:pPr>
        <w:rPr>
          <w:rFonts w:asciiTheme="minorHAnsi" w:hAnsiTheme="minorHAnsi" w:cstheme="minorHAnsi"/>
        </w:rPr>
      </w:pPr>
    </w:p>
    <w:p w14:paraId="5C643009" w14:textId="0CE82FFC" w:rsidR="009A75DC" w:rsidRDefault="009A75DC" w:rsidP="00FD3488">
      <w:pPr>
        <w:rPr>
          <w:rFonts w:asciiTheme="minorHAnsi" w:hAnsiTheme="minorHAnsi" w:cstheme="minorHAnsi"/>
        </w:rPr>
      </w:pPr>
    </w:p>
    <w:p w14:paraId="42859A5B" w14:textId="1A7F7DA9" w:rsidR="00B43BC1" w:rsidRDefault="00B43BC1" w:rsidP="00FD3488">
      <w:pPr>
        <w:rPr>
          <w:rFonts w:asciiTheme="minorHAnsi" w:hAnsiTheme="minorHAnsi" w:cstheme="minorHAnsi"/>
        </w:rPr>
      </w:pPr>
    </w:p>
    <w:p w14:paraId="33BB65DC" w14:textId="39701909" w:rsidR="00FD3488" w:rsidRDefault="00FD3488" w:rsidP="00874E91">
      <w:pPr>
        <w:pStyle w:val="Heading3"/>
        <w:rPr>
          <w:rFonts w:asciiTheme="minorHAnsi" w:hAnsiTheme="minorHAnsi" w:cstheme="minorHAnsi"/>
        </w:rPr>
      </w:pPr>
      <w:bookmarkStart w:id="19" w:name="_Toc126087346"/>
      <w:r w:rsidRPr="0011155E">
        <w:rPr>
          <w:rFonts w:asciiTheme="minorHAnsi" w:hAnsiTheme="minorHAnsi" w:cstheme="minorHAnsi"/>
        </w:rPr>
        <w:lastRenderedPageBreak/>
        <w:t>Section E3: Benefits</w:t>
      </w:r>
      <w:bookmarkEnd w:id="19"/>
      <w:r w:rsidRPr="0011155E">
        <w:rPr>
          <w:rFonts w:asciiTheme="minorHAnsi" w:hAnsiTheme="minorHAnsi" w:cstheme="minorHAnsi"/>
        </w:rPr>
        <w:t xml:space="preserve"> </w:t>
      </w:r>
    </w:p>
    <w:p w14:paraId="1C7D45B7" w14:textId="77777777" w:rsidR="00B43BC1" w:rsidRPr="00B43BC1" w:rsidRDefault="00B43BC1" w:rsidP="00B43BC1"/>
    <w:p w14:paraId="21590E5B" w14:textId="0B864925" w:rsidR="00B43BC1" w:rsidRPr="00F63BCE" w:rsidRDefault="009B5EAD" w:rsidP="00F63BCE">
      <w:pPr>
        <w:spacing w:line="360" w:lineRule="auto"/>
        <w:rPr>
          <w:rFonts w:asciiTheme="minorHAnsi" w:hAnsiTheme="minorHAnsi" w:cstheme="minorHAnsi"/>
        </w:rPr>
      </w:pPr>
      <w:r>
        <w:rPr>
          <w:rFonts w:asciiTheme="minorHAnsi" w:hAnsiTheme="minorHAnsi" w:cstheme="minorHAnsi"/>
        </w:rPr>
        <w:tab/>
        <w:t xml:space="preserve">PCA can be beneficial in examining patterns in a data set. One benefit of PCA is that it reduces the dimensionally of a dataset leading to easier visualizations and interpretation. PCA removed noise and irrelevant information from the data resulting </w:t>
      </w:r>
      <w:r w:rsidR="00B43BC1">
        <w:rPr>
          <w:rFonts w:asciiTheme="minorHAnsi" w:hAnsiTheme="minorHAnsi" w:cstheme="minorHAnsi"/>
        </w:rPr>
        <w:t xml:space="preserve">in </w:t>
      </w:r>
      <w:r>
        <w:rPr>
          <w:rFonts w:asciiTheme="minorHAnsi" w:hAnsiTheme="minorHAnsi" w:cstheme="minorHAnsi"/>
        </w:rPr>
        <w:t>a cleaner data set</w:t>
      </w:r>
      <w:r w:rsidR="00F63BCE">
        <w:rPr>
          <w:rFonts w:asciiTheme="minorHAnsi" w:hAnsiTheme="minorHAnsi" w:cstheme="minorHAnsi"/>
        </w:rPr>
        <w:t xml:space="preserve"> (Mirshra et al. 2016)</w:t>
      </w:r>
      <w:r w:rsidRPr="00F63BCE">
        <w:rPr>
          <w:rFonts w:asciiTheme="minorHAnsi" w:hAnsiTheme="minorHAnsi" w:cstheme="minorHAnsi"/>
        </w:rPr>
        <w:t>. PCA also results</w:t>
      </w:r>
      <w:r w:rsidR="003B10C9" w:rsidRPr="00F63BCE">
        <w:rPr>
          <w:rFonts w:asciiTheme="minorHAnsi" w:hAnsiTheme="minorHAnsi" w:cstheme="minorHAnsi"/>
        </w:rPr>
        <w:t xml:space="preserve"> in the </w:t>
      </w:r>
      <w:r w:rsidRPr="00F63BCE">
        <w:rPr>
          <w:rFonts w:asciiTheme="minorHAnsi" w:hAnsiTheme="minorHAnsi" w:cstheme="minorHAnsi"/>
        </w:rPr>
        <w:t xml:space="preserve">ability to see uncorrelated variables. </w:t>
      </w:r>
      <w:r w:rsidR="00B43BC1" w:rsidRPr="00F63BCE">
        <w:rPr>
          <w:rFonts w:asciiTheme="minorHAnsi" w:hAnsiTheme="minorHAnsi" w:cstheme="minorHAnsi"/>
        </w:rPr>
        <w:t>The scree plot indicates PC 1, 2, and 3 are the most significant or correlated. The PCA loading matrix shows the</w:t>
      </w:r>
      <w:r w:rsidR="00B43BC1">
        <w:rPr>
          <w:rFonts w:asciiTheme="minorHAnsi" w:hAnsiTheme="minorHAnsi" w:cstheme="minorHAnsi"/>
        </w:rPr>
        <w:t xml:space="preserve"> principal components that have positive and negative relationships between variables. The principal component and corresponding variables with a positive relationship are correlated.  The variables that are contributed to each principal component are listed below: </w:t>
      </w:r>
    </w:p>
    <w:p w14:paraId="2011C176" w14:textId="64379CB7" w:rsidR="00B43BC1" w:rsidRDefault="00B43BC1" w:rsidP="00BF3C1A">
      <w:pPr>
        <w:rPr>
          <w:rFonts w:asciiTheme="minorHAnsi" w:hAnsiTheme="minorHAnsi" w:cstheme="minorHAnsi"/>
        </w:rPr>
      </w:pPr>
    </w:p>
    <w:tbl>
      <w:tblPr>
        <w:tblStyle w:val="TableGrid"/>
        <w:tblW w:w="0" w:type="auto"/>
        <w:tblInd w:w="1691" w:type="dxa"/>
        <w:tblLook w:val="04A0" w:firstRow="1" w:lastRow="0" w:firstColumn="1" w:lastColumn="0" w:noHBand="0" w:noVBand="1"/>
      </w:tblPr>
      <w:tblGrid>
        <w:gridCol w:w="2980"/>
        <w:gridCol w:w="2980"/>
      </w:tblGrid>
      <w:tr w:rsidR="00B43BC1" w14:paraId="4D343463" w14:textId="77777777" w:rsidTr="00B43BC1">
        <w:trPr>
          <w:trHeight w:val="317"/>
        </w:trPr>
        <w:tc>
          <w:tcPr>
            <w:tcW w:w="2980" w:type="dxa"/>
          </w:tcPr>
          <w:p w14:paraId="43297630" w14:textId="6CFF6B58" w:rsidR="00B43BC1" w:rsidRPr="00B43BC1" w:rsidRDefault="00B43BC1" w:rsidP="00BF3C1A">
            <w:pPr>
              <w:rPr>
                <w:rFonts w:asciiTheme="minorHAnsi" w:hAnsiTheme="minorHAnsi" w:cstheme="minorHAnsi"/>
                <w:b/>
                <w:bCs/>
              </w:rPr>
            </w:pPr>
            <w:r w:rsidRPr="00B43BC1">
              <w:rPr>
                <w:rFonts w:asciiTheme="minorHAnsi" w:hAnsiTheme="minorHAnsi" w:cstheme="minorHAnsi"/>
                <w:b/>
                <w:bCs/>
              </w:rPr>
              <w:t xml:space="preserve">Variable </w:t>
            </w:r>
          </w:p>
        </w:tc>
        <w:tc>
          <w:tcPr>
            <w:tcW w:w="2980" w:type="dxa"/>
          </w:tcPr>
          <w:p w14:paraId="28A7ECCD" w14:textId="395ECF40" w:rsidR="00B43BC1" w:rsidRPr="00B43BC1" w:rsidRDefault="00B43BC1" w:rsidP="00BF3C1A">
            <w:pPr>
              <w:rPr>
                <w:rFonts w:asciiTheme="minorHAnsi" w:hAnsiTheme="minorHAnsi" w:cstheme="minorHAnsi"/>
                <w:b/>
                <w:bCs/>
              </w:rPr>
            </w:pPr>
            <w:r w:rsidRPr="00B43BC1">
              <w:rPr>
                <w:rFonts w:asciiTheme="minorHAnsi" w:hAnsiTheme="minorHAnsi" w:cstheme="minorHAnsi"/>
                <w:b/>
                <w:bCs/>
              </w:rPr>
              <w:t>Contributing PC</w:t>
            </w:r>
          </w:p>
        </w:tc>
      </w:tr>
      <w:tr w:rsidR="00B43BC1" w14:paraId="0C2CDD02" w14:textId="77777777" w:rsidTr="00B43BC1">
        <w:trPr>
          <w:trHeight w:val="317"/>
        </w:trPr>
        <w:tc>
          <w:tcPr>
            <w:tcW w:w="2980" w:type="dxa"/>
          </w:tcPr>
          <w:p w14:paraId="66CA917B" w14:textId="1F78832F" w:rsidR="00B43BC1" w:rsidRPr="00B43BC1" w:rsidRDefault="00B43BC1" w:rsidP="00BF3C1A">
            <w:pPr>
              <w:rPr>
                <w:rFonts w:asciiTheme="minorHAnsi" w:hAnsiTheme="minorHAnsi" w:cstheme="minorHAnsi"/>
              </w:rPr>
            </w:pPr>
            <w:r w:rsidRPr="00B43BC1">
              <w:rPr>
                <w:rFonts w:asciiTheme="minorHAnsi" w:hAnsiTheme="minorHAnsi" w:cstheme="minorHAnsi"/>
              </w:rPr>
              <w:t>Age</w:t>
            </w:r>
          </w:p>
        </w:tc>
        <w:tc>
          <w:tcPr>
            <w:tcW w:w="2980" w:type="dxa"/>
          </w:tcPr>
          <w:p w14:paraId="043BFB85" w14:textId="3B1736DD" w:rsidR="00B43BC1" w:rsidRPr="00B43BC1" w:rsidRDefault="00B43BC1" w:rsidP="00BF3C1A">
            <w:pPr>
              <w:rPr>
                <w:rFonts w:asciiTheme="minorHAnsi" w:hAnsiTheme="minorHAnsi" w:cstheme="minorHAnsi"/>
              </w:rPr>
            </w:pPr>
            <w:r w:rsidRPr="00B43BC1">
              <w:rPr>
                <w:rFonts w:asciiTheme="minorHAnsi" w:hAnsiTheme="minorHAnsi" w:cstheme="minorHAnsi"/>
              </w:rPr>
              <w:t>PC3</w:t>
            </w:r>
          </w:p>
        </w:tc>
      </w:tr>
      <w:tr w:rsidR="00B43BC1" w14:paraId="4B13F89E" w14:textId="77777777" w:rsidTr="00B43BC1">
        <w:trPr>
          <w:trHeight w:val="317"/>
        </w:trPr>
        <w:tc>
          <w:tcPr>
            <w:tcW w:w="2980" w:type="dxa"/>
          </w:tcPr>
          <w:p w14:paraId="30275857" w14:textId="14CDE7F4" w:rsidR="00B43BC1" w:rsidRPr="00B43BC1" w:rsidRDefault="00B43BC1" w:rsidP="00BF3C1A">
            <w:pPr>
              <w:rPr>
                <w:rFonts w:asciiTheme="minorHAnsi" w:hAnsiTheme="minorHAnsi" w:cstheme="minorHAnsi"/>
              </w:rPr>
            </w:pPr>
            <w:r w:rsidRPr="00B43BC1">
              <w:rPr>
                <w:rFonts w:asciiTheme="minorHAnsi" w:hAnsiTheme="minorHAnsi" w:cstheme="minorHAnsi"/>
              </w:rPr>
              <w:t>Children</w:t>
            </w:r>
          </w:p>
        </w:tc>
        <w:tc>
          <w:tcPr>
            <w:tcW w:w="2980" w:type="dxa"/>
          </w:tcPr>
          <w:p w14:paraId="7074C770" w14:textId="18F20412" w:rsidR="00B43BC1" w:rsidRPr="00B43BC1" w:rsidRDefault="00B43BC1" w:rsidP="00BF3C1A">
            <w:pPr>
              <w:rPr>
                <w:rFonts w:asciiTheme="minorHAnsi" w:hAnsiTheme="minorHAnsi" w:cstheme="minorHAnsi"/>
              </w:rPr>
            </w:pPr>
            <w:r w:rsidRPr="00B43BC1">
              <w:rPr>
                <w:rFonts w:asciiTheme="minorHAnsi" w:hAnsiTheme="minorHAnsi" w:cstheme="minorHAnsi"/>
              </w:rPr>
              <w:t>PC2</w:t>
            </w:r>
          </w:p>
        </w:tc>
      </w:tr>
      <w:tr w:rsidR="00B43BC1" w14:paraId="4FCC1F23" w14:textId="77777777" w:rsidTr="00B43BC1">
        <w:trPr>
          <w:trHeight w:val="299"/>
        </w:trPr>
        <w:tc>
          <w:tcPr>
            <w:tcW w:w="2980" w:type="dxa"/>
          </w:tcPr>
          <w:p w14:paraId="583592A6" w14:textId="7B0A9BE9" w:rsidR="00B43BC1" w:rsidRPr="00B43BC1" w:rsidRDefault="00B43BC1" w:rsidP="00BF3C1A">
            <w:pPr>
              <w:rPr>
                <w:rFonts w:asciiTheme="minorHAnsi" w:hAnsiTheme="minorHAnsi" w:cstheme="minorHAnsi"/>
              </w:rPr>
            </w:pPr>
            <w:r w:rsidRPr="00B43BC1">
              <w:rPr>
                <w:rFonts w:asciiTheme="minorHAnsi" w:hAnsiTheme="minorHAnsi" w:cstheme="minorHAnsi"/>
              </w:rPr>
              <w:t>Income</w:t>
            </w:r>
          </w:p>
        </w:tc>
        <w:tc>
          <w:tcPr>
            <w:tcW w:w="2980" w:type="dxa"/>
          </w:tcPr>
          <w:p w14:paraId="1A47CE90" w14:textId="7B542790" w:rsidR="00B43BC1" w:rsidRPr="00B43BC1" w:rsidRDefault="00B43BC1" w:rsidP="00BF3C1A">
            <w:pPr>
              <w:rPr>
                <w:rFonts w:asciiTheme="minorHAnsi" w:hAnsiTheme="minorHAnsi" w:cstheme="minorHAnsi"/>
              </w:rPr>
            </w:pPr>
            <w:r w:rsidRPr="00B43BC1">
              <w:rPr>
                <w:rFonts w:asciiTheme="minorHAnsi" w:hAnsiTheme="minorHAnsi" w:cstheme="minorHAnsi"/>
              </w:rPr>
              <w:t>PC1, PC2, PC3</w:t>
            </w:r>
          </w:p>
        </w:tc>
      </w:tr>
      <w:tr w:rsidR="00B43BC1" w14:paraId="1D4B4433" w14:textId="77777777" w:rsidTr="00B43BC1">
        <w:trPr>
          <w:trHeight w:val="317"/>
        </w:trPr>
        <w:tc>
          <w:tcPr>
            <w:tcW w:w="2980" w:type="dxa"/>
          </w:tcPr>
          <w:p w14:paraId="64D35DBA" w14:textId="5D6D55D3" w:rsidR="00B43BC1" w:rsidRPr="00B43BC1" w:rsidRDefault="00B43BC1" w:rsidP="00BF3C1A">
            <w:pPr>
              <w:rPr>
                <w:rFonts w:asciiTheme="minorHAnsi" w:hAnsiTheme="minorHAnsi" w:cstheme="minorHAnsi"/>
              </w:rPr>
            </w:pPr>
            <w:r w:rsidRPr="00B43BC1">
              <w:rPr>
                <w:rFonts w:asciiTheme="minorHAnsi" w:hAnsiTheme="minorHAnsi" w:cstheme="minorHAnsi"/>
              </w:rPr>
              <w:t xml:space="preserve">Population </w:t>
            </w:r>
          </w:p>
        </w:tc>
        <w:tc>
          <w:tcPr>
            <w:tcW w:w="2980" w:type="dxa"/>
          </w:tcPr>
          <w:p w14:paraId="1BBF8483" w14:textId="05CDAA97" w:rsidR="00B43BC1" w:rsidRPr="00B43BC1" w:rsidRDefault="00B43BC1" w:rsidP="00BF3C1A">
            <w:pPr>
              <w:rPr>
                <w:rFonts w:asciiTheme="minorHAnsi" w:hAnsiTheme="minorHAnsi" w:cstheme="minorHAnsi"/>
              </w:rPr>
            </w:pPr>
            <w:r w:rsidRPr="00B43BC1">
              <w:rPr>
                <w:rFonts w:asciiTheme="minorHAnsi" w:hAnsiTheme="minorHAnsi" w:cstheme="minorHAnsi"/>
              </w:rPr>
              <w:t>PC1</w:t>
            </w:r>
          </w:p>
        </w:tc>
      </w:tr>
      <w:tr w:rsidR="00B43BC1" w14:paraId="685D93C0" w14:textId="77777777" w:rsidTr="00B43BC1">
        <w:trPr>
          <w:trHeight w:val="317"/>
        </w:trPr>
        <w:tc>
          <w:tcPr>
            <w:tcW w:w="2980" w:type="dxa"/>
          </w:tcPr>
          <w:p w14:paraId="6B840B40" w14:textId="5CAB7658"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Outage_sec_perweek</w:t>
            </w:r>
          </w:p>
        </w:tc>
        <w:tc>
          <w:tcPr>
            <w:tcW w:w="2980" w:type="dxa"/>
          </w:tcPr>
          <w:p w14:paraId="43B09554" w14:textId="1FE074A2" w:rsidR="00B43BC1" w:rsidRPr="00B43BC1" w:rsidRDefault="00B43BC1" w:rsidP="00BF3C1A">
            <w:pPr>
              <w:rPr>
                <w:rFonts w:asciiTheme="minorHAnsi" w:hAnsiTheme="minorHAnsi" w:cstheme="minorHAnsi"/>
              </w:rPr>
            </w:pPr>
            <w:r w:rsidRPr="00B43BC1">
              <w:rPr>
                <w:rFonts w:asciiTheme="minorHAnsi" w:hAnsiTheme="minorHAnsi" w:cstheme="minorHAnsi"/>
              </w:rPr>
              <w:t>PC1, PC2</w:t>
            </w:r>
          </w:p>
        </w:tc>
      </w:tr>
      <w:tr w:rsidR="00B43BC1" w14:paraId="0CCAA555" w14:textId="77777777" w:rsidTr="00B43BC1">
        <w:trPr>
          <w:trHeight w:val="317"/>
        </w:trPr>
        <w:tc>
          <w:tcPr>
            <w:tcW w:w="2980" w:type="dxa"/>
          </w:tcPr>
          <w:p w14:paraId="7D412DA3" w14:textId="47A1B921"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Email</w:t>
            </w:r>
          </w:p>
        </w:tc>
        <w:tc>
          <w:tcPr>
            <w:tcW w:w="2980" w:type="dxa"/>
          </w:tcPr>
          <w:p w14:paraId="4880B5C8" w14:textId="44F7521F" w:rsidR="00B43BC1" w:rsidRPr="00B43BC1" w:rsidRDefault="00B43BC1" w:rsidP="00BF3C1A">
            <w:pPr>
              <w:rPr>
                <w:rFonts w:asciiTheme="minorHAnsi" w:hAnsiTheme="minorHAnsi" w:cstheme="minorHAnsi"/>
              </w:rPr>
            </w:pPr>
            <w:r w:rsidRPr="00B43BC1">
              <w:rPr>
                <w:rFonts w:asciiTheme="minorHAnsi" w:hAnsiTheme="minorHAnsi" w:cstheme="minorHAnsi"/>
              </w:rPr>
              <w:t>PC2</w:t>
            </w:r>
          </w:p>
        </w:tc>
      </w:tr>
      <w:tr w:rsidR="00B43BC1" w14:paraId="71F282A9" w14:textId="77777777" w:rsidTr="00B43BC1">
        <w:trPr>
          <w:trHeight w:val="317"/>
        </w:trPr>
        <w:tc>
          <w:tcPr>
            <w:tcW w:w="2980" w:type="dxa"/>
          </w:tcPr>
          <w:p w14:paraId="47FBD537" w14:textId="700A270A"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Contacts</w:t>
            </w:r>
          </w:p>
        </w:tc>
        <w:tc>
          <w:tcPr>
            <w:tcW w:w="2980" w:type="dxa"/>
          </w:tcPr>
          <w:p w14:paraId="232F8AF4" w14:textId="79F216D1" w:rsidR="00B43BC1" w:rsidRPr="00B43BC1" w:rsidRDefault="00B43BC1" w:rsidP="00BF3C1A">
            <w:pPr>
              <w:rPr>
                <w:rFonts w:asciiTheme="minorHAnsi" w:hAnsiTheme="minorHAnsi" w:cstheme="minorHAnsi"/>
              </w:rPr>
            </w:pPr>
            <w:r w:rsidRPr="00B43BC1">
              <w:rPr>
                <w:rFonts w:asciiTheme="minorHAnsi" w:hAnsiTheme="minorHAnsi" w:cstheme="minorHAnsi"/>
              </w:rPr>
              <w:t>PC1, PC3</w:t>
            </w:r>
          </w:p>
        </w:tc>
      </w:tr>
      <w:tr w:rsidR="00B43BC1" w14:paraId="53831F7E" w14:textId="77777777" w:rsidTr="00B43BC1">
        <w:trPr>
          <w:trHeight w:val="317"/>
        </w:trPr>
        <w:tc>
          <w:tcPr>
            <w:tcW w:w="2980" w:type="dxa"/>
          </w:tcPr>
          <w:p w14:paraId="578DA80E" w14:textId="6D2FA6BC"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Tenure</w:t>
            </w:r>
          </w:p>
        </w:tc>
        <w:tc>
          <w:tcPr>
            <w:tcW w:w="2980" w:type="dxa"/>
          </w:tcPr>
          <w:p w14:paraId="7074FFB8" w14:textId="0C4861B2" w:rsidR="00B43BC1" w:rsidRPr="00B43BC1" w:rsidRDefault="00B43BC1" w:rsidP="00BF3C1A">
            <w:pPr>
              <w:rPr>
                <w:rFonts w:asciiTheme="minorHAnsi" w:hAnsiTheme="minorHAnsi" w:cstheme="minorHAnsi"/>
              </w:rPr>
            </w:pPr>
            <w:r w:rsidRPr="00B43BC1">
              <w:rPr>
                <w:rFonts w:asciiTheme="minorHAnsi" w:hAnsiTheme="minorHAnsi" w:cstheme="minorHAnsi"/>
              </w:rPr>
              <w:t>PC1, PC3</w:t>
            </w:r>
          </w:p>
        </w:tc>
      </w:tr>
      <w:tr w:rsidR="00B43BC1" w14:paraId="59034F28" w14:textId="77777777" w:rsidTr="00B43BC1">
        <w:trPr>
          <w:trHeight w:val="317"/>
        </w:trPr>
        <w:tc>
          <w:tcPr>
            <w:tcW w:w="2980" w:type="dxa"/>
          </w:tcPr>
          <w:p w14:paraId="0D92033C" w14:textId="25764D7E"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Bandwidth_GB_Year</w:t>
            </w:r>
          </w:p>
        </w:tc>
        <w:tc>
          <w:tcPr>
            <w:tcW w:w="2980" w:type="dxa"/>
          </w:tcPr>
          <w:p w14:paraId="3592BA56" w14:textId="32EDE535" w:rsidR="00B43BC1" w:rsidRPr="00B43BC1" w:rsidRDefault="00B43BC1" w:rsidP="00BF3C1A">
            <w:pPr>
              <w:rPr>
                <w:rFonts w:asciiTheme="minorHAnsi" w:hAnsiTheme="minorHAnsi" w:cstheme="minorHAnsi"/>
              </w:rPr>
            </w:pPr>
            <w:r w:rsidRPr="00B43BC1">
              <w:rPr>
                <w:rFonts w:asciiTheme="minorHAnsi" w:hAnsiTheme="minorHAnsi" w:cstheme="minorHAnsi"/>
              </w:rPr>
              <w:t>PC1, PC2, PC3</w:t>
            </w:r>
          </w:p>
        </w:tc>
      </w:tr>
      <w:tr w:rsidR="00B43BC1" w14:paraId="3337E447" w14:textId="77777777" w:rsidTr="00B43BC1">
        <w:trPr>
          <w:trHeight w:val="317"/>
        </w:trPr>
        <w:tc>
          <w:tcPr>
            <w:tcW w:w="2980" w:type="dxa"/>
          </w:tcPr>
          <w:p w14:paraId="0BB6143C" w14:textId="62127968"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Yearly_equip_failure</w:t>
            </w:r>
          </w:p>
        </w:tc>
        <w:tc>
          <w:tcPr>
            <w:tcW w:w="2980" w:type="dxa"/>
          </w:tcPr>
          <w:p w14:paraId="6332E995" w14:textId="162CA2FD" w:rsidR="00B43BC1" w:rsidRPr="00B43BC1" w:rsidRDefault="00B43BC1" w:rsidP="00BF3C1A">
            <w:pPr>
              <w:rPr>
                <w:rFonts w:asciiTheme="minorHAnsi" w:hAnsiTheme="minorHAnsi" w:cstheme="minorHAnsi"/>
              </w:rPr>
            </w:pPr>
            <w:r w:rsidRPr="00B43BC1">
              <w:rPr>
                <w:rFonts w:asciiTheme="minorHAnsi" w:hAnsiTheme="minorHAnsi" w:cstheme="minorHAnsi"/>
              </w:rPr>
              <w:t>PC1, PC2</w:t>
            </w:r>
          </w:p>
        </w:tc>
      </w:tr>
    </w:tbl>
    <w:p w14:paraId="4483F1F2" w14:textId="77777777" w:rsidR="00B43BC1" w:rsidRDefault="00B43BC1" w:rsidP="00BF3C1A">
      <w:pPr>
        <w:rPr>
          <w:rFonts w:asciiTheme="minorHAnsi" w:hAnsiTheme="minorHAnsi" w:cstheme="minorHAnsi"/>
        </w:rPr>
      </w:pPr>
    </w:p>
    <w:p w14:paraId="40E02597" w14:textId="77777777" w:rsidR="00B43BC1" w:rsidRDefault="00B43BC1" w:rsidP="00BF3C1A">
      <w:pPr>
        <w:rPr>
          <w:rFonts w:asciiTheme="minorHAnsi" w:hAnsiTheme="minorHAnsi" w:cstheme="minorHAnsi"/>
        </w:rPr>
      </w:pPr>
    </w:p>
    <w:p w14:paraId="617F16BF" w14:textId="10398198" w:rsidR="00E855A9" w:rsidRDefault="00E855A9" w:rsidP="00FD3488">
      <w:pPr>
        <w:rPr>
          <w:rFonts w:asciiTheme="minorHAnsi" w:hAnsiTheme="minorHAnsi" w:cstheme="minorHAnsi"/>
        </w:rPr>
      </w:pPr>
    </w:p>
    <w:p w14:paraId="092D4BA2" w14:textId="77777777" w:rsidR="004F4EA6" w:rsidRDefault="004F4EA6" w:rsidP="00FD3488">
      <w:pPr>
        <w:rPr>
          <w:rFonts w:asciiTheme="minorHAnsi" w:hAnsiTheme="minorHAnsi" w:cstheme="minorHAnsi"/>
        </w:rPr>
      </w:pPr>
    </w:p>
    <w:p w14:paraId="6D6A437D" w14:textId="77777777" w:rsidR="00E855A9" w:rsidRPr="0011155E" w:rsidRDefault="00E855A9" w:rsidP="00FD3488">
      <w:pPr>
        <w:rPr>
          <w:rFonts w:asciiTheme="minorHAnsi" w:hAnsiTheme="minorHAnsi" w:cstheme="minorHAnsi"/>
        </w:rPr>
      </w:pPr>
    </w:p>
    <w:p w14:paraId="2D6B0DDC" w14:textId="7D4A916E" w:rsidR="004F4EA6" w:rsidRDefault="00FD3488" w:rsidP="004F4EA6">
      <w:pPr>
        <w:pStyle w:val="Heading3"/>
        <w:rPr>
          <w:rFonts w:asciiTheme="minorHAnsi" w:hAnsiTheme="minorHAnsi" w:cstheme="minorHAnsi"/>
        </w:rPr>
      </w:pPr>
      <w:bookmarkStart w:id="20" w:name="_Toc126087347"/>
      <w:r w:rsidRPr="0011155E">
        <w:rPr>
          <w:rFonts w:asciiTheme="minorHAnsi" w:hAnsiTheme="minorHAnsi" w:cstheme="minorHAnsi"/>
        </w:rPr>
        <w:t xml:space="preserve">Section F: </w:t>
      </w:r>
      <w:r w:rsidR="004F4EA6">
        <w:rPr>
          <w:rFonts w:asciiTheme="minorHAnsi" w:hAnsiTheme="minorHAnsi" w:cstheme="minorHAnsi"/>
        </w:rPr>
        <w:t xml:space="preserve">Panopto </w:t>
      </w:r>
      <w:r w:rsidRPr="0011155E">
        <w:rPr>
          <w:rFonts w:asciiTheme="minorHAnsi" w:hAnsiTheme="minorHAnsi" w:cstheme="minorHAnsi"/>
        </w:rPr>
        <w:t>Video</w:t>
      </w:r>
      <w:bookmarkEnd w:id="20"/>
      <w:r w:rsidRPr="0011155E">
        <w:rPr>
          <w:rFonts w:asciiTheme="minorHAnsi" w:hAnsiTheme="minorHAnsi" w:cstheme="minorHAnsi"/>
        </w:rPr>
        <w:t xml:space="preserve"> </w:t>
      </w:r>
    </w:p>
    <w:p w14:paraId="30BA129C" w14:textId="77777777" w:rsidR="004F4EA6" w:rsidRPr="004F4EA6" w:rsidRDefault="004F4EA6" w:rsidP="004F4EA6"/>
    <w:p w14:paraId="508A7AA6" w14:textId="77777777" w:rsidR="004F4EA6" w:rsidRPr="004F4EA6" w:rsidRDefault="004F4EA6" w:rsidP="004F4EA6"/>
    <w:p w14:paraId="39BA6EEA" w14:textId="0B67F67A" w:rsidR="004F4EA6" w:rsidRPr="004F4EA6" w:rsidRDefault="004F4EA6" w:rsidP="004F4EA6">
      <w:pPr>
        <w:rPr>
          <w:i/>
          <w:iCs/>
        </w:rPr>
      </w:pPr>
      <w:r w:rsidRPr="004F4EA6">
        <w:rPr>
          <w:i/>
          <w:iCs/>
        </w:rPr>
        <w:t xml:space="preserve">Link for Panopto Video: </w:t>
      </w:r>
    </w:p>
    <w:p w14:paraId="4DE60408" w14:textId="484D88D8" w:rsidR="00E855A9" w:rsidRPr="0011155E" w:rsidRDefault="004F4EA6" w:rsidP="00E855A9">
      <w:pPr>
        <w:pStyle w:val="ListParagraph"/>
        <w:rPr>
          <w:rFonts w:asciiTheme="minorHAnsi" w:hAnsiTheme="minorHAnsi" w:cstheme="minorHAnsi"/>
        </w:rPr>
      </w:pPr>
      <w:r w:rsidRPr="004F4EA6">
        <w:rPr>
          <w:rFonts w:asciiTheme="minorHAnsi" w:hAnsiTheme="minorHAnsi" w:cstheme="minorHAnsi"/>
        </w:rPr>
        <w:t>https://wgu.hosted.panopto.com/Panopto/Pages/Viewer.aspx?id=5de3730a-c507-4b28-a208-afa701616723#</w:t>
      </w:r>
    </w:p>
    <w:p w14:paraId="14B6616A" w14:textId="1EBFDD00" w:rsidR="00FD3488" w:rsidRDefault="00FD3488" w:rsidP="00FD3488">
      <w:pPr>
        <w:rPr>
          <w:rFonts w:asciiTheme="minorHAnsi" w:hAnsiTheme="minorHAnsi" w:cstheme="minorHAnsi"/>
        </w:rPr>
      </w:pPr>
    </w:p>
    <w:p w14:paraId="418E1308" w14:textId="027CDF12" w:rsidR="004F4EA6" w:rsidRDefault="004F4EA6" w:rsidP="00FD3488">
      <w:pPr>
        <w:rPr>
          <w:rFonts w:asciiTheme="minorHAnsi" w:hAnsiTheme="minorHAnsi" w:cstheme="minorHAnsi"/>
        </w:rPr>
      </w:pPr>
    </w:p>
    <w:p w14:paraId="0B865BC2" w14:textId="0BD31114" w:rsidR="004F4EA6" w:rsidRDefault="004F4EA6" w:rsidP="00FD3488">
      <w:pPr>
        <w:rPr>
          <w:rFonts w:asciiTheme="minorHAnsi" w:hAnsiTheme="minorHAnsi" w:cstheme="minorHAnsi"/>
        </w:rPr>
      </w:pPr>
    </w:p>
    <w:p w14:paraId="3B42D9E6" w14:textId="0DA19A80" w:rsidR="004F4EA6" w:rsidRDefault="004F4EA6" w:rsidP="00FD3488">
      <w:pPr>
        <w:rPr>
          <w:rFonts w:asciiTheme="minorHAnsi" w:hAnsiTheme="minorHAnsi" w:cstheme="minorHAnsi"/>
        </w:rPr>
      </w:pPr>
    </w:p>
    <w:p w14:paraId="0BB0CC09" w14:textId="47B179FD" w:rsidR="004F4EA6" w:rsidRDefault="004F4EA6" w:rsidP="00FD3488">
      <w:pPr>
        <w:rPr>
          <w:rFonts w:asciiTheme="minorHAnsi" w:hAnsiTheme="minorHAnsi" w:cstheme="minorHAnsi"/>
        </w:rPr>
      </w:pPr>
    </w:p>
    <w:p w14:paraId="7EA1C6D5" w14:textId="59FC7D36" w:rsidR="004F4EA6" w:rsidRDefault="004F4EA6" w:rsidP="00FD3488">
      <w:pPr>
        <w:rPr>
          <w:rFonts w:asciiTheme="minorHAnsi" w:hAnsiTheme="minorHAnsi" w:cstheme="minorHAnsi"/>
        </w:rPr>
      </w:pPr>
    </w:p>
    <w:p w14:paraId="465C609A" w14:textId="75871882" w:rsidR="004F4EA6" w:rsidRDefault="004F4EA6" w:rsidP="00FD3488">
      <w:pPr>
        <w:rPr>
          <w:rFonts w:asciiTheme="minorHAnsi" w:hAnsiTheme="minorHAnsi" w:cstheme="minorHAnsi"/>
        </w:rPr>
      </w:pPr>
    </w:p>
    <w:p w14:paraId="5AC43779" w14:textId="77777777" w:rsidR="004F4EA6" w:rsidRPr="0011155E" w:rsidRDefault="004F4EA6" w:rsidP="00FD3488">
      <w:pPr>
        <w:rPr>
          <w:rFonts w:asciiTheme="minorHAnsi" w:hAnsiTheme="minorHAnsi" w:cstheme="minorHAnsi"/>
        </w:rPr>
      </w:pPr>
    </w:p>
    <w:p w14:paraId="61BA1FAF" w14:textId="2BE8F7A6" w:rsidR="00465C9C" w:rsidRPr="00F63BCE" w:rsidRDefault="00FD3488" w:rsidP="00F63BCE">
      <w:pPr>
        <w:pStyle w:val="Heading3"/>
        <w:rPr>
          <w:rFonts w:asciiTheme="minorHAnsi" w:hAnsiTheme="minorHAnsi" w:cstheme="minorHAnsi"/>
        </w:rPr>
      </w:pPr>
      <w:bookmarkStart w:id="21" w:name="_Toc126087348"/>
      <w:r w:rsidRPr="0011155E">
        <w:rPr>
          <w:rFonts w:asciiTheme="minorHAnsi" w:hAnsiTheme="minorHAnsi" w:cstheme="minorHAnsi"/>
        </w:rPr>
        <w:t xml:space="preserve">Section G: </w:t>
      </w:r>
      <w:r w:rsidR="00874E91" w:rsidRPr="0011155E">
        <w:rPr>
          <w:rFonts w:asciiTheme="minorHAnsi" w:hAnsiTheme="minorHAnsi" w:cstheme="minorHAnsi"/>
        </w:rPr>
        <w:t>Third-Party Code References</w:t>
      </w:r>
      <w:bookmarkEnd w:id="21"/>
      <w:r w:rsidR="00874E91" w:rsidRPr="0011155E">
        <w:rPr>
          <w:rFonts w:asciiTheme="minorHAnsi" w:hAnsiTheme="minorHAnsi" w:cstheme="minorHAnsi"/>
        </w:rPr>
        <w:t xml:space="preserve"> </w:t>
      </w:r>
      <w:r w:rsidRPr="0011155E">
        <w:rPr>
          <w:rFonts w:asciiTheme="minorHAnsi" w:hAnsiTheme="minorHAnsi" w:cstheme="minorHAnsi"/>
        </w:rPr>
        <w:t xml:space="preserve"> </w:t>
      </w:r>
    </w:p>
    <w:p w14:paraId="3B61445A" w14:textId="1D87FC9A" w:rsidR="00465C9C" w:rsidRDefault="00465C9C" w:rsidP="00465C9C"/>
    <w:p w14:paraId="6D75AE05" w14:textId="7D49B85B" w:rsidR="00465C9C" w:rsidRDefault="00F63BCE" w:rsidP="00F63BCE">
      <w:pPr>
        <w:ind w:left="720"/>
        <w:rPr>
          <w:color w:val="05103E"/>
          <w:sz w:val="27"/>
          <w:szCs w:val="27"/>
          <w:bdr w:val="single" w:sz="2" w:space="0" w:color="ECEDEE" w:frame="1"/>
          <w:shd w:val="clear" w:color="auto" w:fill="FFFFFF"/>
        </w:rPr>
      </w:pPr>
      <w:r>
        <w:rPr>
          <w:color w:val="05103E"/>
          <w:sz w:val="27"/>
          <w:szCs w:val="27"/>
          <w:shd w:val="clear" w:color="auto" w:fill="FFFFFF"/>
        </w:rPr>
        <w:t>Bonthu, H. (2022, November 30). </w:t>
      </w:r>
      <w:r>
        <w:rPr>
          <w:i/>
          <w:iCs/>
          <w:color w:val="05103E"/>
          <w:sz w:val="27"/>
          <w:szCs w:val="27"/>
          <w:bdr w:val="single" w:sz="2" w:space="0" w:color="ECEDEE" w:frame="1"/>
          <w:shd w:val="clear" w:color="auto" w:fill="FFFFFF"/>
        </w:rPr>
        <w:t>Detecting and Treating Outliers | Treating the odd one out!</w:t>
      </w:r>
      <w:r>
        <w:rPr>
          <w:color w:val="05103E"/>
          <w:sz w:val="27"/>
          <w:szCs w:val="27"/>
          <w:shd w:val="clear" w:color="auto" w:fill="FFFFFF"/>
        </w:rPr>
        <w:t> Analytics Vidhya. </w:t>
      </w:r>
      <w:hyperlink r:id="rId25" w:history="1">
        <w:r w:rsidRPr="005710D1">
          <w:rPr>
            <w:rStyle w:val="Hyperlink"/>
            <w:sz w:val="27"/>
            <w:szCs w:val="27"/>
            <w:bdr w:val="single" w:sz="2" w:space="0" w:color="ECEDEE" w:frame="1"/>
            <w:shd w:val="clear" w:color="auto" w:fill="FFFFFF"/>
          </w:rPr>
          <w:t>https://www.analyticsvidhya.com/blog/2021/05/detecting-and-treating-outliers-treating-the-odd-one-out/</w:t>
        </w:r>
      </w:hyperlink>
    </w:p>
    <w:p w14:paraId="7A29A6F8" w14:textId="103288AD" w:rsidR="00F63BCE" w:rsidRDefault="00F63BCE" w:rsidP="00465C9C">
      <w:pPr>
        <w:rPr>
          <w:color w:val="05103E"/>
          <w:sz w:val="27"/>
          <w:szCs w:val="27"/>
          <w:bdr w:val="single" w:sz="2" w:space="0" w:color="ECEDEE" w:frame="1"/>
          <w:shd w:val="clear" w:color="auto" w:fill="FFFFFF"/>
        </w:rPr>
      </w:pPr>
    </w:p>
    <w:p w14:paraId="7DB21402" w14:textId="7FEA4021" w:rsidR="00F63BCE" w:rsidRDefault="00F63BCE" w:rsidP="00F63BCE">
      <w:pPr>
        <w:ind w:left="720"/>
      </w:pPr>
      <w:r>
        <w:rPr>
          <w:color w:val="05103E"/>
          <w:sz w:val="27"/>
          <w:szCs w:val="27"/>
          <w:shd w:val="clear" w:color="auto" w:fill="FFFFFF"/>
        </w:rPr>
        <w:t>D, V. A. (2022, October 10). </w:t>
      </w:r>
      <w:r>
        <w:rPr>
          <w:i/>
          <w:iCs/>
          <w:color w:val="05103E"/>
          <w:sz w:val="27"/>
          <w:szCs w:val="27"/>
          <w:bdr w:val="single" w:sz="2" w:space="0" w:color="ECEDEE" w:frame="1"/>
          <w:shd w:val="clear" w:color="auto" w:fill="FFFFFF"/>
        </w:rPr>
        <w:t>Python Boxplot – How to create and interpret boxplots (also find outliers and summarize distributions)</w:t>
      </w:r>
      <w:r>
        <w:rPr>
          <w:color w:val="05103E"/>
          <w:sz w:val="27"/>
          <w:szCs w:val="27"/>
          <w:shd w:val="clear" w:color="auto" w:fill="FFFFFF"/>
        </w:rPr>
        <w:t>. Machine Learning Plus. </w:t>
      </w:r>
      <w:r>
        <w:rPr>
          <w:color w:val="05103E"/>
          <w:sz w:val="27"/>
          <w:szCs w:val="27"/>
          <w:bdr w:val="single" w:sz="2" w:space="0" w:color="ECEDEE" w:frame="1"/>
          <w:shd w:val="clear" w:color="auto" w:fill="FFFFFF"/>
        </w:rPr>
        <w:t>https://www.machinelearningplus.com/plots/python-boxplot/</w:t>
      </w:r>
    </w:p>
    <w:p w14:paraId="63DA1641" w14:textId="77777777" w:rsidR="00465C9C" w:rsidRDefault="00465C9C" w:rsidP="00465C9C"/>
    <w:p w14:paraId="55496833" w14:textId="7C2F45EA" w:rsidR="00FD3488" w:rsidRPr="0011155E" w:rsidRDefault="00FD3488" w:rsidP="00FD3488">
      <w:pPr>
        <w:rPr>
          <w:rFonts w:asciiTheme="minorHAnsi" w:hAnsiTheme="minorHAnsi" w:cstheme="minorHAnsi"/>
        </w:rPr>
      </w:pPr>
    </w:p>
    <w:p w14:paraId="3C9A1699" w14:textId="45E94990" w:rsidR="00FD3488" w:rsidRPr="0011155E" w:rsidRDefault="00FD3488" w:rsidP="00874E91">
      <w:pPr>
        <w:pStyle w:val="Heading3"/>
        <w:rPr>
          <w:rFonts w:asciiTheme="minorHAnsi" w:hAnsiTheme="minorHAnsi" w:cstheme="minorHAnsi"/>
        </w:rPr>
      </w:pPr>
      <w:bookmarkStart w:id="22" w:name="_Toc126087349"/>
      <w:r w:rsidRPr="0011155E">
        <w:rPr>
          <w:rFonts w:asciiTheme="minorHAnsi" w:hAnsiTheme="minorHAnsi" w:cstheme="minorHAnsi"/>
        </w:rPr>
        <w:t xml:space="preserve">Section H: </w:t>
      </w:r>
      <w:r w:rsidR="00874E91" w:rsidRPr="0011155E">
        <w:rPr>
          <w:rFonts w:asciiTheme="minorHAnsi" w:hAnsiTheme="minorHAnsi" w:cstheme="minorHAnsi"/>
        </w:rPr>
        <w:t>References</w:t>
      </w:r>
      <w:bookmarkEnd w:id="22"/>
      <w:r w:rsidR="00874E91" w:rsidRPr="0011155E">
        <w:rPr>
          <w:rFonts w:asciiTheme="minorHAnsi" w:hAnsiTheme="minorHAnsi" w:cstheme="minorHAnsi"/>
        </w:rPr>
        <w:t xml:space="preserve"> </w:t>
      </w:r>
    </w:p>
    <w:p w14:paraId="7087850F" w14:textId="1A088737" w:rsidR="00FD3488" w:rsidRPr="0011155E" w:rsidRDefault="00FD3488" w:rsidP="00FD3488">
      <w:pPr>
        <w:rPr>
          <w:rFonts w:asciiTheme="minorHAnsi" w:hAnsiTheme="minorHAnsi" w:cstheme="minorHAnsi"/>
        </w:rPr>
      </w:pPr>
    </w:p>
    <w:p w14:paraId="62BAE0FD" w14:textId="3C27746B" w:rsidR="00FD3488" w:rsidRPr="00F63BCE" w:rsidRDefault="00F63BCE" w:rsidP="00F63BCE">
      <w:pPr>
        <w:ind w:left="720"/>
        <w:rPr>
          <w:rStyle w:val="t"/>
          <w:rFonts w:asciiTheme="minorHAnsi" w:hAnsiTheme="minorHAnsi" w:cstheme="minorHAnsi"/>
          <w:color w:val="333333"/>
          <w:spacing w:val="2"/>
          <w:bdr w:val="none" w:sz="0" w:space="0" w:color="auto" w:frame="1"/>
          <w:shd w:val="clear" w:color="auto" w:fill="FFFFFF"/>
        </w:rPr>
      </w:pPr>
      <w:r w:rsidRPr="00F63BCE">
        <w:rPr>
          <w:rStyle w:val="t"/>
          <w:rFonts w:asciiTheme="minorHAnsi" w:hAnsiTheme="minorHAnsi" w:cstheme="minorHAnsi"/>
          <w:color w:val="333333"/>
          <w:spacing w:val="2"/>
          <w:bdr w:val="none" w:sz="0" w:space="0" w:color="auto" w:frame="1"/>
          <w:shd w:val="clear" w:color="auto" w:fill="FFFFFF"/>
        </w:rPr>
        <w:t>Larose, C. D., &amp; Larose, D. T. (2019).Data science using Python and R. John Wiley&amp; Sons. ISBN: 978-1-119-52684-1</w:t>
      </w:r>
    </w:p>
    <w:p w14:paraId="50AA0F40" w14:textId="2717F70C" w:rsidR="00F63BCE" w:rsidRPr="00F63BCE" w:rsidRDefault="00F63BCE" w:rsidP="00F63BCE">
      <w:pPr>
        <w:rPr>
          <w:rStyle w:val="t"/>
          <w:rFonts w:asciiTheme="minorHAnsi" w:hAnsiTheme="minorHAnsi" w:cstheme="minorHAnsi"/>
          <w:color w:val="333333"/>
          <w:spacing w:val="2"/>
          <w:bdr w:val="none" w:sz="0" w:space="0" w:color="auto" w:frame="1"/>
          <w:shd w:val="clear" w:color="auto" w:fill="FFFFFF"/>
        </w:rPr>
      </w:pPr>
    </w:p>
    <w:p w14:paraId="5D6D574E" w14:textId="439923A1" w:rsidR="00F63BCE" w:rsidRPr="00F63BCE" w:rsidRDefault="00F63BCE" w:rsidP="00F63BCE">
      <w:pPr>
        <w:ind w:left="720"/>
        <w:rPr>
          <w:rFonts w:asciiTheme="minorHAnsi" w:hAnsiTheme="minorHAnsi" w:cstheme="minorHAnsi"/>
        </w:rPr>
      </w:pPr>
      <w:r w:rsidRPr="00F63BCE">
        <w:rPr>
          <w:color w:val="05103E"/>
          <w:shd w:val="clear" w:color="auto" w:fill="FFFFFF"/>
        </w:rPr>
        <w:t>Mishra, S. P., Sarkar, U. K., Taraphder, S., Datta, S. K., Swain, D. P., Saikhom, R., Panda, S., &amp; Laishram, M. (2016). Multivariate Statistical Data Analysis- Principal Component Analysis (PCA) -. </w:t>
      </w:r>
      <w:r w:rsidRPr="00F63BCE">
        <w:rPr>
          <w:i/>
          <w:iCs/>
          <w:color w:val="05103E"/>
          <w:bdr w:val="single" w:sz="2" w:space="0" w:color="ECEDEE" w:frame="1"/>
          <w:shd w:val="clear" w:color="auto" w:fill="FFFFFF"/>
        </w:rPr>
        <w:t>International Journal of Livestock Research</w:t>
      </w:r>
      <w:r w:rsidRPr="00F63BCE">
        <w:rPr>
          <w:color w:val="05103E"/>
          <w:shd w:val="clear" w:color="auto" w:fill="FFFFFF"/>
        </w:rPr>
        <w:t>, </w:t>
      </w:r>
      <w:r w:rsidRPr="00F63BCE">
        <w:rPr>
          <w:i/>
          <w:iCs/>
          <w:color w:val="05103E"/>
          <w:bdr w:val="single" w:sz="2" w:space="0" w:color="ECEDEE" w:frame="1"/>
          <w:shd w:val="clear" w:color="auto" w:fill="FFFFFF"/>
        </w:rPr>
        <w:t>7</w:t>
      </w:r>
      <w:r w:rsidRPr="00F63BCE">
        <w:rPr>
          <w:color w:val="05103E"/>
          <w:shd w:val="clear" w:color="auto" w:fill="FFFFFF"/>
        </w:rPr>
        <w:t>(5), 60–78. </w:t>
      </w:r>
      <w:r w:rsidRPr="00F63BCE">
        <w:rPr>
          <w:color w:val="05103E"/>
          <w:bdr w:val="single" w:sz="2" w:space="0" w:color="ECEDEE" w:frame="1"/>
          <w:shd w:val="clear" w:color="auto" w:fill="FFFFFF"/>
        </w:rPr>
        <w:t>https://www.bibliomed.org/?mno=261590</w:t>
      </w:r>
    </w:p>
    <w:sectPr w:rsidR="00F63BCE" w:rsidRPr="00F63BCE">
      <w:headerReference w:type="default" r:id="rId26"/>
      <w:headerReference w:type="first" r:id="rId2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C9B2" w14:textId="77777777" w:rsidR="00230974" w:rsidRDefault="00230974">
      <w:r>
        <w:separator/>
      </w:r>
    </w:p>
  </w:endnote>
  <w:endnote w:type="continuationSeparator" w:id="0">
    <w:p w14:paraId="52418C97" w14:textId="77777777" w:rsidR="00230974" w:rsidRDefault="0023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F7C1" w14:textId="77777777" w:rsidR="00230974" w:rsidRDefault="00230974">
      <w:r>
        <w:separator/>
      </w:r>
    </w:p>
  </w:footnote>
  <w:footnote w:type="continuationSeparator" w:id="0">
    <w:p w14:paraId="63F71C5D" w14:textId="77777777" w:rsidR="00230974" w:rsidRDefault="00230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E8F0" w14:textId="2EA4A1D8" w:rsidR="00107286" w:rsidRDefault="00000000">
    <w:pPr>
      <w:pStyle w:val="Header"/>
    </w:pPr>
    <w:sdt>
      <w:sdtPr>
        <w:rPr>
          <w:rStyle w:val="Strong"/>
        </w:rPr>
        <w:alias w:val="Running head"/>
        <w:tag w:val=""/>
        <w:id w:val="1072628492"/>
        <w:placeholder>
          <w:docPart w:val="9C71CCA1316CE5499F7A5BE5A90BD30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D3488">
          <w:rPr>
            <w:rStyle w:val="Strong"/>
          </w:rPr>
          <w:t>D206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ADC8" w14:textId="78BE1454" w:rsidR="00107286" w:rsidRDefault="00000000">
    <w:pPr>
      <w:pStyle w:val="Header"/>
      <w:rPr>
        <w:rStyle w:val="Strong"/>
      </w:rPr>
    </w:pPr>
    <w:r>
      <w:t xml:space="preserve">Running head: </w:t>
    </w:r>
    <w:sdt>
      <w:sdtPr>
        <w:rPr>
          <w:rStyle w:val="Strong"/>
        </w:rPr>
        <w:alias w:val="Running head"/>
        <w:tag w:val=""/>
        <w:id w:val="-696842620"/>
        <w:placeholder>
          <w:docPart w:val="41C8C8B69BB5164AA00602D1D5CC530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5B7B">
          <w:rPr>
            <w:rStyle w:val="Strong"/>
          </w:rPr>
          <w:t>D20</w:t>
        </w:r>
        <w:r w:rsidR="00FD3488">
          <w:rPr>
            <w:rStyle w:val="Strong"/>
          </w:rPr>
          <w:t>6</w:t>
        </w:r>
        <w:r w:rsidR="00105B7B">
          <w:rPr>
            <w:rStyle w:val="Strong"/>
          </w:rPr>
          <w:t xml:space="preserve">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D75D3D"/>
    <w:multiLevelType w:val="hybridMultilevel"/>
    <w:tmpl w:val="4446ACF4"/>
    <w:lvl w:ilvl="0" w:tplc="74EAA1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2D0873"/>
    <w:multiLevelType w:val="hybridMultilevel"/>
    <w:tmpl w:val="297E2260"/>
    <w:lvl w:ilvl="0" w:tplc="218420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72B44"/>
    <w:multiLevelType w:val="hybridMultilevel"/>
    <w:tmpl w:val="402C5856"/>
    <w:lvl w:ilvl="0" w:tplc="988A6E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8C4556"/>
    <w:multiLevelType w:val="hybridMultilevel"/>
    <w:tmpl w:val="0B82EA94"/>
    <w:lvl w:ilvl="0" w:tplc="0E949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1077C"/>
    <w:multiLevelType w:val="hybridMultilevel"/>
    <w:tmpl w:val="BFA84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97ABD"/>
    <w:multiLevelType w:val="hybridMultilevel"/>
    <w:tmpl w:val="7FA0C312"/>
    <w:lvl w:ilvl="0" w:tplc="A3207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B627893"/>
    <w:multiLevelType w:val="hybridMultilevel"/>
    <w:tmpl w:val="D15C5532"/>
    <w:lvl w:ilvl="0" w:tplc="9E9436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A4439C"/>
    <w:multiLevelType w:val="hybridMultilevel"/>
    <w:tmpl w:val="DA127DDC"/>
    <w:lvl w:ilvl="0" w:tplc="867E03D2">
      <w:start w:val="1"/>
      <w:numFmt w:val="bullet"/>
      <w:lvlText w:val="-"/>
      <w:lvlJc w:val="left"/>
      <w:pPr>
        <w:ind w:left="2520" w:hanging="360"/>
      </w:pPr>
      <w:rPr>
        <w:rFonts w:ascii="Lato" w:eastAsia="Times New Roman" w:hAnsi="Lato" w:cs="Times New Roman" w:hint="default"/>
      </w:rPr>
    </w:lvl>
    <w:lvl w:ilvl="1" w:tplc="0944B8C6" w:tentative="1">
      <w:start w:val="1"/>
      <w:numFmt w:val="bullet"/>
      <w:lvlText w:val="o"/>
      <w:lvlJc w:val="left"/>
      <w:pPr>
        <w:ind w:left="3240" w:hanging="360"/>
      </w:pPr>
      <w:rPr>
        <w:rFonts w:ascii="Courier New" w:hAnsi="Courier New" w:cs="Courier New" w:hint="default"/>
      </w:rPr>
    </w:lvl>
    <w:lvl w:ilvl="2" w:tplc="06A89704" w:tentative="1">
      <w:start w:val="1"/>
      <w:numFmt w:val="bullet"/>
      <w:lvlText w:val=""/>
      <w:lvlJc w:val="left"/>
      <w:pPr>
        <w:ind w:left="3960" w:hanging="360"/>
      </w:pPr>
      <w:rPr>
        <w:rFonts w:ascii="Wingdings" w:hAnsi="Wingdings" w:hint="default"/>
      </w:rPr>
    </w:lvl>
    <w:lvl w:ilvl="3" w:tplc="FBC8E2F0" w:tentative="1">
      <w:start w:val="1"/>
      <w:numFmt w:val="bullet"/>
      <w:lvlText w:val=""/>
      <w:lvlJc w:val="left"/>
      <w:pPr>
        <w:ind w:left="4680" w:hanging="360"/>
      </w:pPr>
      <w:rPr>
        <w:rFonts w:ascii="Symbol" w:hAnsi="Symbol" w:hint="default"/>
      </w:rPr>
    </w:lvl>
    <w:lvl w:ilvl="4" w:tplc="A9BE7C2A" w:tentative="1">
      <w:start w:val="1"/>
      <w:numFmt w:val="bullet"/>
      <w:lvlText w:val="o"/>
      <w:lvlJc w:val="left"/>
      <w:pPr>
        <w:ind w:left="5400" w:hanging="360"/>
      </w:pPr>
      <w:rPr>
        <w:rFonts w:ascii="Courier New" w:hAnsi="Courier New" w:cs="Courier New" w:hint="default"/>
      </w:rPr>
    </w:lvl>
    <w:lvl w:ilvl="5" w:tplc="C92C2E32" w:tentative="1">
      <w:start w:val="1"/>
      <w:numFmt w:val="bullet"/>
      <w:lvlText w:val=""/>
      <w:lvlJc w:val="left"/>
      <w:pPr>
        <w:ind w:left="6120" w:hanging="360"/>
      </w:pPr>
      <w:rPr>
        <w:rFonts w:ascii="Wingdings" w:hAnsi="Wingdings" w:hint="default"/>
      </w:rPr>
    </w:lvl>
    <w:lvl w:ilvl="6" w:tplc="B4885290" w:tentative="1">
      <w:start w:val="1"/>
      <w:numFmt w:val="bullet"/>
      <w:lvlText w:val=""/>
      <w:lvlJc w:val="left"/>
      <w:pPr>
        <w:ind w:left="6840" w:hanging="360"/>
      </w:pPr>
      <w:rPr>
        <w:rFonts w:ascii="Symbol" w:hAnsi="Symbol" w:hint="default"/>
      </w:rPr>
    </w:lvl>
    <w:lvl w:ilvl="7" w:tplc="CB7E2BE0" w:tentative="1">
      <w:start w:val="1"/>
      <w:numFmt w:val="bullet"/>
      <w:lvlText w:val="o"/>
      <w:lvlJc w:val="left"/>
      <w:pPr>
        <w:ind w:left="7560" w:hanging="360"/>
      </w:pPr>
      <w:rPr>
        <w:rFonts w:ascii="Courier New" w:hAnsi="Courier New" w:cs="Courier New" w:hint="default"/>
      </w:rPr>
    </w:lvl>
    <w:lvl w:ilvl="8" w:tplc="91561866" w:tentative="1">
      <w:start w:val="1"/>
      <w:numFmt w:val="bullet"/>
      <w:lvlText w:val=""/>
      <w:lvlJc w:val="left"/>
      <w:pPr>
        <w:ind w:left="8280" w:hanging="360"/>
      </w:pPr>
      <w:rPr>
        <w:rFonts w:ascii="Wingdings" w:hAnsi="Wingdings" w:hint="default"/>
      </w:rPr>
    </w:lvl>
  </w:abstractNum>
  <w:abstractNum w:abstractNumId="18" w15:restartNumberingAfterBreak="0">
    <w:nsid w:val="6C0D03CD"/>
    <w:multiLevelType w:val="hybridMultilevel"/>
    <w:tmpl w:val="570AA2FA"/>
    <w:lvl w:ilvl="0" w:tplc="DB76CD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C5137"/>
    <w:multiLevelType w:val="hybridMultilevel"/>
    <w:tmpl w:val="5314BCB6"/>
    <w:lvl w:ilvl="0" w:tplc="16EEF0B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976400">
    <w:abstractNumId w:val="9"/>
  </w:num>
  <w:num w:numId="2" w16cid:durableId="269164145">
    <w:abstractNumId w:val="7"/>
  </w:num>
  <w:num w:numId="3" w16cid:durableId="571158952">
    <w:abstractNumId w:val="6"/>
  </w:num>
  <w:num w:numId="4" w16cid:durableId="761494048">
    <w:abstractNumId w:val="5"/>
  </w:num>
  <w:num w:numId="5" w16cid:durableId="1989816722">
    <w:abstractNumId w:val="4"/>
  </w:num>
  <w:num w:numId="6" w16cid:durableId="601228254">
    <w:abstractNumId w:val="8"/>
  </w:num>
  <w:num w:numId="7" w16cid:durableId="1105929434">
    <w:abstractNumId w:val="3"/>
  </w:num>
  <w:num w:numId="8" w16cid:durableId="1602377612">
    <w:abstractNumId w:val="2"/>
  </w:num>
  <w:num w:numId="9" w16cid:durableId="1344240673">
    <w:abstractNumId w:val="1"/>
  </w:num>
  <w:num w:numId="10" w16cid:durableId="1013149705">
    <w:abstractNumId w:val="0"/>
  </w:num>
  <w:num w:numId="11" w16cid:durableId="1075513795">
    <w:abstractNumId w:val="9"/>
    <w:lvlOverride w:ilvl="0">
      <w:startOverride w:val="1"/>
    </w:lvlOverride>
  </w:num>
  <w:num w:numId="12" w16cid:durableId="1271207614">
    <w:abstractNumId w:val="17"/>
  </w:num>
  <w:num w:numId="13" w16cid:durableId="1366175154">
    <w:abstractNumId w:val="16"/>
  </w:num>
  <w:num w:numId="14" w16cid:durableId="488904330">
    <w:abstractNumId w:val="15"/>
  </w:num>
  <w:num w:numId="15" w16cid:durableId="962660086">
    <w:abstractNumId w:val="12"/>
  </w:num>
  <w:num w:numId="16" w16cid:durableId="1038891835">
    <w:abstractNumId w:val="13"/>
  </w:num>
  <w:num w:numId="17" w16cid:durableId="1822960956">
    <w:abstractNumId w:val="11"/>
  </w:num>
  <w:num w:numId="18" w16cid:durableId="1474904624">
    <w:abstractNumId w:val="18"/>
  </w:num>
  <w:num w:numId="19" w16cid:durableId="851992859">
    <w:abstractNumId w:val="19"/>
  </w:num>
  <w:num w:numId="20" w16cid:durableId="1849055280">
    <w:abstractNumId w:val="14"/>
  </w:num>
  <w:num w:numId="21" w16cid:durableId="494345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7B"/>
    <w:rsid w:val="000022E6"/>
    <w:rsid w:val="00040763"/>
    <w:rsid w:val="00074074"/>
    <w:rsid w:val="000B645D"/>
    <w:rsid w:val="000B7AEC"/>
    <w:rsid w:val="000E0B17"/>
    <w:rsid w:val="00105B7B"/>
    <w:rsid w:val="00107286"/>
    <w:rsid w:val="0011155E"/>
    <w:rsid w:val="00157874"/>
    <w:rsid w:val="00176D51"/>
    <w:rsid w:val="001815A3"/>
    <w:rsid w:val="001F4201"/>
    <w:rsid w:val="00230974"/>
    <w:rsid w:val="002908D2"/>
    <w:rsid w:val="002B4E61"/>
    <w:rsid w:val="003177F0"/>
    <w:rsid w:val="003751A6"/>
    <w:rsid w:val="003B10C9"/>
    <w:rsid w:val="003B5435"/>
    <w:rsid w:val="003D3710"/>
    <w:rsid w:val="0043336D"/>
    <w:rsid w:val="00465C9C"/>
    <w:rsid w:val="00480BA9"/>
    <w:rsid w:val="004A3F22"/>
    <w:rsid w:val="004B5F61"/>
    <w:rsid w:val="004B7F7A"/>
    <w:rsid w:val="004F4EA6"/>
    <w:rsid w:val="00541F47"/>
    <w:rsid w:val="00574681"/>
    <w:rsid w:val="005B3990"/>
    <w:rsid w:val="00613C18"/>
    <w:rsid w:val="00622237"/>
    <w:rsid w:val="006229F1"/>
    <w:rsid w:val="00657A2C"/>
    <w:rsid w:val="006A3D18"/>
    <w:rsid w:val="006B5D7D"/>
    <w:rsid w:val="006D27BE"/>
    <w:rsid w:val="006F213D"/>
    <w:rsid w:val="007546CB"/>
    <w:rsid w:val="00756B0E"/>
    <w:rsid w:val="00857B13"/>
    <w:rsid w:val="00874E91"/>
    <w:rsid w:val="008B43CE"/>
    <w:rsid w:val="00900ECA"/>
    <w:rsid w:val="00904384"/>
    <w:rsid w:val="00906221"/>
    <w:rsid w:val="009A75DC"/>
    <w:rsid w:val="009B5EAD"/>
    <w:rsid w:val="00AC5FF8"/>
    <w:rsid w:val="00B10B77"/>
    <w:rsid w:val="00B43BC1"/>
    <w:rsid w:val="00BB735C"/>
    <w:rsid w:val="00BD3011"/>
    <w:rsid w:val="00BF3C1A"/>
    <w:rsid w:val="00C05AB1"/>
    <w:rsid w:val="00C175EC"/>
    <w:rsid w:val="00C65229"/>
    <w:rsid w:val="00CC5FF7"/>
    <w:rsid w:val="00CD2BC2"/>
    <w:rsid w:val="00D005F7"/>
    <w:rsid w:val="00D32661"/>
    <w:rsid w:val="00D43522"/>
    <w:rsid w:val="00D43ED4"/>
    <w:rsid w:val="00D67024"/>
    <w:rsid w:val="00D91921"/>
    <w:rsid w:val="00E51C7C"/>
    <w:rsid w:val="00E75DE8"/>
    <w:rsid w:val="00E855A9"/>
    <w:rsid w:val="00E93A90"/>
    <w:rsid w:val="00F57C34"/>
    <w:rsid w:val="00F63BCE"/>
    <w:rsid w:val="00F67AE6"/>
    <w:rsid w:val="00FA0922"/>
    <w:rsid w:val="00FD1C12"/>
    <w:rsid w:val="00FD3488"/>
    <w:rsid w:val="00FD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AFE4D"/>
  <w15:chartTrackingRefBased/>
  <w15:docId w15:val="{1FB55F6D-4CF0-FE4D-89DC-E00EF5B7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0E"/>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pPr>
      <w:spacing w:before="120"/>
    </w:pPr>
    <w:rPr>
      <w:rFonts w:cstheme="minorHAnsi"/>
      <w:b/>
      <w:bCs/>
      <w:i/>
      <w:iCs/>
    </w:rPr>
  </w:style>
  <w:style w:type="paragraph" w:styleId="TOC2">
    <w:name w:val="toc 2"/>
    <w:basedOn w:val="Normal"/>
    <w:next w:val="Normal"/>
    <w:autoRedefine/>
    <w:uiPriority w:val="39"/>
    <w:unhideWhenUsed/>
    <w:rsid w:val="00BF3C1A"/>
    <w:pPr>
      <w:tabs>
        <w:tab w:val="right" w:leader="dot" w:pos="9350"/>
      </w:tabs>
      <w:spacing w:before="120" w:after="120"/>
      <w:ind w:left="245"/>
    </w:pPr>
    <w:rPr>
      <w:rFonts w:cstheme="minorHAnsi"/>
      <w:b/>
      <w:bCs/>
      <w:sz w:val="22"/>
      <w:szCs w:val="22"/>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customStyle="1" w:styleId="citationstylesgno2wrpf">
    <w:name w:val="citationstyles_gno2wrpf"/>
    <w:basedOn w:val="DefaultParagraphFont"/>
    <w:rsid w:val="00105B7B"/>
  </w:style>
  <w:style w:type="character" w:styleId="FollowedHyperlink">
    <w:name w:val="FollowedHyperlink"/>
    <w:basedOn w:val="DefaultParagraphFont"/>
    <w:uiPriority w:val="99"/>
    <w:semiHidden/>
    <w:unhideWhenUsed/>
    <w:rsid w:val="00906221"/>
    <w:rPr>
      <w:color w:val="919191" w:themeColor="followedHyperlink"/>
      <w:u w:val="single"/>
    </w:rPr>
  </w:style>
  <w:style w:type="character" w:styleId="UnresolvedMention">
    <w:name w:val="Unresolved Mention"/>
    <w:basedOn w:val="DefaultParagraphFont"/>
    <w:uiPriority w:val="99"/>
    <w:semiHidden/>
    <w:unhideWhenUsed/>
    <w:rsid w:val="00074074"/>
    <w:rPr>
      <w:color w:val="605E5C"/>
      <w:shd w:val="clear" w:color="auto" w:fill="E1DFDD"/>
    </w:rPr>
  </w:style>
  <w:style w:type="character" w:customStyle="1" w:styleId="t">
    <w:name w:val="t"/>
    <w:basedOn w:val="DefaultParagraphFont"/>
    <w:rsid w:val="00F6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428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9124811">
      <w:bodyDiv w:val="1"/>
      <w:marLeft w:val="0"/>
      <w:marRight w:val="0"/>
      <w:marTop w:val="0"/>
      <w:marBottom w:val="0"/>
      <w:divBdr>
        <w:top w:val="none" w:sz="0" w:space="0" w:color="auto"/>
        <w:left w:val="none" w:sz="0" w:space="0" w:color="auto"/>
        <w:bottom w:val="none" w:sz="0" w:space="0" w:color="auto"/>
        <w:right w:val="none" w:sz="0" w:space="0" w:color="auto"/>
      </w:divBdr>
    </w:div>
    <w:div w:id="24969914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610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8701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08382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037805">
      <w:bodyDiv w:val="1"/>
      <w:marLeft w:val="0"/>
      <w:marRight w:val="0"/>
      <w:marTop w:val="0"/>
      <w:marBottom w:val="0"/>
      <w:divBdr>
        <w:top w:val="none" w:sz="0" w:space="0" w:color="auto"/>
        <w:left w:val="none" w:sz="0" w:space="0" w:color="auto"/>
        <w:bottom w:val="none" w:sz="0" w:space="0" w:color="auto"/>
        <w:right w:val="none" w:sz="0" w:space="0" w:color="auto"/>
      </w:divBdr>
    </w:div>
    <w:div w:id="467018918">
      <w:bodyDiv w:val="1"/>
      <w:marLeft w:val="0"/>
      <w:marRight w:val="0"/>
      <w:marTop w:val="0"/>
      <w:marBottom w:val="0"/>
      <w:divBdr>
        <w:top w:val="none" w:sz="0" w:space="0" w:color="auto"/>
        <w:left w:val="none" w:sz="0" w:space="0" w:color="auto"/>
        <w:bottom w:val="none" w:sz="0" w:space="0" w:color="auto"/>
        <w:right w:val="none" w:sz="0" w:space="0" w:color="auto"/>
      </w:divBdr>
    </w:div>
    <w:div w:id="531580535">
      <w:bodyDiv w:val="1"/>
      <w:marLeft w:val="0"/>
      <w:marRight w:val="0"/>
      <w:marTop w:val="0"/>
      <w:marBottom w:val="0"/>
      <w:divBdr>
        <w:top w:val="none" w:sz="0" w:space="0" w:color="auto"/>
        <w:left w:val="none" w:sz="0" w:space="0" w:color="auto"/>
        <w:bottom w:val="none" w:sz="0" w:space="0" w:color="auto"/>
        <w:right w:val="none" w:sz="0" w:space="0" w:color="auto"/>
      </w:divBdr>
    </w:div>
    <w:div w:id="551578930">
      <w:bodyDiv w:val="1"/>
      <w:marLeft w:val="0"/>
      <w:marRight w:val="0"/>
      <w:marTop w:val="0"/>
      <w:marBottom w:val="0"/>
      <w:divBdr>
        <w:top w:val="none" w:sz="0" w:space="0" w:color="auto"/>
        <w:left w:val="none" w:sz="0" w:space="0" w:color="auto"/>
        <w:bottom w:val="none" w:sz="0" w:space="0" w:color="auto"/>
        <w:right w:val="none" w:sz="0" w:space="0" w:color="auto"/>
      </w:divBdr>
    </w:div>
    <w:div w:id="5560141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97432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339822">
      <w:bodyDiv w:val="1"/>
      <w:marLeft w:val="0"/>
      <w:marRight w:val="0"/>
      <w:marTop w:val="0"/>
      <w:marBottom w:val="0"/>
      <w:divBdr>
        <w:top w:val="none" w:sz="0" w:space="0" w:color="auto"/>
        <w:left w:val="none" w:sz="0" w:space="0" w:color="auto"/>
        <w:bottom w:val="none" w:sz="0" w:space="0" w:color="auto"/>
        <w:right w:val="none" w:sz="0" w:space="0" w:color="auto"/>
      </w:divBdr>
      <w:divsChild>
        <w:div w:id="1577128582">
          <w:marLeft w:val="0"/>
          <w:marRight w:val="0"/>
          <w:marTop w:val="0"/>
          <w:marBottom w:val="0"/>
          <w:divBdr>
            <w:top w:val="single" w:sz="2" w:space="0" w:color="auto"/>
            <w:left w:val="single" w:sz="2" w:space="0" w:color="auto"/>
            <w:bottom w:val="single" w:sz="2" w:space="0" w:color="auto"/>
            <w:right w:val="single" w:sz="2" w:space="0" w:color="auto"/>
          </w:divBdr>
        </w:div>
        <w:div w:id="875855802">
          <w:marLeft w:val="0"/>
          <w:marRight w:val="0"/>
          <w:marTop w:val="0"/>
          <w:marBottom w:val="0"/>
          <w:divBdr>
            <w:top w:val="single" w:sz="2" w:space="0" w:color="auto"/>
            <w:left w:val="single" w:sz="2" w:space="0" w:color="auto"/>
            <w:bottom w:val="single" w:sz="2" w:space="0" w:color="auto"/>
            <w:right w:val="single" w:sz="2" w:space="0" w:color="auto"/>
          </w:divBdr>
        </w:div>
        <w:div w:id="642656126">
          <w:marLeft w:val="0"/>
          <w:marRight w:val="0"/>
          <w:marTop w:val="0"/>
          <w:marBottom w:val="0"/>
          <w:divBdr>
            <w:top w:val="single" w:sz="2" w:space="0" w:color="auto"/>
            <w:left w:val="single" w:sz="2" w:space="0" w:color="auto"/>
            <w:bottom w:val="single" w:sz="2" w:space="0" w:color="auto"/>
            <w:right w:val="single" w:sz="2" w:space="0" w:color="auto"/>
          </w:divBdr>
        </w:div>
        <w:div w:id="404883498">
          <w:marLeft w:val="0"/>
          <w:marRight w:val="0"/>
          <w:marTop w:val="0"/>
          <w:marBottom w:val="0"/>
          <w:divBdr>
            <w:top w:val="single" w:sz="2" w:space="0" w:color="auto"/>
            <w:left w:val="single" w:sz="2" w:space="0" w:color="auto"/>
            <w:bottom w:val="single" w:sz="2" w:space="0" w:color="auto"/>
            <w:right w:val="single" w:sz="2" w:space="0" w:color="auto"/>
          </w:divBdr>
        </w:div>
        <w:div w:id="842090491">
          <w:marLeft w:val="0"/>
          <w:marRight w:val="0"/>
          <w:marTop w:val="0"/>
          <w:marBottom w:val="0"/>
          <w:divBdr>
            <w:top w:val="single" w:sz="2" w:space="0" w:color="auto"/>
            <w:left w:val="single" w:sz="2" w:space="0" w:color="auto"/>
            <w:bottom w:val="single" w:sz="2" w:space="0" w:color="auto"/>
            <w:right w:val="single" w:sz="2" w:space="0" w:color="auto"/>
          </w:divBdr>
        </w:div>
        <w:div w:id="2048337109">
          <w:marLeft w:val="0"/>
          <w:marRight w:val="0"/>
          <w:marTop w:val="0"/>
          <w:marBottom w:val="0"/>
          <w:divBdr>
            <w:top w:val="single" w:sz="2" w:space="0" w:color="auto"/>
            <w:left w:val="single" w:sz="2" w:space="0" w:color="auto"/>
            <w:bottom w:val="single" w:sz="2" w:space="0" w:color="auto"/>
            <w:right w:val="single" w:sz="2" w:space="0" w:color="auto"/>
          </w:divBdr>
        </w:div>
        <w:div w:id="552423589">
          <w:marLeft w:val="0"/>
          <w:marRight w:val="0"/>
          <w:marTop w:val="0"/>
          <w:marBottom w:val="0"/>
          <w:divBdr>
            <w:top w:val="single" w:sz="2" w:space="0" w:color="auto"/>
            <w:left w:val="single" w:sz="2" w:space="0" w:color="auto"/>
            <w:bottom w:val="single" w:sz="2" w:space="0" w:color="auto"/>
            <w:right w:val="single" w:sz="2" w:space="0" w:color="auto"/>
          </w:divBdr>
        </w:div>
        <w:div w:id="1852262072">
          <w:marLeft w:val="0"/>
          <w:marRight w:val="0"/>
          <w:marTop w:val="0"/>
          <w:marBottom w:val="0"/>
          <w:divBdr>
            <w:top w:val="single" w:sz="2" w:space="0" w:color="auto"/>
            <w:left w:val="single" w:sz="2" w:space="0" w:color="auto"/>
            <w:bottom w:val="single" w:sz="2" w:space="0" w:color="auto"/>
            <w:right w:val="single" w:sz="2" w:space="0" w:color="auto"/>
          </w:divBdr>
        </w:div>
        <w:div w:id="487014263">
          <w:marLeft w:val="0"/>
          <w:marRight w:val="0"/>
          <w:marTop w:val="0"/>
          <w:marBottom w:val="0"/>
          <w:divBdr>
            <w:top w:val="single" w:sz="2" w:space="0" w:color="auto"/>
            <w:left w:val="single" w:sz="2" w:space="0" w:color="auto"/>
            <w:bottom w:val="single" w:sz="2" w:space="0" w:color="auto"/>
            <w:right w:val="single" w:sz="2" w:space="0" w:color="auto"/>
          </w:divBdr>
        </w:div>
        <w:div w:id="1657882423">
          <w:marLeft w:val="0"/>
          <w:marRight w:val="0"/>
          <w:marTop w:val="0"/>
          <w:marBottom w:val="0"/>
          <w:divBdr>
            <w:top w:val="single" w:sz="2" w:space="0" w:color="auto"/>
            <w:left w:val="single" w:sz="2" w:space="0" w:color="auto"/>
            <w:bottom w:val="single" w:sz="2" w:space="0" w:color="auto"/>
            <w:right w:val="single" w:sz="2" w:space="0" w:color="auto"/>
          </w:divBdr>
        </w:div>
      </w:divsChild>
    </w:div>
    <w:div w:id="791824668">
      <w:bodyDiv w:val="1"/>
      <w:marLeft w:val="0"/>
      <w:marRight w:val="0"/>
      <w:marTop w:val="0"/>
      <w:marBottom w:val="0"/>
      <w:divBdr>
        <w:top w:val="none" w:sz="0" w:space="0" w:color="auto"/>
        <w:left w:val="none" w:sz="0" w:space="0" w:color="auto"/>
        <w:bottom w:val="none" w:sz="0" w:space="0" w:color="auto"/>
        <w:right w:val="none" w:sz="0" w:space="0" w:color="auto"/>
      </w:divBdr>
    </w:div>
    <w:div w:id="880744944">
      <w:bodyDiv w:val="1"/>
      <w:marLeft w:val="0"/>
      <w:marRight w:val="0"/>
      <w:marTop w:val="0"/>
      <w:marBottom w:val="0"/>
      <w:divBdr>
        <w:top w:val="none" w:sz="0" w:space="0" w:color="auto"/>
        <w:left w:val="none" w:sz="0" w:space="0" w:color="auto"/>
        <w:bottom w:val="none" w:sz="0" w:space="0" w:color="auto"/>
        <w:right w:val="none" w:sz="0" w:space="0" w:color="auto"/>
      </w:divBdr>
    </w:div>
    <w:div w:id="989753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456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8909702">
      <w:bodyDiv w:val="1"/>
      <w:marLeft w:val="0"/>
      <w:marRight w:val="0"/>
      <w:marTop w:val="0"/>
      <w:marBottom w:val="0"/>
      <w:divBdr>
        <w:top w:val="none" w:sz="0" w:space="0" w:color="auto"/>
        <w:left w:val="none" w:sz="0" w:space="0" w:color="auto"/>
        <w:bottom w:val="none" w:sz="0" w:space="0" w:color="auto"/>
        <w:right w:val="none" w:sz="0" w:space="0" w:color="auto"/>
      </w:divBdr>
    </w:div>
    <w:div w:id="125385613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83706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665924">
      <w:bodyDiv w:val="1"/>
      <w:marLeft w:val="0"/>
      <w:marRight w:val="0"/>
      <w:marTop w:val="0"/>
      <w:marBottom w:val="0"/>
      <w:divBdr>
        <w:top w:val="none" w:sz="0" w:space="0" w:color="auto"/>
        <w:left w:val="none" w:sz="0" w:space="0" w:color="auto"/>
        <w:bottom w:val="none" w:sz="0" w:space="0" w:color="auto"/>
        <w:right w:val="none" w:sz="0" w:space="0" w:color="auto"/>
      </w:divBdr>
    </w:div>
    <w:div w:id="1442139851">
      <w:bodyDiv w:val="1"/>
      <w:marLeft w:val="0"/>
      <w:marRight w:val="0"/>
      <w:marTop w:val="0"/>
      <w:marBottom w:val="0"/>
      <w:divBdr>
        <w:top w:val="none" w:sz="0" w:space="0" w:color="auto"/>
        <w:left w:val="none" w:sz="0" w:space="0" w:color="auto"/>
        <w:bottom w:val="none" w:sz="0" w:space="0" w:color="auto"/>
        <w:right w:val="none" w:sz="0" w:space="0" w:color="auto"/>
      </w:divBdr>
    </w:div>
    <w:div w:id="145332956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771433">
      <w:bodyDiv w:val="1"/>
      <w:marLeft w:val="0"/>
      <w:marRight w:val="0"/>
      <w:marTop w:val="0"/>
      <w:marBottom w:val="0"/>
      <w:divBdr>
        <w:top w:val="none" w:sz="0" w:space="0" w:color="auto"/>
        <w:left w:val="none" w:sz="0" w:space="0" w:color="auto"/>
        <w:bottom w:val="none" w:sz="0" w:space="0" w:color="auto"/>
        <w:right w:val="none" w:sz="0" w:space="0" w:color="auto"/>
      </w:divBdr>
    </w:div>
    <w:div w:id="153828008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3605">
      <w:bodyDiv w:val="1"/>
      <w:marLeft w:val="0"/>
      <w:marRight w:val="0"/>
      <w:marTop w:val="0"/>
      <w:marBottom w:val="0"/>
      <w:divBdr>
        <w:top w:val="none" w:sz="0" w:space="0" w:color="auto"/>
        <w:left w:val="none" w:sz="0" w:space="0" w:color="auto"/>
        <w:bottom w:val="none" w:sz="0" w:space="0" w:color="auto"/>
        <w:right w:val="none" w:sz="0" w:space="0" w:color="auto"/>
      </w:divBdr>
    </w:div>
    <w:div w:id="1607535861">
      <w:bodyDiv w:val="1"/>
      <w:marLeft w:val="0"/>
      <w:marRight w:val="0"/>
      <w:marTop w:val="0"/>
      <w:marBottom w:val="0"/>
      <w:divBdr>
        <w:top w:val="none" w:sz="0" w:space="0" w:color="auto"/>
        <w:left w:val="none" w:sz="0" w:space="0" w:color="auto"/>
        <w:bottom w:val="none" w:sz="0" w:space="0" w:color="auto"/>
        <w:right w:val="none" w:sz="0" w:space="0" w:color="auto"/>
      </w:divBdr>
    </w:div>
    <w:div w:id="1734428181">
      <w:bodyDiv w:val="1"/>
      <w:marLeft w:val="0"/>
      <w:marRight w:val="0"/>
      <w:marTop w:val="0"/>
      <w:marBottom w:val="0"/>
      <w:divBdr>
        <w:top w:val="none" w:sz="0" w:space="0" w:color="auto"/>
        <w:left w:val="none" w:sz="0" w:space="0" w:color="auto"/>
        <w:bottom w:val="none" w:sz="0" w:space="0" w:color="auto"/>
        <w:right w:val="none" w:sz="0" w:space="0" w:color="auto"/>
      </w:divBdr>
      <w:divsChild>
        <w:div w:id="1021206964">
          <w:marLeft w:val="0"/>
          <w:marRight w:val="0"/>
          <w:marTop w:val="0"/>
          <w:marBottom w:val="0"/>
          <w:divBdr>
            <w:top w:val="single" w:sz="2" w:space="0" w:color="auto"/>
            <w:left w:val="single" w:sz="2" w:space="0" w:color="auto"/>
            <w:bottom w:val="single" w:sz="2" w:space="0" w:color="auto"/>
            <w:right w:val="single" w:sz="2" w:space="0" w:color="auto"/>
          </w:divBdr>
        </w:div>
        <w:div w:id="1737167729">
          <w:marLeft w:val="0"/>
          <w:marRight w:val="0"/>
          <w:marTop w:val="0"/>
          <w:marBottom w:val="0"/>
          <w:divBdr>
            <w:top w:val="single" w:sz="2" w:space="0" w:color="auto"/>
            <w:left w:val="single" w:sz="2" w:space="0" w:color="auto"/>
            <w:bottom w:val="single" w:sz="2" w:space="0" w:color="auto"/>
            <w:right w:val="single" w:sz="2"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29810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54566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890277">
      <w:bodyDiv w:val="1"/>
      <w:marLeft w:val="0"/>
      <w:marRight w:val="0"/>
      <w:marTop w:val="0"/>
      <w:marBottom w:val="0"/>
      <w:divBdr>
        <w:top w:val="none" w:sz="0" w:space="0" w:color="auto"/>
        <w:left w:val="none" w:sz="0" w:space="0" w:color="auto"/>
        <w:bottom w:val="none" w:sz="0" w:space="0" w:color="auto"/>
        <w:right w:val="none" w:sz="0" w:space="0" w:color="auto"/>
      </w:divBdr>
    </w:div>
    <w:div w:id="20877961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2021/05/detecting-and-treating-outliers-treating-the-odd-one-ou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gmark/Library/Containers/com.microsoft.Word/Data/Library/Application%20Support/Microsoft/Office/16.0/DTS/en-US%7b6A6C1C98-2598-C144-BDEC-BE87C9EEEE0D%7d/%7b5BD68921-3738-F840-BE45-E17A45A1250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19703BC56AD14F866CFAB62BCA1FBD"/>
        <w:category>
          <w:name w:val="General"/>
          <w:gallery w:val="placeholder"/>
        </w:category>
        <w:types>
          <w:type w:val="bbPlcHdr"/>
        </w:types>
        <w:behaviors>
          <w:behavior w:val="content"/>
        </w:behaviors>
        <w:guid w:val="{68FC28DD-4506-E246-ADDF-5B25BFE5A405}"/>
      </w:docPartPr>
      <w:docPartBody>
        <w:p w:rsidR="001772D5" w:rsidRDefault="00000000">
          <w:pPr>
            <w:pStyle w:val="F619703BC56AD14F866CFAB62BCA1FBD"/>
          </w:pPr>
          <w:r>
            <w:t>[Title Here, up to 12 Words, on One to Two Lines]</w:t>
          </w:r>
        </w:p>
      </w:docPartBody>
    </w:docPart>
    <w:docPart>
      <w:docPartPr>
        <w:name w:val="9C71CCA1316CE5499F7A5BE5A90BD301"/>
        <w:category>
          <w:name w:val="General"/>
          <w:gallery w:val="placeholder"/>
        </w:category>
        <w:types>
          <w:type w:val="bbPlcHdr"/>
        </w:types>
        <w:behaviors>
          <w:behavior w:val="content"/>
        </w:behaviors>
        <w:guid w:val="{747B8219-04A9-F646-97F4-B266AD30DB1B}"/>
      </w:docPartPr>
      <w:docPartBody>
        <w:p w:rsidR="001772D5" w:rsidRDefault="00000000">
          <w:pPr>
            <w:pStyle w:val="9C71CCA1316CE5499F7A5BE5A90BD30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1C8C8B69BB5164AA00602D1D5CC5308"/>
        <w:category>
          <w:name w:val="General"/>
          <w:gallery w:val="placeholder"/>
        </w:category>
        <w:types>
          <w:type w:val="bbPlcHdr"/>
        </w:types>
        <w:behaviors>
          <w:behavior w:val="content"/>
        </w:behaviors>
        <w:guid w:val="{386A8F97-0976-744D-BD75-9A52B872FC5F}"/>
      </w:docPartPr>
      <w:docPartBody>
        <w:p w:rsidR="001772D5" w:rsidRDefault="00000000">
          <w:pPr>
            <w:pStyle w:val="41C8C8B69BB5164AA00602D1D5CC530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DC"/>
    <w:rsid w:val="001772D5"/>
    <w:rsid w:val="002E585A"/>
    <w:rsid w:val="00512ADC"/>
    <w:rsid w:val="00BA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9703BC56AD14F866CFAB62BCA1FBD">
    <w:name w:val="F619703BC56AD14F866CFAB62BCA1FB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9C71CCA1316CE5499F7A5BE5A90BD301">
    <w:name w:val="9C71CCA1316CE5499F7A5BE5A90BD301"/>
  </w:style>
  <w:style w:type="paragraph" w:customStyle="1" w:styleId="41C8C8B69BB5164AA00602D1D5CC5308">
    <w:name w:val="41C8C8B69BB5164AA00602D1D5CC5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D206 PA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8E9A5-BE86-E142-ABDE-7B1BBAF9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{5BD68921-3738-F840-BE45-E17A45A1250B}tf10002091.dotx</Template>
  <TotalTime>683</TotalTime>
  <Pages>27</Pages>
  <Words>6270</Words>
  <Characters>35740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D206- Data Cleaning Performance Assessment</dc:title>
  <dc:subject/>
  <dc:creator>Isiasha Mark</dc:creator>
  <cp:keywords/>
  <dc:description/>
  <cp:lastModifiedBy>Isiasha Gordon</cp:lastModifiedBy>
  <cp:revision>69</cp:revision>
  <cp:lastPrinted>2023-02-11T01:08:00Z</cp:lastPrinted>
  <dcterms:created xsi:type="dcterms:W3CDTF">2023-01-31T23:35:00Z</dcterms:created>
  <dcterms:modified xsi:type="dcterms:W3CDTF">2023-06-23T01:39:00Z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